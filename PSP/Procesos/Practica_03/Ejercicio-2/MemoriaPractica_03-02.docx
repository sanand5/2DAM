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CCB7" w14:textId="77777777" w:rsidR="00E76317" w:rsidRDefault="00E76317" w:rsidP="00E76317">
      <w:pPr>
        <w:jc w:val="center"/>
        <w:rPr>
          <w:rFonts w:eastAsia="Liberation Sans" w:cs="Calibri"/>
          <w:b/>
          <w:sz w:val="72"/>
          <w:szCs w:val="96"/>
        </w:rPr>
      </w:pPr>
    </w:p>
    <w:p w14:paraId="541A5954" w14:textId="649BF6A7" w:rsidR="00E76317" w:rsidRPr="00E76317" w:rsidRDefault="00E76317" w:rsidP="00E76317">
      <w:pPr>
        <w:jc w:val="center"/>
        <w:rPr>
          <w:rFonts w:eastAsia="Liberation Sans" w:cs="Calibri"/>
          <w:b/>
          <w:sz w:val="72"/>
          <w:szCs w:val="96"/>
        </w:rPr>
      </w:pPr>
      <w:r w:rsidRPr="00E76317">
        <w:rPr>
          <w:rFonts w:eastAsia="Liberation Sans" w:cs="Calibri"/>
          <w:b/>
          <w:sz w:val="72"/>
          <w:szCs w:val="96"/>
        </w:rPr>
        <w:t>Memoria Practica (</w:t>
      </w:r>
      <w:r w:rsidR="00CE6D43">
        <w:rPr>
          <w:rFonts w:eastAsia="Liberation Sans" w:cs="Calibri"/>
          <w:b/>
          <w:sz w:val="72"/>
          <w:szCs w:val="96"/>
        </w:rPr>
        <w:t>III</w:t>
      </w:r>
      <w:r w:rsidRPr="00E76317">
        <w:rPr>
          <w:rFonts w:eastAsia="Liberation Sans" w:cs="Calibri"/>
          <w:b/>
          <w:sz w:val="72"/>
          <w:szCs w:val="96"/>
        </w:rPr>
        <w:t>)</w:t>
      </w:r>
    </w:p>
    <w:p w14:paraId="11E1C4FC" w14:textId="520C89B7" w:rsidR="00E76317" w:rsidRPr="00960E34" w:rsidRDefault="00E76317" w:rsidP="00E76317">
      <w:pPr>
        <w:jc w:val="center"/>
        <w:rPr>
          <w:rFonts w:asciiTheme="minorHAnsi" w:eastAsia="Liberation Sans" w:hAnsiTheme="minorHAnsi" w:cstheme="minorHAnsi"/>
          <w:bCs/>
          <w:sz w:val="20"/>
        </w:rPr>
      </w:pPr>
      <w:r w:rsidRPr="00960E34">
        <w:rPr>
          <w:rFonts w:asciiTheme="minorHAnsi" w:eastAsia="Liberation Sans" w:hAnsiTheme="minorHAnsi" w:cstheme="minorHAnsi"/>
          <w:bCs/>
          <w:sz w:val="20"/>
        </w:rPr>
        <w:t>Programación de Servicios y Procesos</w:t>
      </w:r>
      <w:r w:rsidR="00CE6D43">
        <w:rPr>
          <w:rFonts w:asciiTheme="minorHAnsi" w:eastAsia="Liberation Sans" w:hAnsiTheme="minorHAnsi" w:cstheme="minorHAnsi"/>
          <w:bCs/>
          <w:sz w:val="20"/>
        </w:rPr>
        <w:t xml:space="preserve"> | Practica_02</w:t>
      </w:r>
    </w:p>
    <w:p w14:paraId="1D4EA661" w14:textId="77777777" w:rsidR="00A4675B" w:rsidRPr="00E76317" w:rsidRDefault="00000000" w:rsidP="00E76317">
      <w:pPr>
        <w:pStyle w:val="Ttulo1"/>
      </w:pPr>
      <w:bookmarkStart w:id="0" w:name="_Toc147573149"/>
      <w:r w:rsidRPr="00E76317">
        <w:t>Que</w:t>
      </w:r>
      <w:bookmarkEnd w:id="0"/>
    </w:p>
    <w:p w14:paraId="6456F0A7" w14:textId="77777777" w:rsidR="00CE6D43" w:rsidRPr="00CE6D43" w:rsidRDefault="00CE6D43" w:rsidP="00CE6D43">
      <w:pPr>
        <w:pStyle w:val="NormalWeb"/>
        <w:rPr>
          <w:rFonts w:asciiTheme="majorHAnsi" w:eastAsiaTheme="minorEastAsia" w:hAnsiTheme="majorHAnsi" w:cstheme="majorHAnsi"/>
          <w:kern w:val="3"/>
        </w:rPr>
      </w:pPr>
      <w:r w:rsidRPr="00CE6D43">
        <w:rPr>
          <w:rFonts w:asciiTheme="majorHAnsi" w:eastAsiaTheme="minorEastAsia" w:hAnsiTheme="majorHAnsi" w:cstheme="majorHAnsi"/>
          <w:kern w:val="3"/>
        </w:rPr>
        <w:t>Escribe una clase llamada Mayúsculas que haga lo siguiente:</w:t>
      </w:r>
    </w:p>
    <w:p w14:paraId="765B2483" w14:textId="77777777" w:rsidR="00CE6D43" w:rsidRPr="00CE6D43" w:rsidRDefault="00CE6D43" w:rsidP="00CE6D43">
      <w:pPr>
        <w:pStyle w:val="NormalWeb"/>
        <w:rPr>
          <w:rFonts w:asciiTheme="majorHAnsi" w:eastAsiaTheme="minorEastAsia" w:hAnsiTheme="majorHAnsi" w:cstheme="majorHAnsi"/>
          <w:kern w:val="3"/>
        </w:rPr>
      </w:pPr>
      <w:r w:rsidRPr="00CE6D43">
        <w:rPr>
          <w:rFonts w:asciiTheme="majorHAnsi" w:eastAsiaTheme="minorEastAsia" w:hAnsiTheme="majorHAnsi" w:cstheme="majorHAnsi"/>
          <w:kern w:val="3"/>
        </w:rPr>
        <w:t>Cree un proceso hijo.</w:t>
      </w:r>
    </w:p>
    <w:p w14:paraId="21949A5F" w14:textId="77777777" w:rsidR="00CE6D43" w:rsidRPr="00CE6D43" w:rsidRDefault="00CE6D43" w:rsidP="00CE6D43">
      <w:pPr>
        <w:pStyle w:val="NormalWeb"/>
        <w:rPr>
          <w:rFonts w:asciiTheme="majorHAnsi" w:eastAsiaTheme="minorEastAsia" w:hAnsiTheme="majorHAnsi" w:cstheme="majorHAnsi"/>
          <w:kern w:val="3"/>
        </w:rPr>
      </w:pPr>
      <w:r w:rsidRPr="00CE6D43">
        <w:rPr>
          <w:rFonts w:asciiTheme="majorHAnsi" w:eastAsiaTheme="minorEastAsia" w:hAnsiTheme="majorHAnsi" w:cstheme="majorHAnsi"/>
          <w:kern w:val="3"/>
        </w:rPr>
        <w:t>El proceso padre y el proceso hijo se comunicarán de forma bidireccional utilizando streams.</w:t>
      </w:r>
    </w:p>
    <w:p w14:paraId="5CF2EDD3" w14:textId="77777777" w:rsidR="00CE6D43" w:rsidRPr="00CE6D43" w:rsidRDefault="00CE6D43" w:rsidP="00CE6D43">
      <w:pPr>
        <w:pStyle w:val="NormalWeb"/>
        <w:rPr>
          <w:rFonts w:asciiTheme="majorHAnsi" w:eastAsiaTheme="minorEastAsia" w:hAnsiTheme="majorHAnsi" w:cstheme="majorHAnsi"/>
          <w:kern w:val="3"/>
        </w:rPr>
      </w:pPr>
      <w:r w:rsidRPr="00CE6D43">
        <w:rPr>
          <w:rFonts w:asciiTheme="majorHAnsi" w:eastAsiaTheme="minorEastAsia" w:hAnsiTheme="majorHAnsi" w:cstheme="majorHAnsi"/>
          <w:kern w:val="3"/>
        </w:rPr>
        <w:t>El proceso padre leerá líneas de su entrada estándar y las enviará a la entrada estándar del hijo (utilizando el OutputSream del hijo).</w:t>
      </w:r>
    </w:p>
    <w:p w14:paraId="6E9AA425" w14:textId="77777777" w:rsidR="00CE6D43" w:rsidRPr="00CE6D43" w:rsidRDefault="00CE6D43" w:rsidP="00CE6D43">
      <w:pPr>
        <w:pStyle w:val="NormalWeb"/>
        <w:rPr>
          <w:rFonts w:asciiTheme="majorHAnsi" w:eastAsiaTheme="minorEastAsia" w:hAnsiTheme="majorHAnsi" w:cstheme="majorHAnsi"/>
          <w:kern w:val="3"/>
        </w:rPr>
      </w:pPr>
      <w:r w:rsidRPr="00CE6D43">
        <w:rPr>
          <w:rFonts w:asciiTheme="majorHAnsi" w:eastAsiaTheme="minorEastAsia" w:hAnsiTheme="majorHAnsi" w:cstheme="majorHAnsi"/>
          <w:kern w:val="3"/>
        </w:rPr>
        <w:t>El proceso hijo leerá el texto por su entrada estándar, lo transformará todo a letras mayúsculas y lo imprimirá por su salida estándar. Para realizar el programa hijo, se puede utilizar cualquier lenguaje de programación generando un ejecutable.</w:t>
      </w:r>
    </w:p>
    <w:p w14:paraId="295B4E15" w14:textId="4B675B61" w:rsidR="00A4675B" w:rsidRPr="00CE6D43" w:rsidRDefault="00CE6D43" w:rsidP="00CE6D43">
      <w:pPr>
        <w:pStyle w:val="NormalWeb"/>
        <w:rPr>
          <w:rFonts w:asciiTheme="majorHAnsi" w:eastAsiaTheme="minorEastAsia" w:hAnsiTheme="majorHAnsi" w:cstheme="majorHAnsi"/>
          <w:kern w:val="3"/>
        </w:rPr>
      </w:pPr>
      <w:r w:rsidRPr="00CE6D43">
        <w:rPr>
          <w:rFonts w:asciiTheme="majorHAnsi" w:eastAsiaTheme="minorEastAsia" w:hAnsiTheme="majorHAnsi" w:cstheme="majorHAnsi"/>
          <w:kern w:val="3"/>
        </w:rPr>
        <w:t>El padre imprimirá en pantalla lo que recibe del hijo a través del InputStream del mismo.</w:t>
      </w:r>
    </w:p>
    <w:p w14:paraId="2ECF5133" w14:textId="77777777" w:rsidR="00A4675B" w:rsidRPr="00E82341" w:rsidRDefault="00000000" w:rsidP="00E76317">
      <w:pPr>
        <w:pStyle w:val="Ttulo1"/>
      </w:pPr>
      <w:bookmarkStart w:id="1" w:name="_Toc147573150"/>
      <w:r w:rsidRPr="00E82341">
        <w:t>Para que</w:t>
      </w:r>
      <w:bookmarkEnd w:id="1"/>
    </w:p>
    <w:p w14:paraId="1432CB08" w14:textId="77777777" w:rsidR="00CE6D43" w:rsidRDefault="00CE6D43" w:rsidP="006A2A8A">
      <w:pPr>
        <w:pStyle w:val="Ttulo1"/>
        <w:rPr>
          <w:rFonts w:eastAsiaTheme="minorEastAsia"/>
          <w:b w:val="0"/>
          <w:sz w:val="24"/>
          <w:szCs w:val="24"/>
        </w:rPr>
      </w:pPr>
      <w:bookmarkStart w:id="2" w:name="_Toc147573151"/>
      <w:r w:rsidRPr="00CE6D43">
        <w:rPr>
          <w:rFonts w:eastAsiaTheme="minorEastAsia"/>
          <w:b w:val="0"/>
          <w:sz w:val="24"/>
          <w:szCs w:val="24"/>
        </w:rPr>
        <w:t>Para poder abordar la práctica tres de una manera más cómoda o, al menos, para planificarla de mejor manera.</w:t>
      </w:r>
    </w:p>
    <w:p w14:paraId="3792AC53" w14:textId="74379A99" w:rsidR="006A2A8A" w:rsidRPr="00E82341" w:rsidRDefault="006A2A8A" w:rsidP="006A2A8A">
      <w:pPr>
        <w:pStyle w:val="Ttulo1"/>
        <w:rPr>
          <w:sz w:val="26"/>
          <w:szCs w:val="26"/>
        </w:rPr>
      </w:pPr>
      <w:r w:rsidRPr="00E82341">
        <w:t>Pseudocodig</w:t>
      </w:r>
      <w:r>
        <w:t>o</w:t>
      </w:r>
      <w:bookmarkEnd w:id="2"/>
    </w:p>
    <w:p w14:paraId="7E626F48" w14:textId="77777777" w:rsidR="00CE6D43" w:rsidRPr="00CE6D43" w:rsidRDefault="00CE6D43" w:rsidP="00CE6D43">
      <w:pPr>
        <w:rPr>
          <w:rFonts w:ascii="Consolas" w:eastAsia="Liberation Serif" w:hAnsi="Consolas" w:cstheme="majorHAnsi"/>
          <w:b/>
          <w:bCs/>
          <w:sz w:val="20"/>
          <w:szCs w:val="20"/>
        </w:rPr>
      </w:pPr>
      <w:r w:rsidRPr="00CE6D43">
        <w:rPr>
          <w:rFonts w:ascii="Consolas" w:eastAsia="Liberation Serif" w:hAnsi="Consolas" w:cstheme="majorHAnsi"/>
          <w:b/>
          <w:bCs/>
          <w:sz w:val="20"/>
          <w:szCs w:val="20"/>
        </w:rPr>
        <w:t>opcion.cpp</w:t>
      </w:r>
    </w:p>
    <w:p w14:paraId="215410B3"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Incluir bibliotecas necesarias</w:t>
      </w:r>
    </w:p>
    <w:p w14:paraId="31115A1A" w14:textId="77777777" w:rsidR="00CE6D43" w:rsidRPr="00CE6D43" w:rsidRDefault="00CE6D43" w:rsidP="00CE6D43">
      <w:pPr>
        <w:rPr>
          <w:rFonts w:ascii="Consolas" w:eastAsia="Liberation Serif" w:hAnsi="Consolas" w:cstheme="majorHAnsi"/>
          <w:sz w:val="18"/>
          <w:szCs w:val="18"/>
        </w:rPr>
      </w:pPr>
    </w:p>
    <w:p w14:paraId="01BA5E55"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Generar una semilla de inicio para la función de generación de números aleatorios usando la hora actual (std::time) y convertirla a un entero sin signo (unsigned int)</w:t>
      </w:r>
    </w:p>
    <w:p w14:paraId="65C18FE9" w14:textId="77777777" w:rsidR="00CE6D43" w:rsidRPr="00CE6D43" w:rsidRDefault="00CE6D43" w:rsidP="00CE6D43">
      <w:pPr>
        <w:rPr>
          <w:rFonts w:ascii="Consolas" w:eastAsia="Liberation Serif" w:hAnsi="Consolas" w:cstheme="majorHAnsi"/>
          <w:sz w:val="18"/>
          <w:szCs w:val="18"/>
        </w:rPr>
      </w:pPr>
    </w:p>
    <w:p w14:paraId="4DBABDDB"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Usar la semilla generada para inicializar el generador de números aleatorios (std::srand)</w:t>
      </w:r>
    </w:p>
    <w:p w14:paraId="10124DBB" w14:textId="77777777" w:rsidR="00CE6D43" w:rsidRPr="00CE6D43" w:rsidRDefault="00CE6D43" w:rsidP="00CE6D43">
      <w:pPr>
        <w:rPr>
          <w:rFonts w:ascii="Consolas" w:eastAsia="Liberation Serif" w:hAnsi="Consolas" w:cstheme="majorHAnsi"/>
          <w:sz w:val="18"/>
          <w:szCs w:val="18"/>
        </w:rPr>
      </w:pPr>
    </w:p>
    <w:p w14:paraId="293CCA3D"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Generar un número aleatorio entre 0 y 2 (inclusive) para representar la elección de la máquina</w:t>
      </w:r>
    </w:p>
    <w:p w14:paraId="1C274EB1" w14:textId="77777777" w:rsidR="00CE6D43" w:rsidRPr="00CE6D43" w:rsidRDefault="00CE6D43" w:rsidP="00CE6D43">
      <w:pPr>
        <w:rPr>
          <w:rFonts w:ascii="Consolas" w:eastAsia="Liberation Serif" w:hAnsi="Consolas" w:cstheme="majorHAnsi"/>
          <w:sz w:val="18"/>
          <w:szCs w:val="18"/>
        </w:rPr>
      </w:pPr>
    </w:p>
    <w:p w14:paraId="2B02AF8C"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Si el número aleatorio es 0, asignar "piedra" a la variable "opcion"</w:t>
      </w:r>
    </w:p>
    <w:p w14:paraId="21156022"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Si el número aleatorio es 1, asignar "papel" a la variable "opcion"</w:t>
      </w:r>
    </w:p>
    <w:p w14:paraId="4C15BCC3"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Si el número aleatorio es 2, asignar "tijeras" a la variable "opcion"</w:t>
      </w:r>
    </w:p>
    <w:p w14:paraId="78F75875" w14:textId="77777777" w:rsidR="00CE6D43" w:rsidRPr="00CE6D43" w:rsidRDefault="00CE6D43" w:rsidP="00CE6D43">
      <w:pPr>
        <w:rPr>
          <w:rFonts w:ascii="Consolas" w:eastAsia="Liberation Serif" w:hAnsi="Consolas" w:cstheme="majorHAnsi"/>
          <w:sz w:val="18"/>
          <w:szCs w:val="18"/>
        </w:rPr>
      </w:pPr>
    </w:p>
    <w:p w14:paraId="4409759E"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Mostrar en la salida estándar "Maquina: " seguido de la opción elegida por la máquina</w:t>
      </w:r>
    </w:p>
    <w:p w14:paraId="39F204A4" w14:textId="77777777" w:rsidR="00CE6D43" w:rsidRPr="00CE6D43" w:rsidRDefault="00CE6D43" w:rsidP="00CE6D43">
      <w:pPr>
        <w:rPr>
          <w:rFonts w:ascii="Consolas" w:eastAsia="Liberation Serif" w:hAnsi="Consolas" w:cstheme="majorHAnsi"/>
          <w:sz w:val="18"/>
          <w:szCs w:val="18"/>
        </w:rPr>
      </w:pPr>
    </w:p>
    <w:p w14:paraId="34C22506" w14:textId="14A8E40B" w:rsidR="006A2A8A"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Devolver el número aleatorio que representa la elección de la máquina</w:t>
      </w:r>
    </w:p>
    <w:p w14:paraId="164F0310" w14:textId="77777777" w:rsidR="00CE6D43" w:rsidRDefault="00CE6D43" w:rsidP="00CE6D43">
      <w:pPr>
        <w:rPr>
          <w:rFonts w:ascii="Consolas" w:eastAsia="Liberation Serif" w:hAnsi="Consolas" w:cstheme="majorHAnsi"/>
          <w:sz w:val="18"/>
          <w:szCs w:val="18"/>
        </w:rPr>
      </w:pPr>
    </w:p>
    <w:p w14:paraId="3A845F33" w14:textId="77777777" w:rsidR="00CE6D43" w:rsidRDefault="00CE6D43">
      <w:pPr>
        <w:rPr>
          <w:rFonts w:ascii="Consolas" w:eastAsia="Liberation Serif" w:hAnsi="Consolas" w:cstheme="majorHAnsi"/>
          <w:b/>
          <w:bCs/>
          <w:sz w:val="20"/>
          <w:szCs w:val="20"/>
        </w:rPr>
      </w:pPr>
      <w:r>
        <w:rPr>
          <w:rFonts w:ascii="Consolas" w:eastAsia="Liberation Serif" w:hAnsi="Consolas" w:cstheme="majorHAnsi"/>
          <w:b/>
          <w:bCs/>
          <w:sz w:val="20"/>
          <w:szCs w:val="20"/>
        </w:rPr>
        <w:br w:type="page"/>
      </w:r>
    </w:p>
    <w:p w14:paraId="66DD6A81" w14:textId="11EFE081" w:rsidR="00CE6D43" w:rsidRPr="00CE6D43" w:rsidRDefault="00CE6D43" w:rsidP="00CE6D43">
      <w:pPr>
        <w:rPr>
          <w:rFonts w:ascii="Consolas" w:eastAsia="Liberation Serif" w:hAnsi="Consolas" w:cstheme="majorHAnsi"/>
          <w:b/>
          <w:bCs/>
          <w:sz w:val="20"/>
          <w:szCs w:val="20"/>
        </w:rPr>
      </w:pPr>
      <w:r w:rsidRPr="00CE6D43">
        <w:rPr>
          <w:rFonts w:ascii="Consolas" w:eastAsia="Liberation Serif" w:hAnsi="Consolas" w:cstheme="majorHAnsi"/>
          <w:b/>
          <w:bCs/>
          <w:sz w:val="20"/>
          <w:szCs w:val="20"/>
        </w:rPr>
        <w:lastRenderedPageBreak/>
        <w:t>app_02.cpp</w:t>
      </w:r>
    </w:p>
    <w:p w14:paraId="574BCCB9"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Clase Juego</w:t>
      </w:r>
    </w:p>
    <w:p w14:paraId="11F9CAB3"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Función jugar</w:t>
      </w:r>
    </w:p>
    <w:p w14:paraId="36E1E150"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Crear una tubería (pipe) llamada "fd"</w:t>
      </w:r>
    </w:p>
    <w:p w14:paraId="128D7AF4"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Crear un arreglo de opciones ("piedra", "papel", "tijeras")</w:t>
      </w:r>
    </w:p>
    <w:p w14:paraId="58B2A1A7"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Crear un búfer "buf" de tamaño 1024</w:t>
      </w:r>
    </w:p>
    <w:p w14:paraId="57F07AA7"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Obtener el PID del proceso actual</w:t>
      </w:r>
    </w:p>
    <w:p w14:paraId="3F9E4397" w14:textId="77777777" w:rsidR="00CE6D43" w:rsidRPr="00CE6D43" w:rsidRDefault="00CE6D43" w:rsidP="00CE6D43">
      <w:pPr>
        <w:rPr>
          <w:rFonts w:ascii="Consolas" w:eastAsia="Liberation Serif" w:hAnsi="Consolas" w:cstheme="majorHAnsi"/>
          <w:sz w:val="18"/>
          <w:szCs w:val="18"/>
        </w:rPr>
      </w:pPr>
    </w:p>
    <w:p w14:paraId="3593D96A"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Si hay un error al crear la tubería</w:t>
      </w:r>
    </w:p>
    <w:p w14:paraId="04087E05"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Mostrar "Error: fallo en el pipe"</w:t>
      </w:r>
    </w:p>
    <w:p w14:paraId="54D7365E"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Fin Si</w:t>
      </w:r>
    </w:p>
    <w:p w14:paraId="5F4DA8F6" w14:textId="77777777" w:rsidR="00CE6D43" w:rsidRPr="00CE6D43" w:rsidRDefault="00CE6D43" w:rsidP="00CE6D43">
      <w:pPr>
        <w:rPr>
          <w:rFonts w:ascii="Consolas" w:eastAsia="Liberation Serif" w:hAnsi="Consolas" w:cstheme="majorHAnsi"/>
          <w:sz w:val="18"/>
          <w:szCs w:val="18"/>
        </w:rPr>
      </w:pPr>
    </w:p>
    <w:p w14:paraId="4157C606"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Si el PID es -1</w:t>
      </w:r>
    </w:p>
    <w:p w14:paraId="5F54BA28"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Mostrar "Error: fallo en el fork()"</w:t>
      </w:r>
    </w:p>
    <w:p w14:paraId="50767289"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Sino si el PID es igual a 0 (proceso hijo)</w:t>
      </w:r>
    </w:p>
    <w:p w14:paraId="6B14E216"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Cerrar el extremo de lectura de "fd"</w:t>
      </w:r>
    </w:p>
    <w:p w14:paraId="1B324A8C"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Ejecutar el comando "./opcion" y obtener el resultado</w:t>
      </w:r>
    </w:p>
    <w:p w14:paraId="7362ADB4"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Traducir el resultado a una de las opciones y escribirlo en la tubería</w:t>
      </w:r>
    </w:p>
    <w:p w14:paraId="2BAED238"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Cerrar el extremo de escritura de "fd"</w:t>
      </w:r>
    </w:p>
    <w:p w14:paraId="6CC383AF"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De lo contrario (proceso padre)</w:t>
      </w:r>
    </w:p>
    <w:p w14:paraId="239FCC82"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Cerrar el extremo de escritura de "fd"</w:t>
      </w:r>
    </w:p>
    <w:p w14:paraId="44755B7C"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Leer la opción elegida por el usuario</w:t>
      </w:r>
    </w:p>
    <w:p w14:paraId="65439017"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Leer la opción seleccionada por la máquina desde la tubería</w:t>
      </w:r>
    </w:p>
    <w:p w14:paraId="6BFBBFB5"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Cerrar el extremo de lectura de "fd"</w:t>
      </w:r>
    </w:p>
    <w:p w14:paraId="33F67E89"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Calcular el resultado del juego</w:t>
      </w:r>
    </w:p>
    <w:p w14:paraId="12612A4F"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Devolver el resultado</w:t>
      </w:r>
    </w:p>
    <w:p w14:paraId="34A0D8B0"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Fin Si</w:t>
      </w:r>
    </w:p>
    <w:p w14:paraId="19A5B66D"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Fin Función</w:t>
      </w:r>
    </w:p>
    <w:p w14:paraId="055428F3" w14:textId="77777777" w:rsidR="00CE6D43" w:rsidRPr="00CE6D43" w:rsidRDefault="00CE6D43" w:rsidP="00CE6D43">
      <w:pPr>
        <w:rPr>
          <w:rFonts w:ascii="Consolas" w:eastAsia="Liberation Serif" w:hAnsi="Consolas" w:cstheme="majorHAnsi"/>
          <w:sz w:val="18"/>
          <w:szCs w:val="18"/>
        </w:rPr>
      </w:pPr>
    </w:p>
    <w:p w14:paraId="08B3B258"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Función esGanador</w:t>
      </w:r>
    </w:p>
    <w:p w14:paraId="70CD990E"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Comparar las opciones seleccionadas por el usuario y la máquina</w:t>
      </w:r>
    </w:p>
    <w:p w14:paraId="1A75AC0B"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Devolver 0 si el usuario gana, 2 si la máquina gana o 1 en caso de empate</w:t>
      </w:r>
    </w:p>
    <w:p w14:paraId="2F55E283"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Fin Función</w:t>
      </w:r>
    </w:p>
    <w:p w14:paraId="0CDF7E21"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Fin Clase</w:t>
      </w:r>
    </w:p>
    <w:p w14:paraId="74F676DA" w14:textId="77777777" w:rsidR="00CE6D43" w:rsidRPr="00CE6D43" w:rsidRDefault="00CE6D43" w:rsidP="00CE6D43">
      <w:pPr>
        <w:rPr>
          <w:rFonts w:ascii="Consolas" w:eastAsia="Liberation Serif" w:hAnsi="Consolas" w:cstheme="majorHAnsi"/>
          <w:sz w:val="18"/>
          <w:szCs w:val="18"/>
        </w:rPr>
      </w:pPr>
    </w:p>
    <w:p w14:paraId="2E3A723F"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Función principal main</w:t>
      </w:r>
    </w:p>
    <w:p w14:paraId="133DA7D7"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Crear una instancia de la clase Juego llamada "ej"</w:t>
      </w:r>
    </w:p>
    <w:p w14:paraId="3F5CAB7D"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Inicializar puntajes para el usuario (pUser) y la máquina (pCPU)</w:t>
      </w:r>
    </w:p>
    <w:p w14:paraId="612B9FB8" w14:textId="77777777" w:rsidR="00CE6D43" w:rsidRPr="00CE6D43" w:rsidRDefault="00CE6D43" w:rsidP="00CE6D43">
      <w:pPr>
        <w:rPr>
          <w:rFonts w:ascii="Consolas" w:eastAsia="Liberation Serif" w:hAnsi="Consolas" w:cstheme="majorHAnsi"/>
          <w:sz w:val="18"/>
          <w:szCs w:val="18"/>
        </w:rPr>
      </w:pPr>
    </w:p>
    <w:p w14:paraId="619B305B"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Repetir 3 veces</w:t>
      </w:r>
    </w:p>
    <w:p w14:paraId="199AFD16"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Jugar una ronda y obtener el resultado</w:t>
      </w:r>
    </w:p>
    <w:p w14:paraId="69EBE94A"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Actualizar puntajes según el resultado</w:t>
      </w:r>
    </w:p>
    <w:p w14:paraId="1A61B3D8"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Mostrar el resultado de la ronda</w:t>
      </w:r>
    </w:p>
    <w:p w14:paraId="313D37E4" w14:textId="77777777" w:rsidR="00CE6D43" w:rsidRPr="00CE6D43" w:rsidRDefault="00CE6D43" w:rsidP="00CE6D43">
      <w:pPr>
        <w:rPr>
          <w:rFonts w:ascii="Consolas" w:eastAsia="Liberation Serif" w:hAnsi="Consolas" w:cstheme="majorHAnsi"/>
          <w:sz w:val="18"/>
          <w:szCs w:val="18"/>
        </w:rPr>
      </w:pPr>
    </w:p>
    <w:p w14:paraId="1495F82D"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Determinar el ganador general basado en los puntajes</w:t>
      </w:r>
    </w:p>
    <w:p w14:paraId="585EA1B9"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Mostrar el resultado del juego (usuario gana, máquina gana o empate)</w:t>
      </w:r>
    </w:p>
    <w:p w14:paraId="416F2C12" w14:textId="77777777"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 xml:space="preserve">  Retornar 0</w:t>
      </w:r>
    </w:p>
    <w:p w14:paraId="43C3D5F8" w14:textId="60FA7DA9" w:rsidR="00CE6D43" w:rsidRPr="00CE6D43" w:rsidRDefault="00CE6D43" w:rsidP="00CE6D43">
      <w:pPr>
        <w:rPr>
          <w:rFonts w:ascii="Consolas" w:eastAsia="Liberation Serif" w:hAnsi="Consolas" w:cstheme="majorHAnsi"/>
          <w:sz w:val="18"/>
          <w:szCs w:val="18"/>
        </w:rPr>
      </w:pPr>
      <w:r w:rsidRPr="00CE6D43">
        <w:rPr>
          <w:rFonts w:ascii="Consolas" w:eastAsia="Liberation Serif" w:hAnsi="Consolas" w:cstheme="majorHAnsi"/>
          <w:sz w:val="18"/>
          <w:szCs w:val="18"/>
        </w:rPr>
        <w:t>Fin Función</w:t>
      </w:r>
    </w:p>
    <w:p w14:paraId="17132CC0" w14:textId="77777777" w:rsidR="00521126" w:rsidRDefault="00521126">
      <w:pPr>
        <w:rPr>
          <w:rFonts w:asciiTheme="majorHAnsi" w:eastAsia="Liberation Sans" w:hAnsiTheme="majorHAnsi" w:cstheme="majorHAnsi"/>
          <w:b/>
          <w:sz w:val="28"/>
          <w:szCs w:val="28"/>
        </w:rPr>
      </w:pPr>
      <w:r w:rsidRPr="00CE6D43">
        <w:rPr>
          <w:rFonts w:ascii="Consolas" w:eastAsia="Liberation Serif" w:hAnsi="Consolas" w:cstheme="majorHAnsi"/>
          <w:sz w:val="18"/>
          <w:szCs w:val="18"/>
        </w:rPr>
        <w:br w:type="page"/>
      </w:r>
    </w:p>
    <w:p w14:paraId="55A885DC" w14:textId="77777777" w:rsidR="00A4675B" w:rsidRPr="00E82341" w:rsidRDefault="006A2A8A" w:rsidP="00E76317">
      <w:pPr>
        <w:pStyle w:val="Ttulo1"/>
        <w:rPr>
          <w:sz w:val="26"/>
          <w:szCs w:val="26"/>
        </w:rPr>
      </w:pPr>
      <w:bookmarkStart w:id="3" w:name="_Toc147573152"/>
      <w:r>
        <w:lastRenderedPageBreak/>
        <w:t>Como</w:t>
      </w:r>
      <w:bookmarkEnd w:id="3"/>
    </w:p>
    <w:p w14:paraId="4C832993" w14:textId="77777777" w:rsidR="00CE6D43" w:rsidRPr="00CE6D43" w:rsidRDefault="00CE6D43" w:rsidP="00CE6D43">
      <w:pPr>
        <w:pStyle w:val="Ttulo1"/>
        <w:rPr>
          <w:rFonts w:eastAsia="Times New Roman"/>
          <w:b w:val="0"/>
          <w:kern w:val="0"/>
          <w:sz w:val="24"/>
          <w:szCs w:val="24"/>
        </w:rPr>
      </w:pPr>
      <w:bookmarkStart w:id="4" w:name="_Toc147573153"/>
      <w:r w:rsidRPr="00CE6D43">
        <w:rPr>
          <w:rFonts w:eastAsia="Times New Roman"/>
          <w:b w:val="0"/>
          <w:kern w:val="0"/>
          <w:sz w:val="24"/>
          <w:szCs w:val="24"/>
        </w:rPr>
        <w:t>Para empezar, en esta práctica he creado dos archivos: "opcion.cpp" y "app_02.cpp".</w:t>
      </w:r>
    </w:p>
    <w:p w14:paraId="5EDEDB5C" w14:textId="77777777" w:rsidR="00CE6D43" w:rsidRPr="00CE6D43" w:rsidRDefault="00CE6D43" w:rsidP="00CE6D43">
      <w:pPr>
        <w:pStyle w:val="Ttulo1"/>
        <w:rPr>
          <w:rFonts w:eastAsia="Times New Roman"/>
          <w:b w:val="0"/>
          <w:kern w:val="0"/>
          <w:sz w:val="24"/>
          <w:szCs w:val="24"/>
        </w:rPr>
      </w:pPr>
      <w:r w:rsidRPr="00CE6D43">
        <w:rPr>
          <w:rFonts w:eastAsia="Times New Roman"/>
          <w:b w:val="0"/>
          <w:kern w:val="0"/>
          <w:sz w:val="24"/>
          <w:szCs w:val="24"/>
        </w:rPr>
        <w:t>"opcion.cpp" es un programa que imprime una opción aleatoria (piedra, papel o tijeras) y devuelve su índice. Primero se declara la semilla de la función "srand" y luego se genera un número entero aleatorio entre 0 y 2. Luego, mediante una estructura "if", se asigna un valor a una cadena de caracteres que será impresa, dependiendo del valor generado. Finalmente, se devuelve ese valor.</w:t>
      </w:r>
    </w:p>
    <w:p w14:paraId="269249B7" w14:textId="77777777" w:rsidR="00CE6D43" w:rsidRPr="00CE6D43" w:rsidRDefault="00CE6D43" w:rsidP="00CE6D43">
      <w:pPr>
        <w:pStyle w:val="Ttulo1"/>
        <w:rPr>
          <w:rFonts w:eastAsia="Times New Roman"/>
          <w:b w:val="0"/>
          <w:kern w:val="0"/>
          <w:sz w:val="24"/>
          <w:szCs w:val="24"/>
        </w:rPr>
      </w:pPr>
      <w:r w:rsidRPr="00CE6D43">
        <w:rPr>
          <w:rFonts w:eastAsia="Times New Roman"/>
          <w:b w:val="0"/>
          <w:kern w:val="0"/>
          <w:sz w:val="24"/>
          <w:szCs w:val="24"/>
        </w:rPr>
        <w:t>"app_02.cpp" contiene una clase llamada "Juego" que tiene dos funciones, "jugar" (pública) y "esGanador" (privada). "esGanador()" devuelve un índice para determinar si es ganador (0), empate (1) o perdedor (2).</w:t>
      </w:r>
    </w:p>
    <w:p w14:paraId="5522BD88" w14:textId="77777777" w:rsidR="00CE6D43" w:rsidRPr="00CE6D43" w:rsidRDefault="00CE6D43" w:rsidP="00CE6D43">
      <w:pPr>
        <w:pStyle w:val="Ttulo1"/>
        <w:rPr>
          <w:rFonts w:eastAsia="Times New Roman"/>
          <w:b w:val="0"/>
          <w:kern w:val="0"/>
          <w:sz w:val="24"/>
          <w:szCs w:val="24"/>
        </w:rPr>
      </w:pPr>
      <w:r w:rsidRPr="00CE6D43">
        <w:rPr>
          <w:rFonts w:eastAsia="Times New Roman"/>
          <w:b w:val="0"/>
          <w:kern w:val="0"/>
          <w:sz w:val="24"/>
          <w:szCs w:val="24"/>
        </w:rPr>
        <w:t>En la función "jugar", se declara un "pid_t" para el pipe, un array de dos posiciones que hace referencia a un file descriptor para el pipe, un array de caracteres que es el buffer y otro array de caracteres que almacena la opción del usuario. Primero, se crea el pipe y se maneja cualquier posible error. Luego, se llama a la función "fork" para crear procesos hijos, y se utiliza una estructura "if" anidada para calcular si ha ocurrido un error o si el proceso actual es el padre o el hijo.</w:t>
      </w:r>
    </w:p>
    <w:p w14:paraId="30CDF242" w14:textId="77777777" w:rsidR="00CE6D43" w:rsidRPr="00CE6D43" w:rsidRDefault="00CE6D43" w:rsidP="00CE6D43">
      <w:pPr>
        <w:pStyle w:val="Ttulo1"/>
        <w:rPr>
          <w:rFonts w:eastAsia="Times New Roman"/>
          <w:b w:val="0"/>
          <w:kern w:val="0"/>
          <w:sz w:val="24"/>
          <w:szCs w:val="24"/>
        </w:rPr>
      </w:pPr>
      <w:r w:rsidRPr="00CE6D43">
        <w:rPr>
          <w:rFonts w:eastAsia="Times New Roman"/>
          <w:b w:val="0"/>
          <w:kern w:val="0"/>
          <w:sz w:val="24"/>
          <w:szCs w:val="24"/>
        </w:rPr>
        <w:t>Si se está en el proceso hijo, se cierra la lectura en el pipe, se ejecuta el programa "opcion" con la ayuda de la función "system", se divide su retorno entre 256 (esto se hace porque la función "system" devuelve el valor multiplicado por 256, ya que también incluye el estado de finalización del proceso en bits), y se guarda en una variable. Luego, se crea un array de caracteres donde se almacena una opción de entre las opciones disponibles, se escribe en el pipe y se cierra la escritura en el pipe.</w:t>
      </w:r>
    </w:p>
    <w:p w14:paraId="67D39E5F" w14:textId="77777777" w:rsidR="00CE6D43" w:rsidRPr="00CE6D43" w:rsidRDefault="00CE6D43" w:rsidP="00CE6D43">
      <w:pPr>
        <w:pStyle w:val="Ttulo1"/>
        <w:rPr>
          <w:rFonts w:eastAsia="Times New Roman"/>
          <w:b w:val="0"/>
          <w:kern w:val="0"/>
          <w:sz w:val="24"/>
          <w:szCs w:val="24"/>
        </w:rPr>
      </w:pPr>
      <w:r w:rsidRPr="00CE6D43">
        <w:rPr>
          <w:rFonts w:eastAsia="Times New Roman"/>
          <w:b w:val="0"/>
          <w:kern w:val="0"/>
          <w:sz w:val="24"/>
          <w:szCs w:val="24"/>
        </w:rPr>
        <w:t>Si se está en el proceso padre, se cierra la escritura en el pipe, se solicita al usuario que elija una opción, se almacena en una cadena, se lee desde el pipe, se cierra la lectura y se devuelve el valor que retorna la función "esGanador" con el buffer y la opción del usuario como parámetros.</w:t>
      </w:r>
    </w:p>
    <w:p w14:paraId="3C6F9EE5" w14:textId="77777777" w:rsidR="00CE6D43" w:rsidRPr="00CE6D43" w:rsidRDefault="00CE6D43" w:rsidP="00CE6D43">
      <w:pPr>
        <w:pStyle w:val="Ttulo1"/>
        <w:rPr>
          <w:rFonts w:eastAsia="Times New Roman"/>
          <w:b w:val="0"/>
          <w:kern w:val="0"/>
          <w:sz w:val="24"/>
          <w:szCs w:val="24"/>
        </w:rPr>
      </w:pPr>
      <w:r w:rsidRPr="00CE6D43">
        <w:rPr>
          <w:rFonts w:eastAsia="Times New Roman"/>
          <w:b w:val="0"/>
          <w:kern w:val="0"/>
          <w:sz w:val="24"/>
          <w:szCs w:val="24"/>
        </w:rPr>
        <w:t>En la función principal, se declara un objeto de tipo "Juego" y dos valores enteros que representan los puntos de la máquina o del usuario. Luego se crea un bucle con 3 iteraciones, en el cual se llama a la función "jugar" del objeto. Según el resultado, mediante estructuras "if", se determina quién ha ganado y se muestra el mensaje correspondiente, sumando un punto al ganador. En caso de empate, se muestra el mensaje correspondiente.</w:t>
      </w:r>
    </w:p>
    <w:p w14:paraId="6F36A831" w14:textId="77777777" w:rsidR="00CE6D43" w:rsidRDefault="00CE6D43" w:rsidP="00CE6D43">
      <w:pPr>
        <w:pStyle w:val="Ttulo1"/>
        <w:rPr>
          <w:rFonts w:eastAsia="Times New Roman"/>
          <w:b w:val="0"/>
          <w:kern w:val="0"/>
          <w:sz w:val="24"/>
          <w:szCs w:val="24"/>
        </w:rPr>
      </w:pPr>
      <w:r w:rsidRPr="00CE6D43">
        <w:rPr>
          <w:rFonts w:eastAsia="Times New Roman"/>
          <w:b w:val="0"/>
          <w:kern w:val="0"/>
          <w:sz w:val="24"/>
          <w:szCs w:val="24"/>
        </w:rPr>
        <w:t>Después del bucle, se revisan los resultados y se muestra el mensaje correspondiente.</w:t>
      </w:r>
    </w:p>
    <w:p w14:paraId="510862BF" w14:textId="6A44DF47" w:rsidR="00A4675B" w:rsidRPr="00E82341" w:rsidRDefault="00000000" w:rsidP="00CE6D43">
      <w:pPr>
        <w:pStyle w:val="Ttulo1"/>
      </w:pPr>
      <w:r w:rsidRPr="00E82341">
        <w:t>Conclusión</w:t>
      </w:r>
      <w:bookmarkEnd w:id="4"/>
    </w:p>
    <w:p w14:paraId="49C11CF7" w14:textId="771D87B7" w:rsidR="00A4675B" w:rsidRPr="00521126" w:rsidRDefault="00CE6D43" w:rsidP="00CE6D43">
      <w:pPr>
        <w:spacing w:after="140" w:line="288" w:lineRule="auto"/>
        <w:jc w:val="both"/>
        <w:rPr>
          <w:rFonts w:asciiTheme="majorHAnsi" w:hAnsiTheme="majorHAnsi" w:cstheme="majorHAnsi"/>
          <w:sz w:val="24"/>
          <w:szCs w:val="24"/>
        </w:rPr>
      </w:pPr>
      <w:r w:rsidRPr="00CE6D43">
        <w:rPr>
          <w:rFonts w:asciiTheme="majorHAnsi" w:hAnsiTheme="majorHAnsi" w:cstheme="majorHAnsi"/>
          <w:sz w:val="24"/>
          <w:szCs w:val="24"/>
        </w:rPr>
        <w:t>Esta práctica me ha resultado útil para realizar la práctica 3, además de comprender un poco mejor cómo se generan y funcionan los procesos en C</w:t>
      </w:r>
    </w:p>
    <w:sectPr w:rsidR="00A4675B" w:rsidRPr="0052112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C10A1" w14:textId="77777777" w:rsidR="007D1AB4" w:rsidRDefault="007D1AB4" w:rsidP="00E76317">
      <w:r>
        <w:separator/>
      </w:r>
    </w:p>
  </w:endnote>
  <w:endnote w:type="continuationSeparator" w:id="0">
    <w:p w14:paraId="4DC1DBF7" w14:textId="77777777" w:rsidR="007D1AB4" w:rsidRDefault="007D1AB4" w:rsidP="00E76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227078"/>
      <w:docPartObj>
        <w:docPartGallery w:val="Page Numbers (Bottom of Page)"/>
        <w:docPartUnique/>
      </w:docPartObj>
    </w:sdtPr>
    <w:sdtContent>
      <w:p w14:paraId="21B44790" w14:textId="77777777" w:rsidR="00E76317" w:rsidRDefault="00E76317">
        <w:pPr>
          <w:pStyle w:val="Piedepgina"/>
          <w:jc w:val="right"/>
        </w:pPr>
        <w:r>
          <w:fldChar w:fldCharType="begin"/>
        </w:r>
        <w:r>
          <w:instrText>PAGE   \* MERGEFORMAT</w:instrText>
        </w:r>
        <w:r>
          <w:fldChar w:fldCharType="separate"/>
        </w:r>
        <w:r>
          <w:t>2</w:t>
        </w:r>
        <w:r>
          <w:fldChar w:fldCharType="end"/>
        </w:r>
      </w:p>
    </w:sdtContent>
  </w:sdt>
  <w:p w14:paraId="1C2A33FC" w14:textId="77777777" w:rsidR="00E76317" w:rsidRDefault="00E763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5712A" w14:textId="77777777" w:rsidR="007D1AB4" w:rsidRDefault="007D1AB4" w:rsidP="00E76317">
      <w:r>
        <w:separator/>
      </w:r>
    </w:p>
  </w:footnote>
  <w:footnote w:type="continuationSeparator" w:id="0">
    <w:p w14:paraId="649BAC28" w14:textId="77777777" w:rsidR="007D1AB4" w:rsidRDefault="007D1AB4" w:rsidP="00E763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D43"/>
    <w:rsid w:val="000E31FC"/>
    <w:rsid w:val="00124188"/>
    <w:rsid w:val="003B0D4F"/>
    <w:rsid w:val="003F05A8"/>
    <w:rsid w:val="00521126"/>
    <w:rsid w:val="00537D16"/>
    <w:rsid w:val="00666910"/>
    <w:rsid w:val="006A2A8A"/>
    <w:rsid w:val="006F6297"/>
    <w:rsid w:val="007D1AB4"/>
    <w:rsid w:val="008D3B71"/>
    <w:rsid w:val="008D7ED5"/>
    <w:rsid w:val="00915539"/>
    <w:rsid w:val="00960E34"/>
    <w:rsid w:val="00A44E72"/>
    <w:rsid w:val="00A4675B"/>
    <w:rsid w:val="00A91756"/>
    <w:rsid w:val="00B13F0D"/>
    <w:rsid w:val="00CE6D43"/>
    <w:rsid w:val="00D17FFA"/>
    <w:rsid w:val="00D90393"/>
    <w:rsid w:val="00E24EBB"/>
    <w:rsid w:val="00E76317"/>
    <w:rsid w:val="00E82341"/>
    <w:rsid w:val="00ED6675"/>
    <w:rsid w:val="00ED7604"/>
    <w:rsid w:val="00FA2A60"/>
    <w:rsid w:val="00FC7A0D"/>
    <w:rsid w:val="00FE3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9C14"/>
  <w15:docId w15:val="{FE59178C-9C5D-4160-9658-4DB6C5A1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s-ES" w:eastAsia="es-ES"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A8A"/>
    <w:rPr>
      <w:lang w:val="ca-ES-valencia"/>
    </w:rPr>
  </w:style>
  <w:style w:type="paragraph" w:styleId="Ttulo1">
    <w:name w:val="heading 1"/>
    <w:basedOn w:val="Normal"/>
    <w:next w:val="Normal"/>
    <w:link w:val="Ttulo1Car"/>
    <w:uiPriority w:val="9"/>
    <w:qFormat/>
    <w:rsid w:val="00E76317"/>
    <w:pPr>
      <w:spacing w:before="240" w:after="120"/>
      <w:jc w:val="both"/>
      <w:outlineLvl w:val="0"/>
    </w:pPr>
    <w:rPr>
      <w:rFonts w:asciiTheme="majorHAnsi" w:eastAsia="Liberation Sans" w:hAnsiTheme="majorHAnsi" w:cstheme="majorHAns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82341"/>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paragraph" w:styleId="Encabezado">
    <w:name w:val="header"/>
    <w:basedOn w:val="Normal"/>
    <w:link w:val="EncabezadoCar"/>
    <w:uiPriority w:val="99"/>
    <w:unhideWhenUsed/>
    <w:rsid w:val="00E76317"/>
    <w:pPr>
      <w:tabs>
        <w:tab w:val="center" w:pos="4252"/>
        <w:tab w:val="right" w:pos="8504"/>
      </w:tabs>
    </w:pPr>
  </w:style>
  <w:style w:type="character" w:customStyle="1" w:styleId="EncabezadoCar">
    <w:name w:val="Encabezado Car"/>
    <w:basedOn w:val="Fuentedeprrafopredeter"/>
    <w:link w:val="Encabezado"/>
    <w:uiPriority w:val="99"/>
    <w:rsid w:val="00E76317"/>
  </w:style>
  <w:style w:type="paragraph" w:styleId="Piedepgina">
    <w:name w:val="footer"/>
    <w:basedOn w:val="Normal"/>
    <w:link w:val="PiedepginaCar"/>
    <w:uiPriority w:val="99"/>
    <w:unhideWhenUsed/>
    <w:rsid w:val="00E76317"/>
    <w:pPr>
      <w:tabs>
        <w:tab w:val="center" w:pos="4252"/>
        <w:tab w:val="right" w:pos="8504"/>
      </w:tabs>
    </w:pPr>
  </w:style>
  <w:style w:type="character" w:customStyle="1" w:styleId="PiedepginaCar">
    <w:name w:val="Pie de página Car"/>
    <w:basedOn w:val="Fuentedeprrafopredeter"/>
    <w:link w:val="Piedepgina"/>
    <w:uiPriority w:val="99"/>
    <w:rsid w:val="00E76317"/>
  </w:style>
  <w:style w:type="character" w:customStyle="1" w:styleId="Ttulo1Car">
    <w:name w:val="Título 1 Car"/>
    <w:basedOn w:val="Fuentedeprrafopredeter"/>
    <w:link w:val="Ttulo1"/>
    <w:uiPriority w:val="9"/>
    <w:rsid w:val="00E76317"/>
    <w:rPr>
      <w:rFonts w:asciiTheme="majorHAnsi" w:eastAsia="Liberation Sans" w:hAnsiTheme="majorHAnsi" w:cstheme="majorHAnsi"/>
      <w:b/>
      <w:sz w:val="28"/>
      <w:szCs w:val="32"/>
    </w:rPr>
  </w:style>
  <w:style w:type="paragraph" w:styleId="TtuloTDC">
    <w:name w:val="TOC Heading"/>
    <w:basedOn w:val="Ttulo1"/>
    <w:next w:val="Normal"/>
    <w:uiPriority w:val="39"/>
    <w:unhideWhenUsed/>
    <w:qFormat/>
    <w:rsid w:val="00E76317"/>
    <w:pPr>
      <w:widowControl/>
      <w:suppressAutoHyphens w:val="0"/>
      <w:overflowPunct/>
      <w:autoSpaceDE/>
      <w:autoSpaceDN/>
      <w:spacing w:line="259" w:lineRule="auto"/>
      <w:textAlignment w:val="auto"/>
      <w:outlineLvl w:val="9"/>
    </w:pPr>
    <w:rPr>
      <w:kern w:val="0"/>
    </w:rPr>
  </w:style>
  <w:style w:type="paragraph" w:styleId="TDC1">
    <w:name w:val="toc 1"/>
    <w:basedOn w:val="Normal"/>
    <w:next w:val="Normal"/>
    <w:autoRedefine/>
    <w:uiPriority w:val="39"/>
    <w:unhideWhenUsed/>
    <w:rsid w:val="00E76317"/>
    <w:pPr>
      <w:spacing w:after="100"/>
    </w:pPr>
  </w:style>
  <w:style w:type="character" w:styleId="Hipervnculo">
    <w:name w:val="Hyperlink"/>
    <w:basedOn w:val="Fuentedeprrafopredeter"/>
    <w:uiPriority w:val="99"/>
    <w:unhideWhenUsed/>
    <w:rsid w:val="00E763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285084">
      <w:bodyDiv w:val="1"/>
      <w:marLeft w:val="0"/>
      <w:marRight w:val="0"/>
      <w:marTop w:val="0"/>
      <w:marBottom w:val="0"/>
      <w:divBdr>
        <w:top w:val="none" w:sz="0" w:space="0" w:color="auto"/>
        <w:left w:val="none" w:sz="0" w:space="0" w:color="auto"/>
        <w:bottom w:val="none" w:sz="0" w:space="0" w:color="auto"/>
        <w:right w:val="none" w:sz="0" w:space="0" w:color="auto"/>
      </w:divBdr>
    </w:div>
    <w:div w:id="2034770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Documents\2DAM\PSP\PlantillaMemoriaPSP.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63E2E-C9E1-4931-81D9-88B3B052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PlantillaMemoriaPSP.dotx</Template>
  <TotalTime>3</TotalTime>
  <Pages>3</Pages>
  <Words>906</Words>
  <Characters>4986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Andreu Sanz Sanz</dc:creator>
  <cp:lastModifiedBy>Andreu Sanz Sanz</cp:lastModifiedBy>
  <cp:revision>1</cp:revision>
  <cp:lastPrinted>2023-09-22T10:23:00Z</cp:lastPrinted>
  <dcterms:created xsi:type="dcterms:W3CDTF">2023-10-20T20:43:00Z</dcterms:created>
  <dcterms:modified xsi:type="dcterms:W3CDTF">2023-10-20T20:46:00Z</dcterms:modified>
</cp:coreProperties>
</file>