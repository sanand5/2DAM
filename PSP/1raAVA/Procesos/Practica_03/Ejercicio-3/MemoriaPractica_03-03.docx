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A0D9" w14:textId="77777777" w:rsidR="00E76317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187C7AB4" w14:textId="77777777" w:rsidR="00E76317" w:rsidRPr="00E76317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  <w:r w:rsidRPr="00E76317">
        <w:rPr>
          <w:rFonts w:eastAsia="Liberation Sans" w:cs="Calibri"/>
          <w:b/>
          <w:sz w:val="72"/>
          <w:szCs w:val="96"/>
        </w:rPr>
        <w:t>Memoria Practica ()</w:t>
      </w:r>
    </w:p>
    <w:p w14:paraId="7A7C0502" w14:textId="06D25154" w:rsidR="00E76317" w:rsidRPr="00960E34" w:rsidRDefault="00E76317" w:rsidP="00E76317">
      <w:pPr>
        <w:jc w:val="center"/>
        <w:rPr>
          <w:rFonts w:asciiTheme="minorHAnsi" w:eastAsia="Liberation Sans" w:hAnsiTheme="minorHAnsi" w:cstheme="minorHAnsi"/>
          <w:bCs/>
          <w:sz w:val="20"/>
        </w:rPr>
      </w:pPr>
      <w:r w:rsidRPr="00960E34">
        <w:rPr>
          <w:rFonts w:asciiTheme="minorHAnsi" w:eastAsia="Liberation Sans" w:hAnsiTheme="minorHAnsi" w:cstheme="minorHAnsi"/>
          <w:bCs/>
          <w:sz w:val="20"/>
        </w:rPr>
        <w:t>Programación de Servicios y Procesos</w:t>
      </w:r>
      <w:r w:rsidR="006267D5">
        <w:rPr>
          <w:rFonts w:asciiTheme="minorHAnsi" w:eastAsia="Liberation Sans" w:hAnsiTheme="minorHAnsi" w:cstheme="minorHAnsi"/>
          <w:bCs/>
          <w:sz w:val="20"/>
        </w:rPr>
        <w:t xml:space="preserve"> | Practica_03</w:t>
      </w:r>
    </w:p>
    <w:p w14:paraId="02D911B8" w14:textId="77777777" w:rsidR="00A4675B" w:rsidRPr="00E76317" w:rsidRDefault="00000000" w:rsidP="00E76317">
      <w:pPr>
        <w:pStyle w:val="Ttulo1"/>
      </w:pPr>
      <w:bookmarkStart w:id="0" w:name="_Toc147573149"/>
      <w:r w:rsidRPr="00E76317">
        <w:t>Que</w:t>
      </w:r>
      <w:bookmarkEnd w:id="0"/>
    </w:p>
    <w:p w14:paraId="1BF70959" w14:textId="77777777" w:rsidR="00FE0FF2" w:rsidRPr="00FE0FF2" w:rsidRDefault="00FE0FF2" w:rsidP="00FE0FF2">
      <w:pPr>
        <w:pStyle w:val="NormalWeb"/>
        <w:rPr>
          <w:rFonts w:asciiTheme="majorHAnsi" w:eastAsia="Liberation Serif" w:hAnsiTheme="majorHAnsi" w:cstheme="majorHAnsi"/>
          <w:kern w:val="3"/>
          <w:szCs w:val="28"/>
        </w:rPr>
      </w:pPr>
      <w:r w:rsidRPr="00FE0FF2">
        <w:rPr>
          <w:rFonts w:asciiTheme="majorHAnsi" w:eastAsia="Liberation Serif" w:hAnsiTheme="majorHAnsi" w:cstheme="majorHAnsi"/>
          <w:kern w:val="3"/>
          <w:szCs w:val="28"/>
        </w:rPr>
        <w:t>Crea un proceso hijo que será encargado de devolver aleatoriamente: “Piedra”, “Papel” o “Tijeras”. Para su creación puede utilizarse cualquier lenguaje de programación generando el ejecutable correspondiente. Este proceso hijo escribirá en su salida estándar ”Piedra”, “Papel” o “Tijeras” cada vez que reciba una petición de ejecución por parte del padre.</w:t>
      </w:r>
    </w:p>
    <w:p w14:paraId="6F2E6D9A" w14:textId="77777777" w:rsidR="00FE0FF2" w:rsidRPr="00FE0FF2" w:rsidRDefault="00FE0FF2" w:rsidP="00FE0FF2">
      <w:pPr>
        <w:pStyle w:val="NormalWeb"/>
        <w:rPr>
          <w:rFonts w:asciiTheme="majorHAnsi" w:eastAsia="Liberation Serif" w:hAnsiTheme="majorHAnsi" w:cstheme="majorHAnsi"/>
          <w:kern w:val="3"/>
          <w:szCs w:val="28"/>
        </w:rPr>
      </w:pPr>
      <w:r w:rsidRPr="00FE0FF2">
        <w:rPr>
          <w:rFonts w:asciiTheme="majorHAnsi" w:eastAsia="Liberation Serif" w:hAnsiTheme="majorHAnsi" w:cstheme="majorHAnsi"/>
          <w:kern w:val="3"/>
          <w:szCs w:val="28"/>
        </w:rPr>
        <w:t>El proceso padre lee de la entrada estándar, comprobará que el usuario ha introducido “Piedra”, “Papel” o “Tijeras” y si es así, llamará al proceso hijo para que muestre lo que devuelve la máquina.</w:t>
      </w:r>
    </w:p>
    <w:p w14:paraId="73115255" w14:textId="2DDD4150" w:rsidR="00A4675B" w:rsidRPr="00FE0FF2" w:rsidRDefault="00FE0FF2" w:rsidP="00FE0FF2">
      <w:pPr>
        <w:pStyle w:val="NormalWeb"/>
        <w:rPr>
          <w:rFonts w:asciiTheme="majorHAnsi" w:eastAsia="Liberation Serif" w:hAnsiTheme="majorHAnsi" w:cstheme="majorHAnsi"/>
          <w:kern w:val="3"/>
          <w:szCs w:val="28"/>
        </w:rPr>
      </w:pPr>
      <w:r w:rsidRPr="00FE0FF2">
        <w:rPr>
          <w:rFonts w:asciiTheme="majorHAnsi" w:eastAsia="Liberation Serif" w:hAnsiTheme="majorHAnsi" w:cstheme="majorHAnsi"/>
          <w:kern w:val="3"/>
          <w:szCs w:val="28"/>
        </w:rPr>
        <w:t>Finalmente, el padre mostrará quien es el mejor de esa ronda. El programa finalizará al mejor de 3 rondas indicando quien ha sido el ganador.</w:t>
      </w:r>
    </w:p>
    <w:p w14:paraId="14842F00" w14:textId="77777777" w:rsidR="00A4675B" w:rsidRPr="00E82341" w:rsidRDefault="00000000" w:rsidP="00E76317">
      <w:pPr>
        <w:pStyle w:val="Ttulo1"/>
      </w:pPr>
      <w:bookmarkStart w:id="1" w:name="_Toc147573150"/>
      <w:r w:rsidRPr="00E82341">
        <w:t>Para que</w:t>
      </w:r>
      <w:bookmarkEnd w:id="1"/>
    </w:p>
    <w:p w14:paraId="33113ACE" w14:textId="77777777" w:rsidR="006267D5" w:rsidRDefault="006267D5" w:rsidP="006A2A8A">
      <w:pPr>
        <w:pStyle w:val="Ttulo1"/>
        <w:rPr>
          <w:rFonts w:eastAsiaTheme="minorEastAsia"/>
          <w:b w:val="0"/>
          <w:sz w:val="24"/>
          <w:szCs w:val="24"/>
        </w:rPr>
      </w:pPr>
      <w:bookmarkStart w:id="2" w:name="_Toc147573151"/>
      <w:r w:rsidRPr="006267D5">
        <w:rPr>
          <w:rFonts w:eastAsiaTheme="minorEastAsia"/>
          <w:b w:val="0"/>
          <w:sz w:val="24"/>
          <w:szCs w:val="24"/>
        </w:rPr>
        <w:t>Para aprender más sobre el uso de procesos en C++ y sus utilidades, además de la ejecución de ejecutables desde otros programas.</w:t>
      </w:r>
    </w:p>
    <w:p w14:paraId="137C96FF" w14:textId="7E197E5A" w:rsidR="006A2A8A" w:rsidRPr="00E82341" w:rsidRDefault="006A2A8A" w:rsidP="006A2A8A">
      <w:pPr>
        <w:pStyle w:val="Ttulo1"/>
        <w:rPr>
          <w:sz w:val="26"/>
          <w:szCs w:val="26"/>
        </w:rPr>
      </w:pPr>
      <w:r w:rsidRPr="00E82341">
        <w:t>Pseudocodig</w:t>
      </w:r>
      <w:r>
        <w:t>o</w:t>
      </w:r>
      <w:bookmarkEnd w:id="2"/>
    </w:p>
    <w:p w14:paraId="50042D65" w14:textId="77777777" w:rsidR="006267D5" w:rsidRPr="006267D5" w:rsidRDefault="006267D5" w:rsidP="006267D5">
      <w:pPr>
        <w:rPr>
          <w:rFonts w:ascii="Consolas" w:eastAsia="Liberation Serif" w:hAnsi="Consolas" w:cstheme="majorHAnsi"/>
          <w:b/>
          <w:bCs/>
          <w:sz w:val="20"/>
          <w:szCs w:val="20"/>
        </w:rPr>
      </w:pPr>
      <w:r w:rsidRPr="006267D5">
        <w:rPr>
          <w:rFonts w:ascii="Consolas" w:eastAsia="Liberation Serif" w:hAnsi="Consolas" w:cstheme="majorHAnsi"/>
          <w:b/>
          <w:bCs/>
          <w:sz w:val="20"/>
          <w:szCs w:val="20"/>
        </w:rPr>
        <w:t>mayusculas.cpp</w:t>
      </w:r>
    </w:p>
    <w:p w14:paraId="4B4E4C77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>Función principal main</w:t>
      </w:r>
    </w:p>
    <w:p w14:paraId="15D843BB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Si el número de argumentos de línea de comandos no es igual a 2</w:t>
      </w:r>
    </w:p>
    <w:p w14:paraId="24AB0FE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Mostrar "Uso: &lt;nombre_programa&gt; &lt;palabra&gt;"</w:t>
      </w:r>
    </w:p>
    <w:p w14:paraId="518D3EB9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Salir con código de error</w:t>
      </w:r>
    </w:p>
    <w:p w14:paraId="32AC0F15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Fin Si</w:t>
      </w:r>
    </w:p>
    <w:p w14:paraId="0DCB643C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Obtener la palabra desde el primer argumento de la línea de comandos</w:t>
      </w:r>
    </w:p>
    <w:p w14:paraId="4ED10FD6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Para cada caracter en la palabra</w:t>
      </w:r>
    </w:p>
    <w:p w14:paraId="45596DDE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Convertir el caracter a mayúsculas</w:t>
      </w:r>
    </w:p>
    <w:p w14:paraId="12D8B16C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Fin Para</w:t>
      </w:r>
    </w:p>
    <w:p w14:paraId="1E1B328F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Mostrar la palabra convertida a mayúsculas precedida por un "&gt;" y seguida de un salto de línea</w:t>
      </w:r>
    </w:p>
    <w:p w14:paraId="146F65E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Retornar 0</w:t>
      </w:r>
    </w:p>
    <w:p w14:paraId="00C32EFA" w14:textId="10A4189F" w:rsidR="006A2A8A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>Fin Función</w:t>
      </w:r>
    </w:p>
    <w:p w14:paraId="0258744F" w14:textId="77777777" w:rsid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</w:p>
    <w:p w14:paraId="51DB4C88" w14:textId="77777777" w:rsidR="006267D5" w:rsidRDefault="006267D5">
      <w:pPr>
        <w:rPr>
          <w:rFonts w:ascii="Consolas" w:eastAsia="Liberation Serif" w:hAnsi="Consolas" w:cstheme="majorHAnsi"/>
          <w:b/>
          <w:bCs/>
          <w:sz w:val="20"/>
          <w:szCs w:val="20"/>
        </w:rPr>
      </w:pPr>
      <w:r>
        <w:rPr>
          <w:rFonts w:ascii="Consolas" w:eastAsia="Liberation Serif" w:hAnsi="Consolas" w:cstheme="majorHAnsi"/>
          <w:b/>
          <w:bCs/>
          <w:sz w:val="20"/>
          <w:szCs w:val="20"/>
        </w:rPr>
        <w:br w:type="page"/>
      </w:r>
    </w:p>
    <w:p w14:paraId="783A3EE7" w14:textId="44D59C55" w:rsidR="006267D5" w:rsidRPr="006267D5" w:rsidRDefault="006267D5" w:rsidP="006267D5">
      <w:pPr>
        <w:rPr>
          <w:rFonts w:ascii="Consolas" w:eastAsia="Liberation Serif" w:hAnsi="Consolas" w:cstheme="majorHAnsi"/>
          <w:b/>
          <w:bCs/>
          <w:sz w:val="20"/>
          <w:szCs w:val="20"/>
        </w:rPr>
      </w:pPr>
      <w:r w:rsidRPr="006267D5">
        <w:rPr>
          <w:rFonts w:ascii="Consolas" w:eastAsia="Liberation Serif" w:hAnsi="Consolas" w:cstheme="majorHAnsi"/>
          <w:b/>
          <w:bCs/>
          <w:sz w:val="20"/>
          <w:szCs w:val="20"/>
        </w:rPr>
        <w:lastRenderedPageBreak/>
        <w:t>app_03.cpp</w:t>
      </w:r>
    </w:p>
    <w:p w14:paraId="6D8C2C2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>Clase Mayusculas</w:t>
      </w:r>
    </w:p>
    <w:p w14:paraId="35861D3F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Función mayusculas</w:t>
      </w:r>
    </w:p>
    <w:p w14:paraId="751CCE54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Crear un tubo (pipe) llamado "tub"</w:t>
      </w:r>
    </w:p>
    <w:p w14:paraId="6D24618D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Crear una variable "pid" para el identificador del proceso</w:t>
      </w:r>
    </w:p>
    <w:p w14:paraId="27BF53F0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Crear un búfer "buf" de tamaño 1024</w:t>
      </w:r>
    </w:p>
    <w:p w14:paraId="7203DF7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</w:p>
    <w:p w14:paraId="19A020A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Si "pid" es menor que 0</w:t>
      </w:r>
    </w:p>
    <w:p w14:paraId="2F10C962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Mostrar "Error: fallo en el fork()"</w:t>
      </w:r>
    </w:p>
    <w:p w14:paraId="320A88F9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Sino si "pid" es igual a 0</w:t>
      </w:r>
    </w:p>
    <w:p w14:paraId="5935802A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Leer desde el extremo de lectura de "tub" y guardar la palabra en "buf"</w:t>
      </w:r>
    </w:p>
    <w:p w14:paraId="74829E9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Cerrar el extremo de lectura de "tub"</w:t>
      </w:r>
    </w:p>
    <w:p w14:paraId="520A6D0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Crear una cadena que contenga el comando "./mayusculas " seguido de la palabra leída en "buf"</w:t>
      </w:r>
    </w:p>
    <w:p w14:paraId="7504A616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Ejecutar el comando utilizando `system`</w:t>
      </w:r>
    </w:p>
    <w:p w14:paraId="4E649B5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De lo contrario (proceso padre)</w:t>
      </w:r>
    </w:p>
    <w:p w14:paraId="04A7600D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Crear una variable "palabra" para almacenar la palabra ingresada por el usuario</w:t>
      </w:r>
    </w:p>
    <w:p w14:paraId="241C7C3C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Leer la palabra desde la entrada estándar</w:t>
      </w:r>
    </w:p>
    <w:p w14:paraId="73D6D566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Convertir la palabra a una cadena de caracteres C</w:t>
      </w:r>
    </w:p>
    <w:p w14:paraId="13C58E76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Cerrar el extremo de lectura de "tub"</w:t>
      </w:r>
    </w:p>
    <w:p w14:paraId="1CF707A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Escribir la palabra en el extremo de escritura de "tub"</w:t>
      </w:r>
    </w:p>
    <w:p w14:paraId="4BEC7F42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Cerrar el extremo de escritura de "tub"</w:t>
      </w:r>
    </w:p>
    <w:p w14:paraId="4ADAE3AA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</w:p>
    <w:p w14:paraId="4A5CBEAF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>Función principal main</w:t>
      </w:r>
    </w:p>
    <w:p w14:paraId="630C15D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Crear una instancia de la clase Mayusculas llamada "m"</w:t>
      </w:r>
    </w:p>
    <w:p w14:paraId="61ADCF6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</w:p>
    <w:p w14:paraId="63F9E859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Mientras (true)</w:t>
      </w:r>
    </w:p>
    <w:p w14:paraId="49E12DE3" w14:textId="055380F1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Llamar a la función "mayusculas" en cada iteración del bucle</w:t>
      </w:r>
    </w:p>
    <w:p w14:paraId="15A86073" w14:textId="77777777" w:rsid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bookmarkStart w:id="3" w:name="_Toc147573152"/>
    </w:p>
    <w:p w14:paraId="7010B451" w14:textId="47BC1618" w:rsidR="00A4675B" w:rsidRPr="006267D5" w:rsidRDefault="006A2A8A" w:rsidP="006267D5">
      <w:pPr>
        <w:pStyle w:val="Ttulo1"/>
        <w:rPr>
          <w:rFonts w:ascii="Consolas" w:eastAsia="Liberation Serif" w:hAnsi="Consolas"/>
          <w:sz w:val="18"/>
          <w:szCs w:val="18"/>
        </w:rPr>
      </w:pPr>
      <w:r>
        <w:t>Como</w:t>
      </w:r>
      <w:bookmarkEnd w:id="3"/>
    </w:p>
    <w:p w14:paraId="059EBDED" w14:textId="77777777" w:rsidR="006267D5" w:rsidRPr="006267D5" w:rsidRDefault="006267D5" w:rsidP="006267D5">
      <w:pPr>
        <w:pStyle w:val="Ttulo1"/>
        <w:rPr>
          <w:rFonts w:eastAsia="Times New Roman"/>
          <w:b w:val="0"/>
          <w:kern w:val="0"/>
          <w:sz w:val="24"/>
          <w:szCs w:val="24"/>
        </w:rPr>
      </w:pPr>
      <w:bookmarkStart w:id="4" w:name="_Toc147573153"/>
      <w:r w:rsidRPr="006267D5">
        <w:rPr>
          <w:rFonts w:eastAsia="Times New Roman"/>
          <w:b w:val="0"/>
          <w:kern w:val="0"/>
          <w:sz w:val="24"/>
          <w:szCs w:val="24"/>
        </w:rPr>
        <w:t>Para empezar, en esta práctica he creado dos archivos: "mayusculas.cpp" y "app_03.cpp".</w:t>
      </w:r>
    </w:p>
    <w:p w14:paraId="35E8E0E0" w14:textId="77777777" w:rsidR="006267D5" w:rsidRPr="006267D5" w:rsidRDefault="006267D5" w:rsidP="006267D5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6267D5">
        <w:rPr>
          <w:rFonts w:eastAsia="Times New Roman"/>
          <w:b w:val="0"/>
          <w:kern w:val="0"/>
          <w:sz w:val="24"/>
          <w:szCs w:val="24"/>
        </w:rPr>
        <w:t>"mayusculas.cpp" es un programa que imprime el texto introducido como parámetro en mayúsculas. El algoritmo convierte el array de caracteres introducido como parámetro en una cadena (string) para luego convertirla a mayúsculas utilizando un bucle "for" y la función "toupper", y después muestra la palabra en mayúsculas en la pantalla.</w:t>
      </w:r>
    </w:p>
    <w:p w14:paraId="4207B88F" w14:textId="77777777" w:rsidR="006267D5" w:rsidRPr="006267D5" w:rsidRDefault="006267D5" w:rsidP="006267D5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6267D5">
        <w:rPr>
          <w:rFonts w:eastAsia="Times New Roman"/>
          <w:b w:val="0"/>
          <w:kern w:val="0"/>
          <w:sz w:val="24"/>
          <w:szCs w:val="24"/>
        </w:rPr>
        <w:t>"app_03.cpp" contiene una clase llamada "Mayusculas". Esta clase tiene una función llamada "mayusculas()" que primero declara las variables necesarias para la creación de un "pipe" y un "fork": "pid", "buf", "tub". Luego, llama a la función "fork" y gestiona posibles errores con una instrucción "if". También permite determinar en qué proceso se encuentra. Si está en el proceso padre, solicita una palabra al usuario y la escribe en el "pipe". Luego, en el proceso hijo, lee esa variable y la adjunta a una orden de ejecución de mi ejecutable "mayusculas". Finalmente, utiliza "system" para ejecutar esa instrucción.</w:t>
      </w:r>
    </w:p>
    <w:p w14:paraId="62BA6738" w14:textId="77777777" w:rsidR="006267D5" w:rsidRDefault="006267D5" w:rsidP="006267D5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6267D5">
        <w:rPr>
          <w:rFonts w:eastAsia="Times New Roman"/>
          <w:b w:val="0"/>
          <w:kern w:val="0"/>
          <w:sz w:val="24"/>
          <w:szCs w:val="24"/>
        </w:rPr>
        <w:t>Para finalizar, en la función principal, instancio un objeto de tipo "Mayusculas" y creo un bucle infinito que llama a la función "mayusculas()" de ese objeto.</w:t>
      </w:r>
    </w:p>
    <w:p w14:paraId="12982134" w14:textId="6362DCB8" w:rsidR="00A4675B" w:rsidRPr="00E82341" w:rsidRDefault="00000000" w:rsidP="006267D5">
      <w:pPr>
        <w:pStyle w:val="Ttulo1"/>
      </w:pPr>
      <w:r w:rsidRPr="00E82341">
        <w:t>Conclusión</w:t>
      </w:r>
      <w:bookmarkEnd w:id="4"/>
    </w:p>
    <w:p w14:paraId="713E749F" w14:textId="307146DE" w:rsidR="00A4675B" w:rsidRPr="00521126" w:rsidRDefault="006267D5" w:rsidP="006267D5">
      <w:pPr>
        <w:spacing w:after="140" w:line="288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267D5">
        <w:rPr>
          <w:rFonts w:asciiTheme="majorHAnsi" w:hAnsiTheme="majorHAnsi" w:cstheme="majorHAnsi"/>
          <w:sz w:val="24"/>
          <w:szCs w:val="24"/>
        </w:rPr>
        <w:t>Esta práctica me ha servido para comprender mejor cómo funcionan los procesos en C++. Además, he aprendido nuevas funciones de las que no sabía que existían ni cómo se utilizaban. También me ha dado la idea de utilizar otro archivo para llevar a cabo ciertas tareas, como la conversión de un texto a mayúsculas.</w:t>
      </w:r>
    </w:p>
    <w:sectPr w:rsidR="00A4675B" w:rsidRPr="0052112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7667" w14:textId="77777777" w:rsidR="0075120F" w:rsidRDefault="0075120F" w:rsidP="00E76317">
      <w:r>
        <w:separator/>
      </w:r>
    </w:p>
  </w:endnote>
  <w:endnote w:type="continuationSeparator" w:id="0">
    <w:p w14:paraId="7E0BC296" w14:textId="77777777" w:rsidR="0075120F" w:rsidRDefault="0075120F" w:rsidP="00E7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49F1049A" w14:textId="77777777" w:rsidR="00E76317" w:rsidRDefault="00E763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A5426" w14:textId="77777777" w:rsidR="00E76317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C58A" w14:textId="77777777" w:rsidR="0075120F" w:rsidRDefault="0075120F" w:rsidP="00E76317">
      <w:r>
        <w:separator/>
      </w:r>
    </w:p>
  </w:footnote>
  <w:footnote w:type="continuationSeparator" w:id="0">
    <w:p w14:paraId="416A3178" w14:textId="77777777" w:rsidR="0075120F" w:rsidRDefault="0075120F" w:rsidP="00E7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D5"/>
    <w:rsid w:val="000E31FC"/>
    <w:rsid w:val="00124188"/>
    <w:rsid w:val="003B0D4F"/>
    <w:rsid w:val="003F05A8"/>
    <w:rsid w:val="00521126"/>
    <w:rsid w:val="00537D16"/>
    <w:rsid w:val="006267D5"/>
    <w:rsid w:val="00666910"/>
    <w:rsid w:val="006A2A8A"/>
    <w:rsid w:val="006F6297"/>
    <w:rsid w:val="0075120F"/>
    <w:rsid w:val="008D3B71"/>
    <w:rsid w:val="008D7ED5"/>
    <w:rsid w:val="00915539"/>
    <w:rsid w:val="00960E34"/>
    <w:rsid w:val="00A44E72"/>
    <w:rsid w:val="00A4675B"/>
    <w:rsid w:val="00A91756"/>
    <w:rsid w:val="00B13F0D"/>
    <w:rsid w:val="00D03B2F"/>
    <w:rsid w:val="00D17FFA"/>
    <w:rsid w:val="00D90393"/>
    <w:rsid w:val="00E24EBB"/>
    <w:rsid w:val="00E76317"/>
    <w:rsid w:val="00E82341"/>
    <w:rsid w:val="00ED6675"/>
    <w:rsid w:val="00ED7604"/>
    <w:rsid w:val="00FA2A60"/>
    <w:rsid w:val="00FC7A0D"/>
    <w:rsid w:val="00FE0FF2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E5A4"/>
  <w15:docId w15:val="{0DBD1584-2945-4630-8316-8EFA20A8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8A"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E76317"/>
    <w:pPr>
      <w:spacing w:before="240" w:after="120"/>
      <w:jc w:val="both"/>
      <w:outlineLvl w:val="0"/>
    </w:pPr>
    <w:rPr>
      <w:rFonts w:asciiTheme="majorHAnsi" w:eastAsia="Liberation Sans" w:hAnsiTheme="majorHAnsi" w:cstheme="majorHAns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E76317"/>
    <w:rPr>
      <w:rFonts w:asciiTheme="majorHAnsi" w:eastAsia="Liberation Sans" w:hAnsiTheme="majorHAnsi" w:cstheme="majorHAns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PSP\PlantillaMemoriaP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PlantillaMemoriaPSP.dotx</Template>
  <TotalTime>9</TotalTime>
  <Pages>2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Andreu Sanz Sanz</dc:creator>
  <cp:lastModifiedBy>Andreu Sanz Sanz</cp:lastModifiedBy>
  <cp:revision>2</cp:revision>
  <cp:lastPrinted>2023-09-22T10:23:00Z</cp:lastPrinted>
  <dcterms:created xsi:type="dcterms:W3CDTF">2023-10-20T20:19:00Z</dcterms:created>
  <dcterms:modified xsi:type="dcterms:W3CDTF">2023-10-20T20:31:00Z</dcterms:modified>
</cp:coreProperties>
</file>