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AF3A" w14:textId="77777777" w:rsidR="00E76317" w:rsidRPr="000D1EAD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</w:p>
    <w:p w14:paraId="72B1C43A" w14:textId="77777777" w:rsidR="004B2964" w:rsidRDefault="00AD7363" w:rsidP="00E76317">
      <w:pPr>
        <w:jc w:val="center"/>
        <w:rPr>
          <w:rFonts w:eastAsia="Liberation Sans" w:cs="Calibri"/>
          <w:b/>
          <w:sz w:val="72"/>
          <w:szCs w:val="96"/>
        </w:rPr>
      </w:pPr>
      <w:r>
        <w:rPr>
          <w:rFonts w:eastAsia="Liberation Sans" w:cs="Calibri"/>
          <w:b/>
          <w:sz w:val="72"/>
          <w:szCs w:val="96"/>
        </w:rPr>
        <w:t xml:space="preserve">Tema </w:t>
      </w:r>
      <w:r w:rsidR="004B2964">
        <w:rPr>
          <w:rFonts w:eastAsia="Liberation Sans" w:cs="Calibri"/>
          <w:b/>
          <w:sz w:val="72"/>
          <w:szCs w:val="96"/>
        </w:rPr>
        <w:t>VI</w:t>
      </w:r>
      <w:r w:rsidR="00C16EF3">
        <w:rPr>
          <w:rFonts w:eastAsia="Liberation Sans" w:cs="Calibri"/>
          <w:b/>
          <w:sz w:val="72"/>
          <w:szCs w:val="96"/>
        </w:rPr>
        <w:t xml:space="preserve">. </w:t>
      </w:r>
    </w:p>
    <w:p w14:paraId="5057FDFD" w14:textId="43C18901" w:rsidR="00E76317" w:rsidRPr="000D1EAD" w:rsidRDefault="004B2964" w:rsidP="00E76317">
      <w:pPr>
        <w:jc w:val="center"/>
        <w:rPr>
          <w:rFonts w:eastAsia="Liberation Sans" w:cs="Calibri"/>
          <w:b/>
          <w:sz w:val="72"/>
          <w:szCs w:val="96"/>
        </w:rPr>
      </w:pPr>
      <w:r w:rsidRPr="004B2964">
        <w:rPr>
          <w:rFonts w:eastAsia="Liberation Sans" w:cs="Calibri"/>
          <w:b/>
          <w:sz w:val="72"/>
          <w:szCs w:val="96"/>
        </w:rPr>
        <w:t>PREGUNTAS REPASO</w:t>
      </w:r>
    </w:p>
    <w:p w14:paraId="5AB7BC68" w14:textId="77777777" w:rsidR="00E76317" w:rsidRPr="00C16EF3" w:rsidRDefault="00C16EF3" w:rsidP="00E76317">
      <w:pPr>
        <w:jc w:val="center"/>
        <w:rPr>
          <w:rFonts w:asciiTheme="minorHAnsi" w:eastAsia="Liberation Sans" w:hAnsiTheme="minorHAnsi" w:cstheme="minorHAnsi"/>
          <w:bCs/>
          <w:sz w:val="20"/>
          <w:lang w:val="es-ES"/>
        </w:rPr>
      </w:pPr>
      <w:proofErr w:type="spellStart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Sistemes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de </w:t>
      </w:r>
      <w:proofErr w:type="spellStart"/>
      <w:r>
        <w:rPr>
          <w:rFonts w:asciiTheme="minorHAnsi" w:eastAsia="Liberation Sans" w:hAnsiTheme="minorHAnsi" w:cstheme="minorHAnsi"/>
          <w:bCs/>
          <w:sz w:val="20"/>
          <w:lang w:val="es-ES"/>
        </w:rPr>
        <w:t>G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estió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>E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mpresarial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 xml:space="preserve"> | 2023-2024</w:t>
      </w:r>
    </w:p>
    <w:p w14:paraId="55C3D864" w14:textId="77777777" w:rsidR="00E76317" w:rsidRPr="000D1EAD" w:rsidRDefault="00E76317" w:rsidP="00E76317">
      <w:pPr>
        <w:jc w:val="center"/>
        <w:rPr>
          <w:rFonts w:asciiTheme="minorHAnsi" w:eastAsia="Liberation Sans" w:hAnsiTheme="minorHAnsi" w:cstheme="minorHAnsi"/>
          <w:bCs/>
          <w:sz w:val="24"/>
          <w:szCs w:val="28"/>
        </w:rPr>
      </w:pPr>
      <w:r w:rsidRPr="000D1EAD">
        <w:rPr>
          <w:rFonts w:asciiTheme="minorHAnsi" w:eastAsia="Liberation Sans" w:hAnsiTheme="minorHAnsi" w:cstheme="minorHAnsi"/>
          <w:bCs/>
          <w:sz w:val="24"/>
          <w:szCs w:val="28"/>
        </w:rPr>
        <w:t>Andreu Sanz Sanz</w:t>
      </w:r>
    </w:p>
    <w:sdt>
      <w:sdtPr>
        <w:rPr>
          <w:b/>
        </w:rPr>
        <w:id w:val="-194128816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55162C5" w14:textId="77777777" w:rsidR="00E76317" w:rsidRPr="00C16EF3" w:rsidRDefault="00E76317" w:rsidP="00C16EF3">
          <w:pPr>
            <w:pStyle w:val="Sinespaciado"/>
            <w:rPr>
              <w:sz w:val="20"/>
              <w:szCs w:val="20"/>
            </w:rPr>
          </w:pPr>
          <w:r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 xml:space="preserve">Tabla de </w:t>
          </w:r>
          <w:r w:rsidR="000D1EAD"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continguts</w:t>
          </w:r>
        </w:p>
        <w:p w14:paraId="76DEF144" w14:textId="23D7C0F7" w:rsidR="004B2964" w:rsidRDefault="00E76317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r w:rsidRPr="000D1EAD">
            <w:fldChar w:fldCharType="begin"/>
          </w:r>
          <w:r w:rsidRPr="000D1EAD">
            <w:instrText xml:space="preserve"> TOC \o "1-3" \h \z \u </w:instrText>
          </w:r>
          <w:r w:rsidRPr="000D1EAD">
            <w:fldChar w:fldCharType="separate"/>
          </w:r>
          <w:hyperlink w:anchor="_Toc156407344" w:history="1">
            <w:r w:rsidR="004B2964" w:rsidRPr="0046257F">
              <w:rPr>
                <w:rStyle w:val="Hipervnculo"/>
                <w:noProof/>
              </w:rPr>
              <w:t>1.</w:t>
            </w:r>
            <w:r w:rsidR="004B2964"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="004B2964" w:rsidRPr="0046257F">
              <w:rPr>
                <w:rStyle w:val="Hipervnculo"/>
                <w:noProof/>
              </w:rPr>
              <w:t>¿Para qué nos sirvió el fichero docker-compose.yaml?</w:t>
            </w:r>
            <w:r w:rsidR="004B2964">
              <w:rPr>
                <w:noProof/>
                <w:webHidden/>
              </w:rPr>
              <w:tab/>
            </w:r>
            <w:r w:rsidR="004B2964">
              <w:rPr>
                <w:noProof/>
                <w:webHidden/>
              </w:rPr>
              <w:fldChar w:fldCharType="begin"/>
            </w:r>
            <w:r w:rsidR="004B2964">
              <w:rPr>
                <w:noProof/>
                <w:webHidden/>
              </w:rPr>
              <w:instrText xml:space="preserve"> PAGEREF _Toc156407344 \h </w:instrText>
            </w:r>
            <w:r w:rsidR="004B2964">
              <w:rPr>
                <w:noProof/>
                <w:webHidden/>
              </w:rPr>
            </w:r>
            <w:r w:rsidR="004B2964">
              <w:rPr>
                <w:noProof/>
                <w:webHidden/>
              </w:rPr>
              <w:fldChar w:fldCharType="separate"/>
            </w:r>
            <w:r w:rsidR="009C1D7A">
              <w:rPr>
                <w:noProof/>
                <w:webHidden/>
              </w:rPr>
              <w:t>2</w:t>
            </w:r>
            <w:r w:rsidR="004B2964">
              <w:rPr>
                <w:noProof/>
                <w:webHidden/>
              </w:rPr>
              <w:fldChar w:fldCharType="end"/>
            </w:r>
          </w:hyperlink>
        </w:p>
        <w:p w14:paraId="61DAAEEB" w14:textId="1C7897F9" w:rsidR="004B2964" w:rsidRDefault="004B2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6407345" w:history="1">
            <w:r w:rsidRPr="0046257F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46257F">
              <w:rPr>
                <w:rStyle w:val="Hipervnculo"/>
                <w:noProof/>
              </w:rPr>
              <w:t>¿Cuáles son los pasos a seguir para crear y desarrollar un módulo en Odoo?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D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56688" w14:textId="7855762F" w:rsidR="004B2964" w:rsidRDefault="004B2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6407346" w:history="1">
            <w:r w:rsidRPr="0046257F">
              <w:rPr>
                <w:rStyle w:val="Hipervnculo"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46257F">
              <w:rPr>
                <w:rStyle w:val="Hipervnculo"/>
                <w:noProof/>
              </w:rPr>
              <w:t>¿Qué contiene el fichero __manifest__.py?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D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B3E3B" w14:textId="09612D4C" w:rsidR="004B2964" w:rsidRDefault="004B2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6407347" w:history="1">
            <w:r w:rsidRPr="0046257F">
              <w:rPr>
                <w:rStyle w:val="Hipervnculo"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46257F">
              <w:rPr>
                <w:rStyle w:val="Hipervnculo"/>
                <w:noProof/>
              </w:rPr>
              <w:t>¿Qué es un modelo en el paradigma Modelo-Vista-Controlador? ¿Y una vista?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D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F3A92" w14:textId="36666628" w:rsidR="004B2964" w:rsidRDefault="004B2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6407348" w:history="1">
            <w:r w:rsidRPr="0046257F">
              <w:rPr>
                <w:rStyle w:val="Hipervnculo"/>
                <w:noProof/>
              </w:rPr>
              <w:t>5.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46257F">
              <w:rPr>
                <w:rStyle w:val="Hipervnculo"/>
                <w:noProof/>
              </w:rPr>
              <w:t>Hasta ahora...¿Cuántos modelos han sido creados?¿Para qué?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D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C46A" w14:textId="245077DC" w:rsidR="004B2964" w:rsidRDefault="004B2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6407349" w:history="1">
            <w:r w:rsidRPr="0046257F">
              <w:rPr>
                <w:rStyle w:val="Hipervnculo"/>
                <w:noProof/>
              </w:rPr>
              <w:t>6.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46257F">
              <w:rPr>
                <w:rStyle w:val="Hipervnculo"/>
                <w:noProof/>
              </w:rPr>
              <w:t>¿Dónde se sitúa el fichero de las vistas?¿Y los modelos dónde los hemos creado?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D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9D406" w14:textId="7BBAE80F" w:rsidR="004B2964" w:rsidRDefault="004B2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6407350" w:history="1">
            <w:r w:rsidRPr="0046257F">
              <w:rPr>
                <w:rStyle w:val="Hipervnculo"/>
                <w:noProof/>
              </w:rPr>
              <w:t>7.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46257F">
              <w:rPr>
                <w:rStyle w:val="Hipervnculo"/>
                <w:noProof/>
              </w:rPr>
              <w:t>¿Qué se puede extraer de las siguientes imágenes?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D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7C8E4" w14:textId="6FAA110C" w:rsidR="004B2964" w:rsidRDefault="004B2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6407351" w:history="1">
            <w:r w:rsidRPr="0046257F">
              <w:rPr>
                <w:rStyle w:val="Hipervnculo"/>
                <w:rFonts w:eastAsia="Liberation Sans" w:cstheme="majorHAnsi"/>
                <w:noProof/>
              </w:rPr>
              <w:t>8.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46257F">
              <w:rPr>
                <w:rStyle w:val="Hipervnculo"/>
                <w:rFonts w:eastAsia="Liberation Sans" w:cstheme="majorHAnsi"/>
                <w:noProof/>
              </w:rPr>
              <w:t>Si queremos cambiar Por “My Company” por “Ies María Enríquez” ¿Qué hay que hacer?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D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29D15" w14:textId="0B63408D" w:rsidR="004B2964" w:rsidRDefault="004B2964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6407352" w:history="1">
            <w:r w:rsidRPr="0046257F">
              <w:rPr>
                <w:rStyle w:val="Hipervnculo"/>
                <w:rFonts w:eastAsia="Liberation Sans" w:cstheme="majorHAnsi"/>
                <w:b/>
                <w:bCs/>
                <w:noProof/>
              </w:rPr>
              <w:t>9.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46257F">
              <w:rPr>
                <w:rStyle w:val="Hipervnculo"/>
                <w:rFonts w:eastAsia="Liberation Sans" w:cstheme="majorHAnsi"/>
                <w:noProof/>
              </w:rPr>
              <w:t xml:space="preserve">¿Cómo podemos visualizar en Odoo los modelos? ¿Qué modelos creaste para el módulo Manage? </w:t>
            </w:r>
            <w:r w:rsidRPr="0046257F">
              <w:rPr>
                <w:rStyle w:val="Hipervnculo"/>
                <w:rFonts w:eastAsia="Liberation Sans" w:cstheme="majorHAnsi"/>
                <w:b/>
                <w:bCs/>
                <w:noProof/>
              </w:rPr>
              <w:t>CANCELADA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D7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108B1" w14:textId="70D522B1" w:rsidR="004B2964" w:rsidRDefault="004B2964">
          <w:pPr>
            <w:pStyle w:val="TDC1"/>
            <w:tabs>
              <w:tab w:val="left" w:pos="720"/>
              <w:tab w:val="right" w:leader="dot" w:pos="8494"/>
            </w:tabs>
            <w:rPr>
              <w:rFonts w:asciiTheme="minorHAnsi" w:hAnsiTheme="minorHAnsi"/>
              <w:noProof/>
              <w:kern w:val="2"/>
              <w:sz w:val="24"/>
              <w:szCs w:val="24"/>
              <w:lang w:val="es-ES"/>
              <w14:ligatures w14:val="standardContextual"/>
            </w:rPr>
          </w:pPr>
          <w:hyperlink w:anchor="_Toc156407353" w:history="1">
            <w:r w:rsidRPr="0046257F">
              <w:rPr>
                <w:rStyle w:val="Hipervnculo"/>
                <w:rFonts w:eastAsia="Liberation Sans" w:cstheme="majorHAnsi"/>
                <w:noProof/>
              </w:rPr>
              <w:t>10.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val="es-ES"/>
                <w14:ligatures w14:val="standardContextual"/>
              </w:rPr>
              <w:tab/>
            </w:r>
            <w:r w:rsidRPr="0046257F">
              <w:rPr>
                <w:rStyle w:val="Hipervnculo"/>
                <w:rFonts w:eastAsia="Liberation Sans" w:cstheme="majorHAnsi"/>
                <w:noProof/>
              </w:rPr>
              <w:t>¿Cuándo se tiene en cuenta el tema de permisos?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_Toc156407353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D7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96B91" w14:textId="7C5754E0" w:rsidR="00E76317" w:rsidRPr="008F2B40" w:rsidRDefault="00E76317" w:rsidP="008F2B4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r w:rsidRPr="000D1EAD">
            <w:rPr>
              <w:b/>
              <w:bCs/>
            </w:rPr>
            <w:fldChar w:fldCharType="end"/>
          </w:r>
        </w:p>
      </w:sdtContent>
    </w:sdt>
    <w:p w14:paraId="02408234" w14:textId="77777777" w:rsidR="00E76317" w:rsidRPr="000D1EAD" w:rsidRDefault="00E76317" w:rsidP="00E76317">
      <w:pPr>
        <w:rPr>
          <w:rFonts w:asciiTheme="majorHAnsi" w:eastAsia="Liberation Sans" w:hAnsiTheme="majorHAnsi" w:cstheme="majorHAnsi"/>
          <w:b/>
          <w:sz w:val="28"/>
          <w:szCs w:val="32"/>
        </w:rPr>
      </w:pPr>
      <w:r w:rsidRPr="000D1EAD">
        <w:rPr>
          <w:rFonts w:asciiTheme="majorHAnsi" w:eastAsia="Liberation Sans" w:hAnsiTheme="majorHAnsi" w:cstheme="majorHAnsi"/>
          <w:b/>
          <w:sz w:val="28"/>
          <w:szCs w:val="32"/>
        </w:rPr>
        <w:br w:type="page"/>
      </w:r>
    </w:p>
    <w:p w14:paraId="434E3E37" w14:textId="3AD19A18" w:rsidR="00FC6940" w:rsidRDefault="00FC6940" w:rsidP="00FC6940">
      <w:pPr>
        <w:pStyle w:val="Ttulo1"/>
      </w:pPr>
      <w:bookmarkStart w:id="0" w:name="_Toc156407344"/>
      <w:r w:rsidRPr="00FC6940">
        <w:lastRenderedPageBreak/>
        <w:t xml:space="preserve">¿Para qué nos sirvió el fichero </w:t>
      </w:r>
      <w:proofErr w:type="spellStart"/>
      <w:r w:rsidRPr="00FC6940">
        <w:t>docker-compose.yaml</w:t>
      </w:r>
      <w:proofErr w:type="spellEnd"/>
      <w:r w:rsidRPr="00FC6940">
        <w:t>?</w:t>
      </w:r>
      <w:bookmarkEnd w:id="0"/>
      <w:r w:rsidRPr="00FC6940">
        <w:t xml:space="preserve"> </w:t>
      </w:r>
    </w:p>
    <w:p w14:paraId="7191AF1C" w14:textId="61A09261" w:rsidR="00FC6940" w:rsidRPr="00FC6940" w:rsidRDefault="00FC6940" w:rsidP="00FC6940">
      <w:pPr>
        <w:rPr>
          <w:lang w:val="es-ES"/>
        </w:rPr>
      </w:pPr>
      <w:r w:rsidRPr="00FC6940">
        <w:rPr>
          <w:lang w:val="es-ES"/>
        </w:rPr>
        <w:t>Este archivo permite describir la configuración de una aplicación, especificando cómo deben interactuar entre sí.</w:t>
      </w:r>
    </w:p>
    <w:p w14:paraId="2BB58CE3" w14:textId="765AB4CB" w:rsidR="00FC6940" w:rsidRDefault="00FC6940" w:rsidP="00FC6940">
      <w:pPr>
        <w:pStyle w:val="Ttulo1"/>
      </w:pPr>
      <w:bookmarkStart w:id="1" w:name="_Toc156407345"/>
      <w:r w:rsidRPr="00FC6940">
        <w:t xml:space="preserve">¿Cuáles son los pasos a seguir para crear y desarrollar un módulo en </w:t>
      </w:r>
      <w:proofErr w:type="spellStart"/>
      <w:r w:rsidRPr="00FC6940">
        <w:t>Odoo</w:t>
      </w:r>
      <w:proofErr w:type="spellEnd"/>
      <w:r w:rsidRPr="00FC6940">
        <w:t>?</w:t>
      </w:r>
      <w:bookmarkEnd w:id="1"/>
    </w:p>
    <w:p w14:paraId="52067BEB" w14:textId="12CE58AF" w:rsidR="00FC6940" w:rsidRPr="00FC6940" w:rsidRDefault="00FC6940" w:rsidP="00FC6940">
      <w:pPr>
        <w:rPr>
          <w:rFonts w:ascii="Consolas" w:hAnsi="Consolas"/>
          <w:b/>
          <w:bCs/>
          <w:lang w:val="es-ES"/>
        </w:rPr>
      </w:pPr>
      <w:r>
        <w:rPr>
          <w:lang w:val="es-ES"/>
        </w:rPr>
        <w:t xml:space="preserve">Para desarrollar un módulo en </w:t>
      </w:r>
      <w:proofErr w:type="spellStart"/>
      <w:r>
        <w:rPr>
          <w:lang w:val="es-ES"/>
        </w:rPr>
        <w:t>Odoo</w:t>
      </w:r>
      <w:proofErr w:type="spellEnd"/>
      <w:r>
        <w:rPr>
          <w:lang w:val="es-ES"/>
        </w:rPr>
        <w:t xml:space="preserve"> </w:t>
      </w:r>
      <w:r w:rsidR="00293057">
        <w:rPr>
          <w:lang w:val="es-ES"/>
        </w:rPr>
        <w:t>debemos</w:t>
      </w:r>
      <w:r>
        <w:rPr>
          <w:lang w:val="es-ES"/>
        </w:rPr>
        <w:t xml:space="preserve"> ejecutar los siguientes comandos</w:t>
      </w:r>
      <w:r w:rsidR="00293057">
        <w:rPr>
          <w:lang w:val="es-ES"/>
        </w:rPr>
        <w:t xml:space="preserve"> en Docker:</w:t>
      </w:r>
      <w:r>
        <w:rPr>
          <w:lang w:val="es-ES"/>
        </w:rPr>
        <w:br/>
      </w:r>
      <w:r w:rsidRPr="00FC6940">
        <w:rPr>
          <w:rFonts w:ascii="Consolas" w:hAnsi="Consolas"/>
          <w:b/>
          <w:bCs/>
          <w:lang w:val="es-ES"/>
        </w:rPr>
        <w:t>`cd /</w:t>
      </w:r>
      <w:proofErr w:type="spellStart"/>
      <w:r w:rsidRPr="00FC6940">
        <w:rPr>
          <w:rFonts w:ascii="Consolas" w:hAnsi="Consolas"/>
          <w:b/>
          <w:bCs/>
          <w:lang w:val="es-ES"/>
        </w:rPr>
        <w:t>mnt</w:t>
      </w:r>
      <w:proofErr w:type="spellEnd"/>
      <w:r w:rsidRPr="00FC6940">
        <w:rPr>
          <w:rFonts w:ascii="Consolas" w:hAnsi="Consolas"/>
          <w:b/>
          <w:bCs/>
          <w:lang w:val="es-ES"/>
        </w:rPr>
        <w:t>/</w:t>
      </w:r>
      <w:proofErr w:type="spellStart"/>
      <w:r w:rsidRPr="00FC6940">
        <w:rPr>
          <w:rFonts w:ascii="Consolas" w:hAnsi="Consolas"/>
          <w:b/>
          <w:bCs/>
          <w:lang w:val="es-ES"/>
        </w:rPr>
        <w:t>extra-addons</w:t>
      </w:r>
      <w:proofErr w:type="spellEnd"/>
      <w:r w:rsidRPr="00FC6940">
        <w:rPr>
          <w:rFonts w:ascii="Consolas" w:hAnsi="Consolas"/>
          <w:b/>
          <w:bCs/>
          <w:lang w:val="es-ES"/>
        </w:rPr>
        <w:t>`</w:t>
      </w:r>
    </w:p>
    <w:p w14:paraId="5B59D352" w14:textId="5DCCD7A9" w:rsidR="00FC6940" w:rsidRPr="00FC6940" w:rsidRDefault="00FC6940" w:rsidP="00FC6940">
      <w:pPr>
        <w:rPr>
          <w:rFonts w:ascii="Consolas" w:hAnsi="Consolas"/>
          <w:b/>
          <w:bCs/>
          <w:lang w:val="es-ES"/>
        </w:rPr>
      </w:pPr>
      <w:r w:rsidRPr="00FC6940">
        <w:rPr>
          <w:rFonts w:ascii="Consolas" w:hAnsi="Consolas"/>
          <w:b/>
          <w:bCs/>
          <w:lang w:val="es-ES"/>
        </w:rPr>
        <w:t>`</w:t>
      </w:r>
      <w:proofErr w:type="spellStart"/>
      <w:r w:rsidRPr="00FC6940">
        <w:rPr>
          <w:rFonts w:ascii="Consolas" w:hAnsi="Consolas"/>
          <w:b/>
          <w:bCs/>
          <w:lang w:val="es-ES"/>
        </w:rPr>
        <w:t>odoo</w:t>
      </w:r>
      <w:proofErr w:type="spellEnd"/>
      <w:r w:rsidRPr="00FC6940">
        <w:rPr>
          <w:rFonts w:ascii="Consolas" w:hAnsi="Consolas"/>
          <w:b/>
          <w:bCs/>
          <w:lang w:val="es-ES"/>
        </w:rPr>
        <w:t xml:space="preserve"> </w:t>
      </w:r>
      <w:proofErr w:type="spellStart"/>
      <w:r w:rsidRPr="00FC6940">
        <w:rPr>
          <w:rFonts w:ascii="Consolas" w:hAnsi="Consolas"/>
          <w:b/>
          <w:bCs/>
          <w:lang w:val="es-ES"/>
        </w:rPr>
        <w:t>scaffold</w:t>
      </w:r>
      <w:proofErr w:type="spellEnd"/>
      <w:r w:rsidRPr="00FC6940">
        <w:rPr>
          <w:rFonts w:ascii="Consolas" w:hAnsi="Consolas"/>
          <w:b/>
          <w:bCs/>
          <w:lang w:val="es-ES"/>
        </w:rPr>
        <w:t xml:space="preserve"> empresa`</w:t>
      </w:r>
    </w:p>
    <w:p w14:paraId="6EEAB030" w14:textId="20DE57A6" w:rsidR="00FC6940" w:rsidRDefault="00FC6940" w:rsidP="00FC6940">
      <w:pPr>
        <w:pStyle w:val="Ttulo1"/>
      </w:pPr>
      <w:bookmarkStart w:id="2" w:name="_Toc156407346"/>
      <w:r w:rsidRPr="00FC6940">
        <w:t>¿Qué contiene el fichero __manifest__.py?</w:t>
      </w:r>
      <w:bookmarkEnd w:id="2"/>
    </w:p>
    <w:p w14:paraId="59086AF6" w14:textId="575D8376" w:rsidR="00FC6940" w:rsidRPr="00FC6940" w:rsidRDefault="00FC6940" w:rsidP="00FC6940">
      <w:pPr>
        <w:rPr>
          <w:lang w:val="es-ES"/>
        </w:rPr>
      </w:pPr>
      <w:r w:rsidRPr="00FC6940">
        <w:rPr>
          <w:lang w:val="es-ES"/>
        </w:rPr>
        <w:t xml:space="preserve">El archivo </w:t>
      </w:r>
      <w:r w:rsidRPr="00FC6940">
        <w:rPr>
          <w:b/>
          <w:bCs/>
          <w:lang w:val="es-ES"/>
        </w:rPr>
        <w:t>__manifest__.py</w:t>
      </w:r>
      <w:r>
        <w:rPr>
          <w:lang w:val="es-ES"/>
        </w:rPr>
        <w:t xml:space="preserve"> </w:t>
      </w:r>
      <w:r w:rsidRPr="00FC6940">
        <w:rPr>
          <w:lang w:val="es-ES"/>
        </w:rPr>
        <w:t>contiene información crucial sobre el módulo, como el nombre, la versión, la descripción, las dependencias, los datos a cargar, etc. Es esencial para la configuración y la instalación del módulo.</w:t>
      </w:r>
    </w:p>
    <w:p w14:paraId="3C760578" w14:textId="60B92A10" w:rsidR="00FC6940" w:rsidRDefault="00FC6940" w:rsidP="00FC6940">
      <w:pPr>
        <w:pStyle w:val="Ttulo1"/>
      </w:pPr>
      <w:bookmarkStart w:id="3" w:name="_Toc156407347"/>
      <w:r w:rsidRPr="00FC6940">
        <w:t>¿Qué es un modelo en el paradigma Modelo-Vista-Controlador? ¿Y una vista?</w:t>
      </w:r>
      <w:bookmarkEnd w:id="3"/>
    </w:p>
    <w:p w14:paraId="0669A6B6" w14:textId="6A4009A6" w:rsidR="00293057" w:rsidRPr="00293057" w:rsidRDefault="00293057" w:rsidP="00293057">
      <w:pPr>
        <w:rPr>
          <w:lang w:val="es-ES"/>
        </w:rPr>
      </w:pPr>
      <w:r w:rsidRPr="00293057">
        <w:rPr>
          <w:lang w:val="es-ES"/>
        </w:rPr>
        <w:t>En el paradigma Modelo-Vista-Controlador (MVC), un modelo representa los datos y la lógica de la aplicación, mientras que una vista es responsable de la presentación y la interfaz de usuario. El modelo gestiona los datos y la lógica de negocio, mientras que la vista se encarga de mostrar la información y de interactuar con el usuario.</w:t>
      </w:r>
    </w:p>
    <w:p w14:paraId="16BC92F4" w14:textId="54F6A9BD" w:rsidR="00FC6940" w:rsidRDefault="00FC6940" w:rsidP="00FC6940">
      <w:pPr>
        <w:pStyle w:val="Ttulo1"/>
      </w:pPr>
      <w:bookmarkStart w:id="4" w:name="_Toc156407348"/>
      <w:r w:rsidRPr="00FC6940">
        <w:t>Hasta ahora...¿Cuántos modelos han sido creados?¿Para qué?</w:t>
      </w:r>
      <w:bookmarkEnd w:id="4"/>
    </w:p>
    <w:p w14:paraId="7E1ABFE8" w14:textId="63C65C41" w:rsidR="00293057" w:rsidRPr="00293057" w:rsidRDefault="00293057" w:rsidP="00293057">
      <w:pPr>
        <w:rPr>
          <w:lang w:val="es-ES"/>
        </w:rPr>
      </w:pPr>
      <w:r>
        <w:rPr>
          <w:lang w:val="es-ES"/>
        </w:rPr>
        <w:t>En el modulo de “</w:t>
      </w:r>
      <w:proofErr w:type="spellStart"/>
      <w:r>
        <w:rPr>
          <w:lang w:val="es-ES"/>
        </w:rPr>
        <w:t>Manage</w:t>
      </w:r>
      <w:proofErr w:type="spellEnd"/>
      <w:r>
        <w:rPr>
          <w:lang w:val="es-ES"/>
        </w:rPr>
        <w:t>” hemos creado 3 modelos, el primer modelo es “</w:t>
      </w:r>
      <w:proofErr w:type="spellStart"/>
      <w:r>
        <w:rPr>
          <w:lang w:val="es-ES"/>
        </w:rPr>
        <w:t>task</w:t>
      </w:r>
      <w:proofErr w:type="spellEnd"/>
      <w:r>
        <w:rPr>
          <w:lang w:val="es-ES"/>
        </w:rPr>
        <w:t xml:space="preserve">” que sirve para crear una tarea i asignarle tecnologías y </w:t>
      </w:r>
      <w:proofErr w:type="spellStart"/>
      <w:r>
        <w:rPr>
          <w:lang w:val="es-ES"/>
        </w:rPr>
        <w:t>sprints</w:t>
      </w:r>
      <w:proofErr w:type="spellEnd"/>
      <w:r>
        <w:rPr>
          <w:lang w:val="es-ES"/>
        </w:rPr>
        <w:t>, el segundo modelo es “</w:t>
      </w:r>
      <w:r w:rsidRPr="00293057">
        <w:rPr>
          <w:lang w:val="es-ES"/>
        </w:rPr>
        <w:t>sprint</w:t>
      </w:r>
      <w:r>
        <w:rPr>
          <w:lang w:val="es-ES"/>
        </w:rPr>
        <w:t xml:space="preserve">” con este modelo creamos </w:t>
      </w:r>
      <w:proofErr w:type="spellStart"/>
      <w:r>
        <w:rPr>
          <w:lang w:val="es-ES"/>
        </w:rPr>
        <w:t>sprints</w:t>
      </w:r>
      <w:proofErr w:type="spellEnd"/>
      <w:r>
        <w:rPr>
          <w:lang w:val="es-ES"/>
        </w:rPr>
        <w:t xml:space="preserve"> para asignarlos a las tareas y el tercer modulo es “</w:t>
      </w:r>
      <w:proofErr w:type="spellStart"/>
      <w:r w:rsidRPr="00293057">
        <w:rPr>
          <w:lang w:val="es-ES"/>
        </w:rPr>
        <w:t>technology</w:t>
      </w:r>
      <w:proofErr w:type="spellEnd"/>
      <w:r>
        <w:rPr>
          <w:lang w:val="es-ES"/>
        </w:rPr>
        <w:t>”, este módulos sirve para gestionar las herramientas para gestionar las tareas.</w:t>
      </w:r>
    </w:p>
    <w:p w14:paraId="5B5E639F" w14:textId="6BC6BA02" w:rsidR="00FC6940" w:rsidRDefault="00FC6940" w:rsidP="00FC6940">
      <w:pPr>
        <w:pStyle w:val="Ttulo1"/>
      </w:pPr>
      <w:bookmarkStart w:id="5" w:name="_Toc156407349"/>
      <w:r w:rsidRPr="00FC6940">
        <w:t>¿Dónde se sitúa el fichero de las vistas?¿Y los modelos dónde los hemos creado?</w:t>
      </w:r>
      <w:bookmarkEnd w:id="5"/>
    </w:p>
    <w:p w14:paraId="5D304D50" w14:textId="721C1BFA" w:rsidR="00FC6940" w:rsidRPr="00FC6940" w:rsidRDefault="00FC6940" w:rsidP="00FC6940">
      <w:pPr>
        <w:rPr>
          <w:lang w:val="es-ES"/>
        </w:rPr>
      </w:pPr>
      <w:r w:rsidRPr="00FC6940">
        <w:rPr>
          <w:lang w:val="es-ES"/>
        </w:rPr>
        <w:t xml:space="preserve">El fichero de las vistas en </w:t>
      </w:r>
      <w:proofErr w:type="spellStart"/>
      <w:r w:rsidRPr="00FC6940">
        <w:rPr>
          <w:lang w:val="es-ES"/>
        </w:rPr>
        <w:t>Odoo</w:t>
      </w:r>
      <w:proofErr w:type="spellEnd"/>
      <w:r w:rsidRPr="00FC6940">
        <w:rPr>
          <w:lang w:val="es-ES"/>
        </w:rPr>
        <w:t xml:space="preserve"> se sitúa en la carpeta </w:t>
      </w:r>
      <w:proofErr w:type="spellStart"/>
      <w:r w:rsidRPr="00FC6940">
        <w:rPr>
          <w:b/>
          <w:bCs/>
          <w:lang w:val="es-ES"/>
        </w:rPr>
        <w:t>views</w:t>
      </w:r>
      <w:proofErr w:type="spellEnd"/>
      <w:r w:rsidRPr="00FC6940">
        <w:rPr>
          <w:b/>
          <w:bCs/>
          <w:lang w:val="es-ES"/>
        </w:rPr>
        <w:t>/</w:t>
      </w:r>
      <w:r w:rsidRPr="00FC6940">
        <w:rPr>
          <w:lang w:val="es-ES"/>
        </w:rPr>
        <w:t xml:space="preserve"> dentro del directorio del módulo. Los modelos </w:t>
      </w:r>
      <w:r>
        <w:rPr>
          <w:lang w:val="es-ES"/>
        </w:rPr>
        <w:t xml:space="preserve">los hemos creado </w:t>
      </w:r>
      <w:r w:rsidRPr="00FC6940">
        <w:rPr>
          <w:lang w:val="es-ES"/>
        </w:rPr>
        <w:t xml:space="preserve">dentro </w:t>
      </w:r>
      <w:proofErr w:type="spellStart"/>
      <w:r>
        <w:rPr>
          <w:lang w:val="es-ES"/>
        </w:rPr>
        <w:t>de el</w:t>
      </w:r>
      <w:proofErr w:type="spellEnd"/>
      <w:r>
        <w:rPr>
          <w:lang w:val="es-ES"/>
        </w:rPr>
        <w:t xml:space="preserve"> fichero</w:t>
      </w:r>
      <w:r w:rsidRPr="00FC6940">
        <w:rPr>
          <w:lang w:val="es-ES"/>
        </w:rPr>
        <w:t xml:space="preserve"> </w:t>
      </w:r>
      <w:proofErr w:type="spellStart"/>
      <w:r w:rsidRPr="00FC6940">
        <w:rPr>
          <w:b/>
          <w:bCs/>
          <w:lang w:val="es-ES"/>
        </w:rPr>
        <w:t>models</w:t>
      </w:r>
      <w:proofErr w:type="spellEnd"/>
      <w:r w:rsidRPr="00FC6940">
        <w:rPr>
          <w:b/>
          <w:bCs/>
          <w:lang w:val="es-ES"/>
        </w:rPr>
        <w:t>/models.py</w:t>
      </w:r>
      <w:r>
        <w:rPr>
          <w:lang w:val="es-ES"/>
        </w:rPr>
        <w:t>.</w:t>
      </w:r>
    </w:p>
    <w:p w14:paraId="11D34629" w14:textId="38F3EBFB" w:rsidR="003E569D" w:rsidRDefault="00FC6940" w:rsidP="00FC6940">
      <w:pPr>
        <w:pStyle w:val="Ttulo1"/>
      </w:pPr>
      <w:bookmarkStart w:id="6" w:name="_Toc156407350"/>
      <w:r w:rsidRPr="00FC6940">
        <w:t>¿Qué se puede extraer de las siguientes imágenes?</w:t>
      </w:r>
      <w:bookmarkEnd w:id="6"/>
    </w:p>
    <w:p w14:paraId="14F594DA" w14:textId="28955CE4" w:rsidR="004B2964" w:rsidRDefault="004B2964" w:rsidP="004B2964">
      <w:pPr>
        <w:rPr>
          <w:lang w:val="es-ES"/>
        </w:rPr>
      </w:pPr>
      <w:r>
        <w:rPr>
          <w:lang w:val="es-ES"/>
        </w:rPr>
        <w:t xml:space="preserve">En la primera imagen los campos de </w:t>
      </w:r>
      <w:proofErr w:type="spellStart"/>
      <w:r>
        <w:rPr>
          <w:lang w:val="es-ES"/>
        </w:rPr>
        <w:t>Task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name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description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creation_date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start_date</w:t>
      </w:r>
      <w:proofErr w:type="spellEnd"/>
      <w:r>
        <w:rPr>
          <w:lang w:val="es-ES"/>
        </w:rPr>
        <w:t xml:space="preserve"> …).</w:t>
      </w:r>
    </w:p>
    <w:p w14:paraId="07C141BA" w14:textId="77777777" w:rsidR="004B2964" w:rsidRDefault="004B2964" w:rsidP="004B2964">
      <w:pPr>
        <w:rPr>
          <w:lang w:val="es-ES"/>
        </w:rPr>
      </w:pPr>
    </w:p>
    <w:p w14:paraId="0A6D6CD1" w14:textId="4BB2E203" w:rsidR="004B2964" w:rsidRPr="004B2964" w:rsidRDefault="004B2964" w:rsidP="004B2964">
      <w:pPr>
        <w:rPr>
          <w:lang w:val="es-ES"/>
        </w:rPr>
      </w:pPr>
      <w:r>
        <w:rPr>
          <w:lang w:val="es-ES"/>
        </w:rPr>
        <w:t xml:space="preserve">En la segunda imagen vemos los submenús del módulo </w:t>
      </w:r>
      <w:proofErr w:type="spellStart"/>
      <w:r>
        <w:rPr>
          <w:lang w:val="es-ES"/>
        </w:rPr>
        <w:t>Manage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Task</w:t>
      </w:r>
      <w:proofErr w:type="spellEnd"/>
      <w:r>
        <w:rPr>
          <w:lang w:val="es-ES"/>
        </w:rPr>
        <w:t xml:space="preserve">, Sprint y </w:t>
      </w:r>
      <w:r w:rsidRPr="004B2964">
        <w:rPr>
          <w:lang w:val="es-ES"/>
        </w:rPr>
        <w:t>Technologies</w:t>
      </w:r>
      <w:r>
        <w:rPr>
          <w:lang w:val="es-ES"/>
        </w:rPr>
        <w:t>.</w:t>
      </w:r>
    </w:p>
    <w:p w14:paraId="1B20CC15" w14:textId="0514C3F2" w:rsidR="00FC6940" w:rsidRDefault="00FC6940" w:rsidP="00FC6940">
      <w:pPr>
        <w:pStyle w:val="Ttulo1"/>
        <w:rPr>
          <w:rFonts w:eastAsia="Liberation Sans" w:cstheme="majorHAnsi"/>
          <w:szCs w:val="32"/>
        </w:rPr>
      </w:pPr>
      <w:bookmarkStart w:id="7" w:name="_Toc156407351"/>
      <w:r w:rsidRPr="00FC6940">
        <w:rPr>
          <w:rFonts w:eastAsia="Liberation Sans" w:cstheme="majorHAnsi"/>
          <w:szCs w:val="32"/>
        </w:rPr>
        <w:t>Si queremos cambiar Por “My Company” por “Ies María Enríquez” ¿Qué</w:t>
      </w:r>
      <w:r w:rsidRPr="00FC6940">
        <w:rPr>
          <w:rFonts w:eastAsia="Liberation Sans" w:cstheme="majorHAnsi"/>
          <w:szCs w:val="32"/>
        </w:rPr>
        <w:t xml:space="preserve"> </w:t>
      </w:r>
      <w:r w:rsidRPr="00FC6940">
        <w:rPr>
          <w:rFonts w:eastAsia="Liberation Sans" w:cstheme="majorHAnsi"/>
          <w:szCs w:val="32"/>
        </w:rPr>
        <w:t>hay que hacer?</w:t>
      </w:r>
      <w:bookmarkEnd w:id="7"/>
    </w:p>
    <w:p w14:paraId="782CA488" w14:textId="34604B55" w:rsidR="00FC6940" w:rsidRPr="00FC6940" w:rsidRDefault="00FC6940" w:rsidP="00FC6940">
      <w:pPr>
        <w:rPr>
          <w:lang w:val="es-ES"/>
        </w:rPr>
      </w:pPr>
      <w:r>
        <w:rPr>
          <w:lang w:val="es-ES"/>
        </w:rPr>
        <w:t xml:space="preserve">Para cambiar el nombre debemos ir al fichero </w:t>
      </w:r>
      <w:r w:rsidRPr="00FC6940">
        <w:rPr>
          <w:lang w:val="es-ES"/>
        </w:rPr>
        <w:t>__manifest__.py</w:t>
      </w:r>
      <w:r>
        <w:rPr>
          <w:lang w:val="es-ES"/>
        </w:rPr>
        <w:t xml:space="preserve"> y en la línea 13 substituir </w:t>
      </w:r>
      <w:r w:rsidRPr="00FC6940">
        <w:rPr>
          <w:b/>
          <w:bCs/>
          <w:lang w:val="es-ES"/>
        </w:rPr>
        <w:t>“</w:t>
      </w:r>
      <w:r w:rsidRPr="00FC6940">
        <w:rPr>
          <w:b/>
          <w:bCs/>
          <w:lang w:val="es-ES"/>
        </w:rPr>
        <w:t>'</w:t>
      </w:r>
      <w:proofErr w:type="spellStart"/>
      <w:r w:rsidRPr="00FC6940">
        <w:rPr>
          <w:b/>
          <w:bCs/>
          <w:lang w:val="es-ES"/>
        </w:rPr>
        <w:t>author</w:t>
      </w:r>
      <w:proofErr w:type="spellEnd"/>
      <w:r w:rsidRPr="00FC6940">
        <w:rPr>
          <w:b/>
          <w:bCs/>
          <w:lang w:val="es-ES"/>
        </w:rPr>
        <w:t>': "</w:t>
      </w:r>
      <w:r w:rsidRPr="00FC6940">
        <w:rPr>
          <w:rFonts w:eastAsia="Liberation Sans" w:cstheme="majorHAnsi"/>
          <w:b/>
          <w:bCs/>
          <w:szCs w:val="32"/>
        </w:rPr>
        <w:t>My Company</w:t>
      </w:r>
      <w:r w:rsidRPr="00FC6940">
        <w:rPr>
          <w:b/>
          <w:bCs/>
          <w:lang w:val="es-ES"/>
        </w:rPr>
        <w:t>"</w:t>
      </w:r>
      <w:r w:rsidRPr="00FC6940">
        <w:rPr>
          <w:b/>
          <w:bCs/>
          <w:lang w:val="es-ES"/>
        </w:rPr>
        <w:t>”</w:t>
      </w:r>
      <w:r>
        <w:rPr>
          <w:lang w:val="es-ES"/>
        </w:rPr>
        <w:t xml:space="preserve"> por </w:t>
      </w:r>
      <w:r w:rsidRPr="00FC6940">
        <w:rPr>
          <w:b/>
          <w:bCs/>
          <w:lang w:val="es-ES"/>
        </w:rPr>
        <w:t>“'</w:t>
      </w:r>
      <w:proofErr w:type="spellStart"/>
      <w:r w:rsidRPr="00FC6940">
        <w:rPr>
          <w:b/>
          <w:bCs/>
          <w:lang w:val="es-ES"/>
        </w:rPr>
        <w:t>author</w:t>
      </w:r>
      <w:proofErr w:type="spellEnd"/>
      <w:r w:rsidRPr="00FC6940">
        <w:rPr>
          <w:b/>
          <w:bCs/>
          <w:lang w:val="es-ES"/>
        </w:rPr>
        <w:t>': "</w:t>
      </w:r>
      <w:r w:rsidRPr="00FC6940">
        <w:rPr>
          <w:rFonts w:eastAsia="Liberation Sans" w:cstheme="majorHAnsi"/>
          <w:b/>
          <w:bCs/>
          <w:szCs w:val="32"/>
        </w:rPr>
        <w:t>Ies María Enríquez</w:t>
      </w:r>
      <w:r w:rsidRPr="00FC6940">
        <w:rPr>
          <w:b/>
          <w:bCs/>
          <w:lang w:val="es-ES"/>
        </w:rPr>
        <w:t>"”</w:t>
      </w:r>
    </w:p>
    <w:p w14:paraId="29FA7C2E" w14:textId="5B2BF1B6" w:rsidR="00FC6940" w:rsidRPr="00293057" w:rsidRDefault="00FC6940" w:rsidP="00FC6940">
      <w:pPr>
        <w:pStyle w:val="Ttulo1"/>
        <w:rPr>
          <w:rFonts w:eastAsia="Liberation Sans" w:cstheme="majorHAnsi"/>
          <w:b/>
          <w:bCs/>
          <w:color w:val="auto"/>
          <w:szCs w:val="32"/>
        </w:rPr>
      </w:pPr>
      <w:bookmarkStart w:id="8" w:name="_Toc156407352"/>
      <w:r w:rsidRPr="00FC6940">
        <w:rPr>
          <w:rFonts w:eastAsia="Liberation Sans" w:cstheme="majorHAnsi"/>
          <w:szCs w:val="32"/>
        </w:rPr>
        <w:t xml:space="preserve">¿Cómo podemos visualizar en </w:t>
      </w:r>
      <w:proofErr w:type="spellStart"/>
      <w:r w:rsidRPr="00FC6940">
        <w:rPr>
          <w:rFonts w:eastAsia="Liberation Sans" w:cstheme="majorHAnsi"/>
          <w:szCs w:val="32"/>
        </w:rPr>
        <w:t>Odoo</w:t>
      </w:r>
      <w:proofErr w:type="spellEnd"/>
      <w:r w:rsidRPr="00FC6940">
        <w:rPr>
          <w:rFonts w:eastAsia="Liberation Sans" w:cstheme="majorHAnsi"/>
          <w:szCs w:val="32"/>
        </w:rPr>
        <w:t xml:space="preserve"> los modelos?</w:t>
      </w:r>
      <w:r w:rsidR="00293057">
        <w:rPr>
          <w:rFonts w:eastAsia="Liberation Sans" w:cstheme="majorHAnsi"/>
          <w:szCs w:val="32"/>
        </w:rPr>
        <w:t xml:space="preserve"> </w:t>
      </w:r>
      <w:r w:rsidRPr="00FC6940">
        <w:rPr>
          <w:rFonts w:eastAsia="Liberation Sans" w:cstheme="majorHAnsi"/>
          <w:szCs w:val="32"/>
        </w:rPr>
        <w:t>¿Qué modelos creaste</w:t>
      </w:r>
      <w:r w:rsidRPr="00FC6940">
        <w:rPr>
          <w:rFonts w:eastAsia="Liberation Sans" w:cstheme="majorHAnsi"/>
          <w:szCs w:val="32"/>
        </w:rPr>
        <w:t xml:space="preserve"> </w:t>
      </w:r>
      <w:r w:rsidRPr="00FC6940">
        <w:rPr>
          <w:rFonts w:eastAsia="Liberation Sans" w:cstheme="majorHAnsi"/>
          <w:szCs w:val="32"/>
        </w:rPr>
        <w:t xml:space="preserve">para el módulo </w:t>
      </w:r>
      <w:proofErr w:type="spellStart"/>
      <w:r w:rsidRPr="00FC6940">
        <w:rPr>
          <w:rFonts w:eastAsia="Liberation Sans" w:cstheme="majorHAnsi"/>
          <w:szCs w:val="32"/>
        </w:rPr>
        <w:t>Manage</w:t>
      </w:r>
      <w:proofErr w:type="spellEnd"/>
      <w:r w:rsidRPr="00FC6940">
        <w:rPr>
          <w:rFonts w:eastAsia="Liberation Sans" w:cstheme="majorHAnsi"/>
          <w:szCs w:val="32"/>
        </w:rPr>
        <w:t>?</w:t>
      </w:r>
      <w:r w:rsidR="00293057">
        <w:rPr>
          <w:rFonts w:eastAsia="Liberation Sans" w:cstheme="majorHAnsi"/>
          <w:szCs w:val="32"/>
        </w:rPr>
        <w:t xml:space="preserve"> </w:t>
      </w:r>
      <w:r w:rsidR="00293057" w:rsidRPr="00293057">
        <w:rPr>
          <w:rFonts w:eastAsia="Liberation Sans" w:cstheme="majorHAnsi"/>
          <w:b/>
          <w:bCs/>
          <w:color w:val="auto"/>
          <w:szCs w:val="32"/>
        </w:rPr>
        <w:t>CANCELADA</w:t>
      </w:r>
      <w:bookmarkEnd w:id="8"/>
    </w:p>
    <w:p w14:paraId="112F48D8" w14:textId="26702882" w:rsidR="00FC6940" w:rsidRDefault="00FC6940" w:rsidP="00FC6940">
      <w:pPr>
        <w:pStyle w:val="Ttulo1"/>
        <w:rPr>
          <w:rFonts w:eastAsia="Liberation Sans" w:cstheme="majorHAnsi"/>
          <w:szCs w:val="32"/>
        </w:rPr>
      </w:pPr>
      <w:bookmarkStart w:id="9" w:name="_Toc156407353"/>
      <w:r w:rsidRPr="00FC6940">
        <w:rPr>
          <w:rFonts w:eastAsia="Liberation Sans" w:cstheme="majorHAnsi"/>
          <w:szCs w:val="32"/>
        </w:rPr>
        <w:lastRenderedPageBreak/>
        <w:t>¿Cuándo se tiene en cuenta el tema de permisos?</w:t>
      </w:r>
      <w:bookmarkEnd w:id="9"/>
    </w:p>
    <w:p w14:paraId="713BCC2A" w14:textId="35E59B2F" w:rsidR="00FC6940" w:rsidRPr="00FC6940" w:rsidRDefault="00FC6940" w:rsidP="00FC6940">
      <w:pPr>
        <w:rPr>
          <w:lang w:val="es-ES"/>
        </w:rPr>
      </w:pPr>
      <w:r w:rsidRPr="00FC6940">
        <w:rPr>
          <w:lang w:val="es-ES"/>
        </w:rPr>
        <w:t>Hemos de tener en cuenta los permisos cuando creamos una nueva clase</w:t>
      </w:r>
    </w:p>
    <w:sectPr w:rsidR="00FC6940" w:rsidRPr="00FC6940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FF8FD" w14:textId="77777777" w:rsidR="00E50D83" w:rsidRPr="000D1EAD" w:rsidRDefault="00E50D83" w:rsidP="00E76317">
      <w:r w:rsidRPr="000D1EAD">
        <w:separator/>
      </w:r>
    </w:p>
  </w:endnote>
  <w:endnote w:type="continuationSeparator" w:id="0">
    <w:p w14:paraId="79DE6B23" w14:textId="77777777" w:rsidR="00E50D83" w:rsidRPr="000D1EAD" w:rsidRDefault="00E50D83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4D1B8F71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355AB3B9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A5FA" w14:textId="77777777" w:rsidR="00E50D83" w:rsidRPr="000D1EAD" w:rsidRDefault="00E50D83" w:rsidP="00E76317">
      <w:r w:rsidRPr="000D1EAD">
        <w:separator/>
      </w:r>
    </w:p>
  </w:footnote>
  <w:footnote w:type="continuationSeparator" w:id="0">
    <w:p w14:paraId="7E5547F6" w14:textId="77777777" w:rsidR="00E50D83" w:rsidRPr="000D1EAD" w:rsidRDefault="00E50D83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75B"/>
    <w:multiLevelType w:val="hybridMultilevel"/>
    <w:tmpl w:val="6E844AA2"/>
    <w:lvl w:ilvl="0" w:tplc="B9801D9C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36CEB"/>
    <w:multiLevelType w:val="hybridMultilevel"/>
    <w:tmpl w:val="3A5AE3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4"/>
  </w:num>
  <w:num w:numId="2" w16cid:durableId="901521117">
    <w:abstractNumId w:val="5"/>
  </w:num>
  <w:num w:numId="3" w16cid:durableId="579216088">
    <w:abstractNumId w:val="7"/>
  </w:num>
  <w:num w:numId="4" w16cid:durableId="926842401">
    <w:abstractNumId w:val="0"/>
  </w:num>
  <w:num w:numId="5" w16cid:durableId="545533416">
    <w:abstractNumId w:val="6"/>
  </w:num>
  <w:num w:numId="6" w16cid:durableId="1097294179">
    <w:abstractNumId w:val="3"/>
  </w:num>
  <w:num w:numId="7" w16cid:durableId="1757358289">
    <w:abstractNumId w:val="2"/>
  </w:num>
  <w:num w:numId="8" w16cid:durableId="95868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40"/>
    <w:rsid w:val="000D1EAD"/>
    <w:rsid w:val="000E31FC"/>
    <w:rsid w:val="00293057"/>
    <w:rsid w:val="003A04BC"/>
    <w:rsid w:val="003E569D"/>
    <w:rsid w:val="003F05A8"/>
    <w:rsid w:val="004B2964"/>
    <w:rsid w:val="00521126"/>
    <w:rsid w:val="00537D16"/>
    <w:rsid w:val="005C6107"/>
    <w:rsid w:val="00666910"/>
    <w:rsid w:val="006A363A"/>
    <w:rsid w:val="006F6297"/>
    <w:rsid w:val="008D3B71"/>
    <w:rsid w:val="008D7ED5"/>
    <w:rsid w:val="008F2B40"/>
    <w:rsid w:val="00915539"/>
    <w:rsid w:val="00960E34"/>
    <w:rsid w:val="009C1D7A"/>
    <w:rsid w:val="009F3EDF"/>
    <w:rsid w:val="00A035EC"/>
    <w:rsid w:val="00A44E72"/>
    <w:rsid w:val="00A4675B"/>
    <w:rsid w:val="00A91756"/>
    <w:rsid w:val="00AD7363"/>
    <w:rsid w:val="00AF4B69"/>
    <w:rsid w:val="00BD04C8"/>
    <w:rsid w:val="00BD3C16"/>
    <w:rsid w:val="00C16EF3"/>
    <w:rsid w:val="00D36996"/>
    <w:rsid w:val="00D90393"/>
    <w:rsid w:val="00DB10EF"/>
    <w:rsid w:val="00DF33FF"/>
    <w:rsid w:val="00E24EBB"/>
    <w:rsid w:val="00E50D83"/>
    <w:rsid w:val="00E76317"/>
    <w:rsid w:val="00E82341"/>
    <w:rsid w:val="00ED6675"/>
    <w:rsid w:val="00ED7604"/>
    <w:rsid w:val="00FA2A60"/>
    <w:rsid w:val="00FC694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BC9F"/>
  <w15:docId w15:val="{900656D9-C651-4E34-97EE-5F5017B4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C16EF3"/>
    <w:pPr>
      <w:numPr>
        <w:numId w:val="8"/>
      </w:numP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C16EF3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6EF3"/>
    <w:rPr>
      <w:lang w:val="ca-ES-valenc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DAM_Sanz_Andreu\Documents\2DAM\SGE\Plantilla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2D2E2072DCFD44C9F99E59D5F959C62" ma:contentTypeVersion="14" ma:contentTypeDescription="Crear nuevo documento." ma:contentTypeScope="" ma:versionID="f593eaef85d70d97a13b21bf0e087cb6">
  <xsd:schema xmlns:xsd="http://www.w3.org/2001/XMLSchema" xmlns:xs="http://www.w3.org/2001/XMLSchema" xmlns:p="http://schemas.microsoft.com/office/2006/metadata/properties" xmlns:ns3="8f450dfb-4b74-43f1-9e8a-6edc05d809c9" xmlns:ns4="a59cb793-bfd2-4214-839b-be826c0d70cb" targetNamespace="http://schemas.microsoft.com/office/2006/metadata/properties" ma:root="true" ma:fieldsID="722137dd535aff20770e0a362bd726c3" ns3:_="" ns4:_="">
    <xsd:import namespace="8f450dfb-4b74-43f1-9e8a-6edc05d809c9"/>
    <xsd:import namespace="a59cb793-bfd2-4214-839b-be826c0d70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50dfb-4b74-43f1-9e8a-6edc05d80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cb793-bfd2-4214-839b-be826c0d70c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450dfb-4b74-43f1-9e8a-6edc05d809c9" xsi:nil="true"/>
  </documentManagement>
</p:properties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70B45C-C0C1-4F7F-9F0D-BF759C44B3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450dfb-4b74-43f1-9e8a-6edc05d809c9"/>
    <ds:schemaRef ds:uri="a59cb793-bfd2-4214-839b-be826c0d70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9F68C4-4B1C-44BD-A15D-2CA66E026C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EB5F9-2319-41A1-AF0C-330A7DA4B82C}">
  <ds:schemaRefs>
    <ds:schemaRef ds:uri="http://schemas.microsoft.com/office/2006/metadata/properties"/>
    <ds:schemaRef ds:uri="http://schemas.microsoft.com/office/infopath/2007/PartnerControls"/>
    <ds:schemaRef ds:uri="8f450dfb-4b74-43f1-9e8a-6edc05d809c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PlantillaSGE.dotx</Template>
  <TotalTime>15</TotalTime>
  <Pages>1</Pages>
  <Words>596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2DAM_Sanz_Andreu</dc:creator>
  <cp:lastModifiedBy>SANZ SANZ, ANDREU</cp:lastModifiedBy>
  <cp:revision>5</cp:revision>
  <cp:lastPrinted>2024-01-17T17:09:00Z</cp:lastPrinted>
  <dcterms:created xsi:type="dcterms:W3CDTF">2024-01-17T16:55:00Z</dcterms:created>
  <dcterms:modified xsi:type="dcterms:W3CDTF">2024-01-17T17:09:00Z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0x010100E2D2E2072DCFD44C9F99E59D5F959C62</vt:lpwstr>
  </property>
</Properties>
</file>