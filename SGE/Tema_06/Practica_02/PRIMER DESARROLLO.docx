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3D03" w14:textId="77777777" w:rsidR="00CC4F0D" w:rsidRDefault="00CC4F0D" w:rsidP="00CC4F0D">
      <w:pPr>
        <w:jc w:val="center"/>
        <w:rPr>
          <w:rFonts w:eastAsia="Liberation Sans" w:cs="Calibri"/>
          <w:b/>
          <w:sz w:val="72"/>
          <w:szCs w:val="96"/>
        </w:rPr>
      </w:pPr>
    </w:p>
    <w:p w14:paraId="712CC75B" w14:textId="56562FA9" w:rsidR="00CC4F0D" w:rsidRDefault="00CC4F0D" w:rsidP="00CC4F0D">
      <w:pPr>
        <w:jc w:val="center"/>
        <w:rPr>
          <w:rFonts w:eastAsia="Liberation Sans" w:cs="Calibri"/>
          <w:b/>
          <w:sz w:val="72"/>
          <w:szCs w:val="96"/>
        </w:rPr>
      </w:pPr>
      <w:r w:rsidRPr="00CC4F0D">
        <w:rPr>
          <w:rFonts w:eastAsia="Liberation Sans" w:cs="Calibri"/>
          <w:b/>
          <w:sz w:val="72"/>
          <w:szCs w:val="96"/>
        </w:rPr>
        <w:t>PRIMER DESARROLLO</w:t>
      </w:r>
    </w:p>
    <w:p w14:paraId="13824FBC" w14:textId="20A78997" w:rsidR="00E76317" w:rsidRPr="000D1EAD" w:rsidRDefault="00AD7363" w:rsidP="00CC4F0D">
      <w:pPr>
        <w:jc w:val="center"/>
        <w:rPr>
          <w:rFonts w:eastAsia="Liberation Sans" w:cs="Calibri"/>
          <w:b/>
          <w:sz w:val="72"/>
          <w:szCs w:val="96"/>
        </w:rPr>
      </w:pPr>
      <w:r>
        <w:rPr>
          <w:rFonts w:eastAsia="Liberation Sans" w:cs="Calibri"/>
          <w:b/>
          <w:sz w:val="72"/>
          <w:szCs w:val="96"/>
        </w:rPr>
        <w:t xml:space="preserve">Tema </w:t>
      </w:r>
      <w:r w:rsidR="00CC4F0D">
        <w:rPr>
          <w:rFonts w:eastAsia="Liberation Sans" w:cs="Calibri"/>
          <w:b/>
          <w:sz w:val="72"/>
          <w:szCs w:val="96"/>
        </w:rPr>
        <w:t>VI</w:t>
      </w:r>
    </w:p>
    <w:p w14:paraId="09398E21" w14:textId="77777777" w:rsidR="00E76317" w:rsidRPr="00C16EF3" w:rsidRDefault="00C16EF3" w:rsidP="00E76317">
      <w:pPr>
        <w:jc w:val="center"/>
        <w:rPr>
          <w:rFonts w:asciiTheme="minorHAnsi" w:eastAsia="Liberation Sans" w:hAnsiTheme="minorHAnsi" w:cstheme="minorHAnsi"/>
          <w:bCs/>
          <w:sz w:val="20"/>
          <w:lang w:val="es-ES"/>
        </w:rPr>
      </w:pP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Sistemes de 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>G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estió 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>E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mpresarial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 xml:space="preserve"> | 2023-2024</w:t>
      </w:r>
    </w:p>
    <w:p w14:paraId="000E4FA0" w14:textId="77777777" w:rsidR="00E76317" w:rsidRPr="000D1EAD" w:rsidRDefault="00E76317" w:rsidP="00E76317">
      <w:pPr>
        <w:jc w:val="center"/>
        <w:rPr>
          <w:rFonts w:asciiTheme="minorHAnsi" w:eastAsia="Liberation Sans" w:hAnsiTheme="minorHAnsi" w:cstheme="minorHAnsi"/>
          <w:bCs/>
          <w:sz w:val="24"/>
          <w:szCs w:val="28"/>
        </w:rPr>
      </w:pPr>
      <w:r w:rsidRPr="000D1EAD">
        <w:rPr>
          <w:rFonts w:asciiTheme="minorHAnsi" w:eastAsia="Liberation Sans" w:hAnsiTheme="minorHAnsi" w:cstheme="minorHAnsi"/>
          <w:bCs/>
          <w:sz w:val="24"/>
          <w:szCs w:val="28"/>
        </w:rPr>
        <w:t>Andreu Sanz Sanz</w:t>
      </w:r>
    </w:p>
    <w:sdt>
      <w:sdtPr>
        <w:rPr>
          <w:b/>
        </w:rPr>
        <w:id w:val="-194128816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011531D" w14:textId="77777777" w:rsidR="00E76317" w:rsidRPr="00C16EF3" w:rsidRDefault="00E76317" w:rsidP="00C16EF3">
          <w:pPr>
            <w:pStyle w:val="Sinespaciado"/>
            <w:rPr>
              <w:sz w:val="20"/>
              <w:szCs w:val="20"/>
            </w:rPr>
          </w:pPr>
          <w:r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 xml:space="preserve">Tabla de </w:t>
          </w:r>
          <w:r w:rsidR="000D1EAD"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continguts</w:t>
          </w:r>
        </w:p>
        <w:p w14:paraId="7611F272" w14:textId="3F5B5CD1" w:rsidR="008B4F24" w:rsidRDefault="00E7631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r w:rsidRPr="000D1EAD">
            <w:fldChar w:fldCharType="begin"/>
          </w:r>
          <w:r w:rsidRPr="000D1EAD">
            <w:instrText xml:space="preserve"> TOC \o "1-3" \h \z \u </w:instrText>
          </w:r>
          <w:r w:rsidRPr="000D1EAD">
            <w:fldChar w:fldCharType="separate"/>
          </w:r>
          <w:hyperlink w:anchor="_Toc153989772" w:history="1">
            <w:r w:rsidR="008B4F24" w:rsidRPr="007169ED">
              <w:rPr>
                <w:rStyle w:val="Hipervnculo"/>
                <w:noProof/>
              </w:rPr>
              <w:t>1.</w:t>
            </w:r>
            <w:r w:rsidR="008B4F24"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="008B4F24" w:rsidRPr="007169ED">
              <w:rPr>
                <w:rStyle w:val="Hipervnculo"/>
                <w:noProof/>
              </w:rPr>
              <w:t>Identifica los tres campos de la clase creada anteriormente desde VS Code en Odoo.</w:t>
            </w:r>
            <w:r w:rsidR="008B4F24">
              <w:rPr>
                <w:noProof/>
                <w:webHidden/>
              </w:rPr>
              <w:tab/>
            </w:r>
            <w:r w:rsidR="008B4F24">
              <w:rPr>
                <w:noProof/>
                <w:webHidden/>
              </w:rPr>
              <w:fldChar w:fldCharType="begin"/>
            </w:r>
            <w:r w:rsidR="008B4F24">
              <w:rPr>
                <w:noProof/>
                <w:webHidden/>
              </w:rPr>
              <w:instrText xml:space="preserve"> PAGEREF _Toc153989772 \h </w:instrText>
            </w:r>
            <w:r w:rsidR="008B4F24">
              <w:rPr>
                <w:noProof/>
                <w:webHidden/>
              </w:rPr>
            </w:r>
            <w:r w:rsidR="008B4F24">
              <w:rPr>
                <w:noProof/>
                <w:webHidden/>
              </w:rPr>
              <w:fldChar w:fldCharType="separate"/>
            </w:r>
            <w:r w:rsidR="008B4F24">
              <w:rPr>
                <w:noProof/>
                <w:webHidden/>
              </w:rPr>
              <w:t>2</w:t>
            </w:r>
            <w:r w:rsidR="008B4F24">
              <w:rPr>
                <w:noProof/>
                <w:webHidden/>
              </w:rPr>
              <w:fldChar w:fldCharType="end"/>
            </w:r>
          </w:hyperlink>
        </w:p>
        <w:p w14:paraId="298F00E4" w14:textId="021A355B" w:rsidR="008B4F24" w:rsidRDefault="008B4F2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3989773" w:history="1">
            <w:r w:rsidRPr="007169ED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7169ED">
              <w:rPr>
                <w:rStyle w:val="Hipervnculo"/>
                <w:noProof/>
              </w:rPr>
              <w:t>Identifica lo definido en el código de la vista, con lo que muestra Odoo en la imagen anterior.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FFDF" w14:textId="292C1048" w:rsidR="008B4F24" w:rsidRDefault="008B4F2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53989774" w:history="1">
            <w:r w:rsidRPr="007169ED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lang w:val="es-ES"/>
                <w14:ligatures w14:val="standardContextual"/>
              </w:rPr>
              <w:tab/>
            </w:r>
            <w:r w:rsidRPr="007169ED">
              <w:rPr>
                <w:rStyle w:val="Hipervnculo"/>
                <w:noProof/>
              </w:rPr>
              <w:t>Con lo visto anteriormente, se pretende tener en Odoo un listado de los alumnos, deberás de hacer lo siguiente: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_Toc153989774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B11C" w14:textId="2961EE12" w:rsidR="00E76317" w:rsidRPr="008F2B40" w:rsidRDefault="00E76317" w:rsidP="008F2B4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r w:rsidRPr="000D1EAD">
            <w:rPr>
              <w:b/>
              <w:bCs/>
            </w:rPr>
            <w:fldChar w:fldCharType="end"/>
          </w:r>
        </w:p>
      </w:sdtContent>
    </w:sdt>
    <w:p w14:paraId="314D32A6" w14:textId="77777777" w:rsidR="00E76317" w:rsidRPr="000D1EAD" w:rsidRDefault="00E76317" w:rsidP="00E76317">
      <w:pPr>
        <w:rPr>
          <w:rFonts w:asciiTheme="majorHAnsi" w:eastAsia="Liberation Sans" w:hAnsiTheme="majorHAnsi" w:cstheme="majorHAnsi"/>
          <w:b/>
          <w:sz w:val="28"/>
          <w:szCs w:val="32"/>
        </w:rPr>
      </w:pPr>
      <w:r w:rsidRPr="000D1EAD">
        <w:rPr>
          <w:rFonts w:asciiTheme="majorHAnsi" w:eastAsia="Liberation Sans" w:hAnsiTheme="majorHAnsi" w:cstheme="majorHAnsi"/>
          <w:b/>
          <w:sz w:val="28"/>
          <w:szCs w:val="32"/>
        </w:rPr>
        <w:br w:type="page"/>
      </w:r>
    </w:p>
    <w:p w14:paraId="65EC6EA7" w14:textId="3A9B9D31" w:rsidR="003E569D" w:rsidRDefault="00CC4F0D" w:rsidP="00CC4F0D">
      <w:pPr>
        <w:pStyle w:val="Ttulo1"/>
      </w:pPr>
      <w:bookmarkStart w:id="0" w:name="_Toc153989772"/>
      <w:r>
        <w:lastRenderedPageBreak/>
        <w:t>Identifica los tres campos de la clase creada anteriormente desde VS Code en Odoo.</w:t>
      </w:r>
      <w:bookmarkEnd w:id="0"/>
    </w:p>
    <w:p w14:paraId="2CF3B455" w14:textId="7D8A7EAE" w:rsidR="00CC4F0D" w:rsidRPr="00CC4F0D" w:rsidRDefault="00CC4F0D" w:rsidP="00CC4F0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52AE40E" wp14:editId="546A5C21">
            <wp:extent cx="3175134" cy="3867150"/>
            <wp:effectExtent l="0" t="0" r="6350" b="0"/>
            <wp:docPr id="10038031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03116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05" cy="38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93A3" w14:textId="65DC403B" w:rsidR="00CC4F0D" w:rsidRDefault="00CC4F0D" w:rsidP="00CC4F0D">
      <w:pPr>
        <w:pStyle w:val="Ttulo1"/>
      </w:pPr>
      <w:bookmarkStart w:id="1" w:name="_Toc153989773"/>
      <w:r w:rsidRPr="00CC4F0D">
        <w:t>Identifica lo definido en el código de la vista, con lo que muestra Odoo en la imagen anterior.</w:t>
      </w:r>
      <w:bookmarkEnd w:id="1"/>
    </w:p>
    <w:p w14:paraId="18227230" w14:textId="77777777" w:rsidR="00CC4F0D" w:rsidRDefault="00CC4F0D" w:rsidP="00CC4F0D">
      <w:pPr>
        <w:rPr>
          <w:noProof/>
          <w:lang w:val="es-ES"/>
        </w:rPr>
      </w:pPr>
    </w:p>
    <w:p w14:paraId="42619D1D" w14:textId="28567710" w:rsidR="00CC4F0D" w:rsidRDefault="00CC4F0D" w:rsidP="00CC4F0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FE0144D" wp14:editId="36EC9583">
            <wp:extent cx="4462044" cy="1148080"/>
            <wp:effectExtent l="0" t="0" r="0" b="0"/>
            <wp:docPr id="147383297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3297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1606" r="3299" b="53134"/>
                    <a:stretch/>
                  </pic:blipFill>
                  <pic:spPr bwMode="auto">
                    <a:xfrm>
                      <a:off x="0" y="0"/>
                      <a:ext cx="4473090" cy="115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95AAC" w14:textId="638D8694" w:rsidR="00CC4F0D" w:rsidRPr="00CC4F0D" w:rsidRDefault="00CC4F0D" w:rsidP="00AD21B0">
      <w:pPr>
        <w:jc w:val="center"/>
        <w:rPr>
          <w:lang w:val="es-ES"/>
        </w:rPr>
      </w:pPr>
      <w:r w:rsidRPr="00CC4F0D">
        <w:rPr>
          <w:noProof/>
          <w:lang w:val="es-ES"/>
        </w:rPr>
        <w:drawing>
          <wp:inline distT="0" distB="0" distL="0" distR="0" wp14:anchorId="6D023C4D" wp14:editId="11355E9D">
            <wp:extent cx="1972310" cy="2463751"/>
            <wp:effectExtent l="0" t="0" r="8890" b="0"/>
            <wp:docPr id="19177305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3058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518" cy="24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F0D">
        <w:rPr>
          <w:noProof/>
          <w:lang w:val="es-ES"/>
        </w:rPr>
        <w:drawing>
          <wp:inline distT="0" distB="0" distL="0" distR="0" wp14:anchorId="51A1BD11" wp14:editId="60F16CD4">
            <wp:extent cx="2488322" cy="2524125"/>
            <wp:effectExtent l="0" t="0" r="7620" b="0"/>
            <wp:docPr id="5293022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0223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2758" cy="25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B4B6" w14:textId="240DBF87" w:rsidR="00AD21B0" w:rsidRPr="00AD21B0" w:rsidRDefault="00CC4F0D" w:rsidP="00AD21B0">
      <w:pPr>
        <w:pStyle w:val="Ttulo1"/>
      </w:pPr>
      <w:bookmarkStart w:id="2" w:name="_Toc153989774"/>
      <w:r w:rsidRPr="00CC4F0D">
        <w:lastRenderedPageBreak/>
        <w:t>Con lo visto anteriormente, se pretende tener en Odoo un listado de los alumnos, deberás de hacer lo siguiente:</w:t>
      </w:r>
      <w:bookmarkEnd w:id="2"/>
    </w:p>
    <w:p w14:paraId="6B54C201" w14:textId="77777777" w:rsidR="00CC4F0D" w:rsidRDefault="00CC4F0D" w:rsidP="00CC4F0D">
      <w:pPr>
        <w:pStyle w:val="Prrafodelista"/>
        <w:numPr>
          <w:ilvl w:val="0"/>
          <w:numId w:val="9"/>
        </w:numPr>
        <w:rPr>
          <w:color w:val="4472C4" w:themeColor="accent1"/>
          <w:sz w:val="24"/>
          <w:szCs w:val="24"/>
        </w:rPr>
      </w:pPr>
      <w:r w:rsidRPr="00CC4F0D">
        <w:rPr>
          <w:color w:val="4472C4" w:themeColor="accent1"/>
          <w:sz w:val="24"/>
          <w:szCs w:val="24"/>
        </w:rPr>
        <w:t>Crear un módulo llamado: Alumnos</w:t>
      </w:r>
    </w:p>
    <w:p w14:paraId="532CFF77" w14:textId="17F1EBB7" w:rsidR="00AD21B0" w:rsidRDefault="00AD21B0" w:rsidP="00AD21B0">
      <w:pPr>
        <w:ind w:left="360"/>
      </w:pPr>
      <w:r>
        <w:t>Para crear el modulo devemos situarnos en mnt/extra-addons y ejecturar odoo scaffold alumnos.</w:t>
      </w:r>
    </w:p>
    <w:p w14:paraId="74E9FF52" w14:textId="2BAD6389" w:rsidR="00CC4F0D" w:rsidRDefault="00CC4F0D" w:rsidP="00CC4F0D">
      <w:pPr>
        <w:pStyle w:val="Prrafodelista"/>
        <w:jc w:val="center"/>
        <w:rPr>
          <w:color w:val="4472C4" w:themeColor="accent1"/>
          <w:sz w:val="24"/>
          <w:szCs w:val="24"/>
        </w:rPr>
      </w:pPr>
      <w:r w:rsidRPr="00CC4F0D">
        <w:rPr>
          <w:noProof/>
          <w:color w:val="4472C4" w:themeColor="accent1"/>
          <w:sz w:val="24"/>
          <w:szCs w:val="24"/>
        </w:rPr>
        <w:drawing>
          <wp:inline distT="0" distB="0" distL="0" distR="0" wp14:anchorId="35D03DC9" wp14:editId="12E10A9C">
            <wp:extent cx="4591050" cy="2446688"/>
            <wp:effectExtent l="0" t="0" r="0" b="0"/>
            <wp:docPr id="204155501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55015" name="Imagen 1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907" cy="245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7F75" w14:textId="754BB7B3" w:rsidR="00CC4F0D" w:rsidRPr="00CC4F0D" w:rsidRDefault="00CC4F0D" w:rsidP="00CC4F0D">
      <w:pPr>
        <w:pStyle w:val="Prrafodelista"/>
        <w:numPr>
          <w:ilvl w:val="0"/>
          <w:numId w:val="9"/>
        </w:numPr>
        <w:rPr>
          <w:color w:val="4472C4" w:themeColor="accent1"/>
          <w:sz w:val="24"/>
          <w:szCs w:val="24"/>
        </w:rPr>
      </w:pPr>
      <w:r w:rsidRPr="00CC4F0D">
        <w:rPr>
          <w:color w:val="4472C4" w:themeColor="accent1"/>
          <w:sz w:val="24"/>
          <w:szCs w:val="24"/>
        </w:rPr>
        <w:t>Con un submenú que se llame: Listado</w:t>
      </w:r>
    </w:p>
    <w:p w14:paraId="0ADDB626" w14:textId="2EE528DD" w:rsidR="00CC4F0D" w:rsidRPr="00CC4F0D" w:rsidRDefault="00CC4F0D" w:rsidP="00AD21B0">
      <w:pPr>
        <w:pStyle w:val="Prrafodelista"/>
        <w:jc w:val="center"/>
        <w:rPr>
          <w:color w:val="4472C4" w:themeColor="accent1"/>
          <w:sz w:val="24"/>
          <w:szCs w:val="24"/>
        </w:rPr>
      </w:pPr>
      <w:r w:rsidRPr="00CC4F0D">
        <w:rPr>
          <w:noProof/>
          <w:color w:val="4472C4" w:themeColor="accent1"/>
          <w:sz w:val="24"/>
          <w:szCs w:val="24"/>
        </w:rPr>
        <w:drawing>
          <wp:inline distT="0" distB="0" distL="0" distR="0" wp14:anchorId="285D6EF8" wp14:editId="2376DAEA">
            <wp:extent cx="4324954" cy="2543530"/>
            <wp:effectExtent l="0" t="0" r="0" b="9525"/>
            <wp:docPr id="189575845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8455" name="Imagen 1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A06B" w14:textId="47B4E87F" w:rsidR="00CC4F0D" w:rsidRPr="00CC4F0D" w:rsidRDefault="00CC4F0D" w:rsidP="00CC4F0D">
      <w:pPr>
        <w:pStyle w:val="Prrafodelista"/>
        <w:numPr>
          <w:ilvl w:val="0"/>
          <w:numId w:val="9"/>
        </w:numPr>
      </w:pPr>
      <w:r w:rsidRPr="00CC4F0D">
        <w:rPr>
          <w:color w:val="4472C4" w:themeColor="accent1"/>
          <w:sz w:val="24"/>
          <w:szCs w:val="24"/>
        </w:rPr>
        <w:t>El objetivo es que permita escribir el nombre de los alumnos.</w:t>
      </w:r>
    </w:p>
    <w:p w14:paraId="5335FDCA" w14:textId="318BBA53" w:rsidR="00CC4F0D" w:rsidRPr="00CC4F0D" w:rsidRDefault="00CC4F0D" w:rsidP="00AD21B0">
      <w:pPr>
        <w:pStyle w:val="Prrafodelista"/>
        <w:jc w:val="center"/>
      </w:pPr>
      <w:r w:rsidRPr="00CC4F0D">
        <w:rPr>
          <w:noProof/>
        </w:rPr>
        <w:drawing>
          <wp:inline distT="0" distB="0" distL="0" distR="0" wp14:anchorId="5877BE8B" wp14:editId="04D5C3C6">
            <wp:extent cx="2810267" cy="2314898"/>
            <wp:effectExtent l="0" t="0" r="9525" b="9525"/>
            <wp:docPr id="7494816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81638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F0D" w:rsidRPr="00CC4F0D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562B" w14:textId="77777777" w:rsidR="00FC1C7B" w:rsidRPr="000D1EAD" w:rsidRDefault="00FC1C7B" w:rsidP="00E76317">
      <w:r w:rsidRPr="000D1EAD">
        <w:separator/>
      </w:r>
    </w:p>
  </w:endnote>
  <w:endnote w:type="continuationSeparator" w:id="0">
    <w:p w14:paraId="20D8CD3F" w14:textId="77777777" w:rsidR="00FC1C7B" w:rsidRPr="000D1EAD" w:rsidRDefault="00FC1C7B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2B162AF3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0C7A8479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39B9F" w14:textId="77777777" w:rsidR="00FC1C7B" w:rsidRPr="000D1EAD" w:rsidRDefault="00FC1C7B" w:rsidP="00E76317">
      <w:r w:rsidRPr="000D1EAD">
        <w:separator/>
      </w:r>
    </w:p>
  </w:footnote>
  <w:footnote w:type="continuationSeparator" w:id="0">
    <w:p w14:paraId="405C4A3F" w14:textId="77777777" w:rsidR="00FC1C7B" w:rsidRPr="000D1EAD" w:rsidRDefault="00FC1C7B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75B"/>
    <w:multiLevelType w:val="hybridMultilevel"/>
    <w:tmpl w:val="332A48A6"/>
    <w:lvl w:ilvl="0" w:tplc="B9801D9C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36CEB"/>
    <w:multiLevelType w:val="hybridMultilevel"/>
    <w:tmpl w:val="3A5AE3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5F195E"/>
    <w:multiLevelType w:val="hybridMultilevel"/>
    <w:tmpl w:val="14A8F84E"/>
    <w:lvl w:ilvl="0" w:tplc="8A6830D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5"/>
  </w:num>
  <w:num w:numId="2" w16cid:durableId="901521117">
    <w:abstractNumId w:val="6"/>
  </w:num>
  <w:num w:numId="3" w16cid:durableId="579216088">
    <w:abstractNumId w:val="8"/>
  </w:num>
  <w:num w:numId="4" w16cid:durableId="926842401">
    <w:abstractNumId w:val="0"/>
  </w:num>
  <w:num w:numId="5" w16cid:durableId="545533416">
    <w:abstractNumId w:val="7"/>
  </w:num>
  <w:num w:numId="6" w16cid:durableId="1097294179">
    <w:abstractNumId w:val="4"/>
  </w:num>
  <w:num w:numId="7" w16cid:durableId="1757358289">
    <w:abstractNumId w:val="2"/>
  </w:num>
  <w:num w:numId="8" w16cid:durableId="958687076">
    <w:abstractNumId w:val="1"/>
  </w:num>
  <w:num w:numId="9" w16cid:durableId="1257594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F0D"/>
    <w:rsid w:val="000D1EAD"/>
    <w:rsid w:val="000E31FC"/>
    <w:rsid w:val="003E569D"/>
    <w:rsid w:val="003F05A8"/>
    <w:rsid w:val="00521126"/>
    <w:rsid w:val="00537D16"/>
    <w:rsid w:val="0055328E"/>
    <w:rsid w:val="005C6107"/>
    <w:rsid w:val="00666910"/>
    <w:rsid w:val="006A363A"/>
    <w:rsid w:val="006F6297"/>
    <w:rsid w:val="008B4F24"/>
    <w:rsid w:val="008D3B71"/>
    <w:rsid w:val="008D7ED5"/>
    <w:rsid w:val="008F2B40"/>
    <w:rsid w:val="00915539"/>
    <w:rsid w:val="00960E34"/>
    <w:rsid w:val="009F3EDF"/>
    <w:rsid w:val="00A035EC"/>
    <w:rsid w:val="00A44E72"/>
    <w:rsid w:val="00A4675B"/>
    <w:rsid w:val="00A91756"/>
    <w:rsid w:val="00AD21B0"/>
    <w:rsid w:val="00AD7363"/>
    <w:rsid w:val="00AF4B69"/>
    <w:rsid w:val="00BD04C8"/>
    <w:rsid w:val="00BD3C16"/>
    <w:rsid w:val="00C16EF3"/>
    <w:rsid w:val="00CC4F0D"/>
    <w:rsid w:val="00D36996"/>
    <w:rsid w:val="00D90393"/>
    <w:rsid w:val="00DB10EF"/>
    <w:rsid w:val="00DB6104"/>
    <w:rsid w:val="00DF33FF"/>
    <w:rsid w:val="00E24EBB"/>
    <w:rsid w:val="00E76317"/>
    <w:rsid w:val="00E82341"/>
    <w:rsid w:val="00ED6675"/>
    <w:rsid w:val="00ED7604"/>
    <w:rsid w:val="00FA2A60"/>
    <w:rsid w:val="00FC1C7B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5D13"/>
  <w15:docId w15:val="{2EEA09C1-DFC2-42E8-ADCA-26CB83D5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C16EF3"/>
    <w:pPr>
      <w:numPr>
        <w:numId w:val="8"/>
      </w:numP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C16EF3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6EF3"/>
    <w:rPr>
      <w:lang w:val="ca-ES-valencia"/>
    </w:rPr>
  </w:style>
  <w:style w:type="paragraph" w:styleId="Prrafodelista">
    <w:name w:val="List Paragraph"/>
    <w:basedOn w:val="Normal"/>
    <w:uiPriority w:val="34"/>
    <w:qFormat/>
    <w:rsid w:val="00CC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DAM_Sanz_Andreu\Documents\2DAM\SGE\Plantilla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PlantillaSGE.dotx</Template>
  <TotalTime>14</TotalTime>
  <Pages>3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2DAM_Sanz_Andreu</dc:creator>
  <cp:lastModifiedBy>SANZ SANZ, ANDREU</cp:lastModifiedBy>
  <cp:revision>4</cp:revision>
  <cp:lastPrinted>2023-12-20T17:34:00Z</cp:lastPrinted>
  <dcterms:created xsi:type="dcterms:W3CDTF">2023-12-20T17:20:00Z</dcterms:created>
  <dcterms:modified xsi:type="dcterms:W3CDTF">2023-12-20T17:35:00Z</dcterms:modified>
</cp:coreProperties>
</file>