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00FA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70895A2C" w14:textId="2D359F22" w:rsidR="00E76317" w:rsidRPr="00274CC6" w:rsidRDefault="00274CC6" w:rsidP="00E76317">
      <w:pPr>
        <w:jc w:val="center"/>
        <w:rPr>
          <w:rFonts w:eastAsia="Liberation Sans" w:cs="Calibri"/>
          <w:b/>
          <w:sz w:val="56"/>
          <w:szCs w:val="72"/>
        </w:rPr>
      </w:pPr>
      <w:r w:rsidRPr="00274CC6">
        <w:rPr>
          <w:rFonts w:eastAsia="Liberation Sans" w:cs="Calibri"/>
          <w:b/>
          <w:sz w:val="56"/>
          <w:szCs w:val="72"/>
        </w:rPr>
        <w:t>Tema III</w:t>
      </w:r>
      <w:r w:rsidR="00C16EF3" w:rsidRPr="00274CC6">
        <w:rPr>
          <w:rFonts w:eastAsia="Liberation Sans" w:cs="Calibri"/>
          <w:b/>
          <w:sz w:val="56"/>
          <w:szCs w:val="72"/>
        </w:rPr>
        <w:t xml:space="preserve">. </w:t>
      </w:r>
      <w:r w:rsidRPr="00274CC6">
        <w:rPr>
          <w:rFonts w:eastAsia="Liberation Sans" w:cs="Calibri"/>
          <w:b/>
          <w:sz w:val="56"/>
          <w:szCs w:val="72"/>
        </w:rPr>
        <w:t>Ubuntu Server &amp; Odoo</w:t>
      </w:r>
    </w:p>
    <w:p w14:paraId="605544A4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42372EC1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A098086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48B87E0E" w14:textId="467DBA0B" w:rsidR="002F0C17" w:rsidRDefault="00E763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47575605" w:history="1">
            <w:r w:rsidR="002F0C17" w:rsidRPr="00A36ADE">
              <w:rPr>
                <w:rStyle w:val="Hipervnculo"/>
                <w:noProof/>
              </w:rPr>
              <w:t>Instalar Ubuntu Server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_Toc147575605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2F0C17">
              <w:rPr>
                <w:noProof/>
                <w:webHidden/>
              </w:rPr>
              <w:t>2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68C8CD74" w14:textId="4E7BE69F" w:rsidR="002F0C17" w:rsidRDefault="002F0C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6" w:history="1">
            <w:r w:rsidRPr="00A36ADE">
              <w:rPr>
                <w:rStyle w:val="Hipervnculo"/>
                <w:noProof/>
              </w:rPr>
              <w:t>Instalar openssh-server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CA55" w14:textId="23A1EB58" w:rsidR="002F0C17" w:rsidRDefault="002F0C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7" w:history="1">
            <w:r w:rsidRPr="00A36ADE">
              <w:rPr>
                <w:rStyle w:val="Hipervnculo"/>
                <w:rFonts w:eastAsia="Liberation Sans"/>
                <w:noProof/>
              </w:rPr>
              <w:t>Hacer ping al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0DFF" w14:textId="61065C80" w:rsidR="002F0C17" w:rsidRDefault="002F0C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8" w:history="1">
            <w:r w:rsidRPr="00A36ADE">
              <w:rPr>
                <w:rStyle w:val="Hipervnculo"/>
                <w:rFonts w:eastAsia="Liberation Sans"/>
                <w:noProof/>
              </w:rPr>
              <w:t>Conectar al servidor con WinSCP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D7DD" w14:textId="3F73D5B0" w:rsidR="002F0C17" w:rsidRDefault="002F0C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9" w:history="1">
            <w:r w:rsidRPr="00A36ADE">
              <w:rPr>
                <w:rStyle w:val="Hipervnculo"/>
                <w:noProof/>
              </w:rPr>
              <w:t>Instalar Odoo en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063C" w14:textId="58FDA491" w:rsidR="002F0C17" w:rsidRDefault="002F0C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10" w:history="1">
            <w:r w:rsidRPr="00A36ADE">
              <w:rPr>
                <w:rStyle w:val="Hipervnculo"/>
                <w:noProof/>
              </w:rPr>
              <w:t>Comprobamos la conexión desde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3EC9" w14:textId="10D01A8B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647E63BC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5FC4FE68" w14:textId="6A284AD9" w:rsidR="00A4675B" w:rsidRDefault="005445BA" w:rsidP="005445BA">
      <w:pPr>
        <w:pStyle w:val="Ttulo1"/>
      </w:pPr>
      <w:bookmarkStart w:id="0" w:name="_Toc147575605"/>
      <w:r>
        <w:lastRenderedPageBreak/>
        <w:t>Instalar Ubuntu Server</w:t>
      </w:r>
      <w:bookmarkEnd w:id="0"/>
    </w:p>
    <w:p w14:paraId="7176BA69" w14:textId="77777777" w:rsidR="005445BA" w:rsidRDefault="005445BA" w:rsidP="005445BA">
      <w:pPr>
        <w:rPr>
          <w:noProof/>
          <w:lang w:val="es-ES"/>
        </w:rPr>
      </w:pPr>
    </w:p>
    <w:p w14:paraId="3540B143" w14:textId="23222F21" w:rsidR="005445BA" w:rsidRP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08040F" wp14:editId="5251B1E3">
            <wp:extent cx="4323677" cy="3225165"/>
            <wp:effectExtent l="0" t="0" r="1270" b="0"/>
            <wp:docPr id="17473923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92348" name="Imagen 1" descr="Interfaz de usuario gráfica, 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3" t="1869" r="2460" b="3159"/>
                    <a:stretch/>
                  </pic:blipFill>
                  <pic:spPr bwMode="auto">
                    <a:xfrm>
                      <a:off x="0" y="0"/>
                      <a:ext cx="4348325" cy="324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7389B" w14:textId="2822ECBD" w:rsidR="005445BA" w:rsidRDefault="005445BA" w:rsidP="005445BA">
      <w:pPr>
        <w:pStyle w:val="Ttulo1"/>
      </w:pPr>
      <w:bookmarkStart w:id="1" w:name="_Toc147575606"/>
      <w:r>
        <w:t>I</w:t>
      </w:r>
      <w:r w:rsidRPr="005445BA">
        <w:t xml:space="preserve">nstalar </w:t>
      </w:r>
      <w:proofErr w:type="spellStart"/>
      <w:r w:rsidRPr="005445BA">
        <w:t>openssh</w:t>
      </w:r>
      <w:proofErr w:type="spellEnd"/>
      <w:r w:rsidRPr="005445BA">
        <w:t>-server</w:t>
      </w:r>
      <w:bookmarkEnd w:id="1"/>
    </w:p>
    <w:p w14:paraId="491A70A7" w14:textId="0F16799D" w:rsidR="005445BA" w:rsidRP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442937" wp14:editId="42BC4960">
            <wp:extent cx="4323600" cy="3970800"/>
            <wp:effectExtent l="0" t="0" r="1270" b="0"/>
            <wp:docPr id="81482560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25608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DCD4" w14:textId="77777777" w:rsidR="005445BA" w:rsidRDefault="005445BA">
      <w:pPr>
        <w:rPr>
          <w:lang w:val="es-ES"/>
        </w:rPr>
      </w:pPr>
      <w:r>
        <w:rPr>
          <w:lang w:val="es-ES"/>
        </w:rPr>
        <w:br w:type="page"/>
      </w:r>
    </w:p>
    <w:p w14:paraId="73E4E411" w14:textId="2302DC0E" w:rsidR="005445BA" w:rsidRPr="005445BA" w:rsidRDefault="005445BA" w:rsidP="005445BA">
      <w:pPr>
        <w:rPr>
          <w:lang w:val="es-ES"/>
        </w:rPr>
      </w:pPr>
      <w:proofErr w:type="spellStart"/>
      <w:r w:rsidRPr="005445BA">
        <w:rPr>
          <w:lang w:val="es-ES"/>
        </w:rPr>
        <w:lastRenderedPageBreak/>
        <w:t>Salio</w:t>
      </w:r>
      <w:proofErr w:type="spellEnd"/>
      <w:r w:rsidRPr="005445BA">
        <w:rPr>
          <w:lang w:val="es-ES"/>
        </w:rPr>
        <w:t xml:space="preserve"> un error porque en </w:t>
      </w:r>
      <w:proofErr w:type="spellStart"/>
      <w:r w:rsidRPr="005445BA">
        <w:rPr>
          <w:lang w:val="es-ES"/>
        </w:rPr>
        <w:t>ubuntu</w:t>
      </w:r>
      <w:proofErr w:type="spellEnd"/>
      <w:r w:rsidRPr="005445BA">
        <w:rPr>
          <w:lang w:val="es-ES"/>
        </w:rPr>
        <w:t xml:space="preserve"> server 22 el comando esta desactualizado</w:t>
      </w:r>
    </w:p>
    <w:p w14:paraId="1AB3D8BC" w14:textId="7E74DD28" w:rsidR="003E569D" w:rsidRDefault="005445BA" w:rsidP="005445BA">
      <w:pPr>
        <w:jc w:val="center"/>
        <w:rPr>
          <w:rFonts w:asciiTheme="majorHAnsi" w:eastAsia="Liberation Sans" w:hAnsiTheme="majorHAnsi" w:cstheme="majorHAnsi"/>
          <w:b/>
          <w:sz w:val="28"/>
          <w:szCs w:val="32"/>
        </w:rPr>
      </w:pPr>
      <w:r>
        <w:rPr>
          <w:rFonts w:asciiTheme="majorHAnsi" w:eastAsia="Liberation Sans" w:hAnsiTheme="majorHAnsi" w:cstheme="majorHAnsi"/>
          <w:b/>
          <w:noProof/>
          <w:sz w:val="28"/>
          <w:szCs w:val="32"/>
        </w:rPr>
        <w:drawing>
          <wp:inline distT="0" distB="0" distL="0" distR="0" wp14:anchorId="645549C1" wp14:editId="4C57AD2F">
            <wp:extent cx="4323600" cy="3254400"/>
            <wp:effectExtent l="0" t="0" r="1270" b="3175"/>
            <wp:docPr id="11850221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10" name="Imagen 3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3"/>
                    <a:stretch/>
                  </pic:blipFill>
                  <pic:spPr bwMode="auto">
                    <a:xfrm>
                      <a:off x="0" y="0"/>
                      <a:ext cx="4323600" cy="32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9396" w14:textId="77777777" w:rsidR="005445BA" w:rsidRDefault="005445BA">
      <w:pPr>
        <w:rPr>
          <w:rFonts w:asciiTheme="majorHAnsi" w:eastAsia="Liberation Sans" w:hAnsiTheme="majorHAnsi" w:cstheme="majorHAnsi"/>
          <w:b/>
          <w:sz w:val="28"/>
          <w:szCs w:val="32"/>
        </w:rPr>
      </w:pPr>
    </w:p>
    <w:p w14:paraId="0D446796" w14:textId="2EC352E1" w:rsidR="005445BA" w:rsidRPr="005445BA" w:rsidRDefault="005445BA" w:rsidP="005445BA">
      <w:pPr>
        <w:rPr>
          <w:rFonts w:asciiTheme="majorHAnsi" w:eastAsia="Liberation Sans" w:hAnsiTheme="majorHAnsi" w:cstheme="majorHAnsi"/>
          <w:b/>
          <w:szCs w:val="24"/>
        </w:rPr>
      </w:pPr>
      <w:r w:rsidRPr="005445BA">
        <w:rPr>
          <w:rFonts w:asciiTheme="majorHAnsi" w:eastAsia="Liberation Sans" w:hAnsiTheme="majorHAnsi" w:cstheme="majorHAnsi"/>
          <w:b/>
          <w:szCs w:val="24"/>
        </w:rPr>
        <w:t>Para solucionar el error descargamos WinSCP</w:t>
      </w:r>
    </w:p>
    <w:p w14:paraId="7C371CEB" w14:textId="1E3DB7EB" w:rsidR="005445BA" w:rsidRDefault="005445BA" w:rsidP="005445BA">
      <w:pPr>
        <w:pStyle w:val="Ttulo1"/>
        <w:rPr>
          <w:rFonts w:eastAsia="Liberation Sans"/>
        </w:rPr>
      </w:pPr>
      <w:bookmarkStart w:id="2" w:name="_Toc147575607"/>
      <w:r>
        <w:rPr>
          <w:rFonts w:eastAsia="Liberation Sans"/>
        </w:rPr>
        <w:t>Hacer ping al servidor</w:t>
      </w:r>
      <w:bookmarkEnd w:id="2"/>
    </w:p>
    <w:p w14:paraId="7331015A" w14:textId="08CBE453" w:rsidR="005445BA" w:rsidRDefault="005445BA" w:rsidP="005445BA">
      <w:pPr>
        <w:rPr>
          <w:rFonts w:asciiTheme="majorHAnsi" w:eastAsia="Liberation Sans" w:hAnsiTheme="majorHAnsi" w:cstheme="majorHAnsi"/>
          <w:b/>
          <w:szCs w:val="24"/>
        </w:rPr>
      </w:pPr>
      <w:r w:rsidRPr="005445BA">
        <w:rPr>
          <w:rFonts w:asciiTheme="majorHAnsi" w:eastAsia="Liberation Sans" w:hAnsiTheme="majorHAnsi" w:cstheme="majorHAnsi"/>
          <w:b/>
          <w:szCs w:val="24"/>
        </w:rPr>
        <w:t>Hicimos ping al servidor para comprovar que teniamos conexión</w:t>
      </w:r>
    </w:p>
    <w:p w14:paraId="43204F4C" w14:textId="77777777" w:rsidR="005445BA" w:rsidRDefault="005445BA" w:rsidP="005445BA">
      <w:pPr>
        <w:rPr>
          <w:rFonts w:eastAsia="Liberation Sans"/>
          <w:noProof/>
          <w:sz w:val="18"/>
          <w:szCs w:val="18"/>
          <w:lang w:val="es-ES"/>
        </w:rPr>
      </w:pPr>
    </w:p>
    <w:p w14:paraId="390836FD" w14:textId="1AE44B0F" w:rsidR="005445BA" w:rsidRDefault="005445BA" w:rsidP="005445BA">
      <w:pPr>
        <w:jc w:val="center"/>
        <w:rPr>
          <w:rFonts w:eastAsia="Liberation Sans"/>
          <w:sz w:val="18"/>
          <w:szCs w:val="18"/>
          <w:lang w:val="es-ES"/>
        </w:rPr>
      </w:pPr>
      <w:r>
        <w:rPr>
          <w:rFonts w:eastAsia="Liberation Sans"/>
          <w:noProof/>
          <w:sz w:val="18"/>
          <w:szCs w:val="18"/>
          <w:lang w:val="es-ES"/>
        </w:rPr>
        <w:drawing>
          <wp:inline distT="0" distB="0" distL="0" distR="0" wp14:anchorId="1A425019" wp14:editId="5A9BBE96">
            <wp:extent cx="4323600" cy="1425600"/>
            <wp:effectExtent l="0" t="0" r="1270" b="3175"/>
            <wp:docPr id="1119677675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77675" name="Imagen 4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9" b="12116"/>
                    <a:stretch/>
                  </pic:blipFill>
                  <pic:spPr bwMode="auto">
                    <a:xfrm>
                      <a:off x="0" y="0"/>
                      <a:ext cx="4323600" cy="14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64B6" w14:textId="77777777" w:rsidR="005445BA" w:rsidRDefault="005445BA" w:rsidP="005445BA">
      <w:pPr>
        <w:rPr>
          <w:rFonts w:eastAsia="Liberation Sans"/>
          <w:sz w:val="18"/>
          <w:szCs w:val="18"/>
          <w:lang w:val="es-ES"/>
        </w:rPr>
      </w:pPr>
    </w:p>
    <w:p w14:paraId="194D708A" w14:textId="77777777" w:rsidR="005445BA" w:rsidRDefault="005445BA">
      <w:pPr>
        <w:rPr>
          <w:rFonts w:asciiTheme="majorHAnsi" w:eastAsia="Liberation Sans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eastAsia="Liberation Sans"/>
        </w:rPr>
        <w:br w:type="page"/>
      </w:r>
    </w:p>
    <w:p w14:paraId="61FC1E16" w14:textId="69D4870A" w:rsidR="005445BA" w:rsidRDefault="005445BA" w:rsidP="005445BA">
      <w:pPr>
        <w:pStyle w:val="Ttulo1"/>
        <w:rPr>
          <w:rFonts w:eastAsia="Liberation Sans"/>
        </w:rPr>
      </w:pPr>
      <w:bookmarkStart w:id="3" w:name="_Toc147575608"/>
      <w:r>
        <w:rPr>
          <w:rFonts w:eastAsia="Liberation Sans"/>
        </w:rPr>
        <w:lastRenderedPageBreak/>
        <w:t xml:space="preserve">Conectar al servidor con </w:t>
      </w:r>
      <w:proofErr w:type="spellStart"/>
      <w:r>
        <w:rPr>
          <w:rFonts w:eastAsia="Liberation Sans"/>
        </w:rPr>
        <w:t>WinSCP</w:t>
      </w:r>
      <w:bookmarkEnd w:id="3"/>
      <w:proofErr w:type="spellEnd"/>
    </w:p>
    <w:p w14:paraId="21A682F4" w14:textId="77777777" w:rsidR="005445BA" w:rsidRDefault="005445BA" w:rsidP="005445BA">
      <w:pPr>
        <w:rPr>
          <w:noProof/>
          <w:lang w:val="es-ES"/>
        </w:rPr>
      </w:pPr>
    </w:p>
    <w:p w14:paraId="58045671" w14:textId="0CEE00EF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00C1AB" wp14:editId="23EB6A85">
            <wp:extent cx="4323600" cy="918000"/>
            <wp:effectExtent l="0" t="0" r="1270" b="0"/>
            <wp:docPr id="561793214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3214" name="Imagen 5" descr="Tabl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17" b="70158"/>
                    <a:stretch/>
                  </pic:blipFill>
                  <pic:spPr bwMode="auto">
                    <a:xfrm>
                      <a:off x="0" y="0"/>
                      <a:ext cx="4323600" cy="9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8B17" w14:textId="0F0813AC" w:rsidR="005445BA" w:rsidRDefault="005445BA" w:rsidP="005445BA">
      <w:pPr>
        <w:pStyle w:val="Ttulo1"/>
      </w:pPr>
      <w:bookmarkStart w:id="4" w:name="_Toc147575609"/>
      <w:r>
        <w:t xml:space="preserve">Instalar </w:t>
      </w:r>
      <w:proofErr w:type="spellStart"/>
      <w:r>
        <w:t>Odoo</w:t>
      </w:r>
      <w:proofErr w:type="spellEnd"/>
      <w:r>
        <w:t xml:space="preserve"> en el servidor</w:t>
      </w:r>
      <w:bookmarkEnd w:id="4"/>
    </w:p>
    <w:p w14:paraId="46180DEA" w14:textId="23DAAABE" w:rsidR="005445BA" w:rsidRDefault="005445BA" w:rsidP="005445BA">
      <w:pPr>
        <w:rPr>
          <w:lang w:val="es-ES"/>
        </w:rPr>
      </w:pPr>
      <w:r>
        <w:rPr>
          <w:lang w:val="es-ES"/>
        </w:rPr>
        <w:t>Ejecutamos el archivo odooinstall.sh y comprobamos su estado</w:t>
      </w:r>
    </w:p>
    <w:p w14:paraId="65248494" w14:textId="0A8A9B7C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7BA0E5" wp14:editId="1962249E">
            <wp:extent cx="4323600" cy="3834000"/>
            <wp:effectExtent l="0" t="0" r="1270" b="0"/>
            <wp:docPr id="251916517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6517" name="Imagen 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7533" w14:textId="77777777" w:rsidR="005445BA" w:rsidRDefault="005445BA" w:rsidP="005445BA">
      <w:pPr>
        <w:rPr>
          <w:lang w:val="es-ES"/>
        </w:rPr>
      </w:pPr>
    </w:p>
    <w:p w14:paraId="7F2DC7CD" w14:textId="79A1F521" w:rsidR="005445BA" w:rsidRDefault="005445BA" w:rsidP="005445BA">
      <w:pPr>
        <w:pStyle w:val="Ttulo1"/>
      </w:pPr>
      <w:bookmarkStart w:id="5" w:name="_Toc147575610"/>
      <w:r>
        <w:t>Comprobamos la conexión desde el navegador</w:t>
      </w:r>
      <w:bookmarkEnd w:id="5"/>
    </w:p>
    <w:p w14:paraId="610267AC" w14:textId="006FE291" w:rsidR="005445BA" w:rsidRP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538275" wp14:editId="30324596">
            <wp:extent cx="4323600" cy="2250000"/>
            <wp:effectExtent l="0" t="0" r="1270" b="0"/>
            <wp:docPr id="1861310418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0418" name="Imagen 7" descr="Interfaz de usuario gráfica, Texto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BA" w:rsidRPr="005445B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0563" w14:textId="77777777" w:rsidR="00EA4C38" w:rsidRPr="000D1EAD" w:rsidRDefault="00EA4C38" w:rsidP="00E76317">
      <w:r w:rsidRPr="000D1EAD">
        <w:separator/>
      </w:r>
    </w:p>
  </w:endnote>
  <w:endnote w:type="continuationSeparator" w:id="0">
    <w:p w14:paraId="45F22D67" w14:textId="77777777" w:rsidR="00EA4C38" w:rsidRPr="000D1EAD" w:rsidRDefault="00EA4C38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72667E0E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60FEE5BB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8254" w14:textId="77777777" w:rsidR="00EA4C38" w:rsidRPr="000D1EAD" w:rsidRDefault="00EA4C38" w:rsidP="00E76317">
      <w:r w:rsidRPr="000D1EAD">
        <w:separator/>
      </w:r>
    </w:p>
  </w:footnote>
  <w:footnote w:type="continuationSeparator" w:id="0">
    <w:p w14:paraId="6112A397" w14:textId="77777777" w:rsidR="00EA4C38" w:rsidRPr="000D1EAD" w:rsidRDefault="00EA4C38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C6"/>
    <w:rsid w:val="0003278D"/>
    <w:rsid w:val="000D1EAD"/>
    <w:rsid w:val="000E31FC"/>
    <w:rsid w:val="00274CC6"/>
    <w:rsid w:val="002F0C17"/>
    <w:rsid w:val="003E569D"/>
    <w:rsid w:val="003F05A8"/>
    <w:rsid w:val="00521126"/>
    <w:rsid w:val="00537D16"/>
    <w:rsid w:val="005445BA"/>
    <w:rsid w:val="00666910"/>
    <w:rsid w:val="006A363A"/>
    <w:rsid w:val="006F6297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F4B69"/>
    <w:rsid w:val="00BD04C8"/>
    <w:rsid w:val="00BD3C16"/>
    <w:rsid w:val="00C16EF3"/>
    <w:rsid w:val="00D36996"/>
    <w:rsid w:val="00D90393"/>
    <w:rsid w:val="00DB10EF"/>
    <w:rsid w:val="00DF33FF"/>
    <w:rsid w:val="00E24EBB"/>
    <w:rsid w:val="00E76317"/>
    <w:rsid w:val="00E82341"/>
    <w:rsid w:val="00EA4C38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0A0D"/>
  <w15:docId w15:val="{6BF29C60-C127-4617-BEE4-28CB507A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5445BA"/>
    <w:pPr>
      <w:spacing w:before="240" w:after="120"/>
      <w:ind w:left="360" w:hanging="36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5445BA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SGE\Plam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PlamtillaSGE.dotx</Template>
  <TotalTime>17</TotalTime>
  <Pages>4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Andreu Sanz Sanz</cp:lastModifiedBy>
  <cp:revision>2</cp:revision>
  <cp:lastPrinted>2023-10-06T20:21:00Z</cp:lastPrinted>
  <dcterms:created xsi:type="dcterms:W3CDTF">2023-10-07T10:26:00Z</dcterms:created>
  <dcterms:modified xsi:type="dcterms:W3CDTF">2023-10-07T10:53:00Z</dcterms:modified>
</cp:coreProperties>
</file>