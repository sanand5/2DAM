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2BA4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D719C4E" w14:textId="5F0092CF" w:rsidR="00501CAF" w:rsidRDefault="00AD7363" w:rsidP="00E76317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501CAF">
        <w:rPr>
          <w:rFonts w:eastAsia="Liberation Sans" w:cs="Calibri"/>
          <w:b/>
          <w:sz w:val="72"/>
          <w:szCs w:val="96"/>
        </w:rPr>
        <w:t>VI</w:t>
      </w:r>
    </w:p>
    <w:p w14:paraId="793CF2F0" w14:textId="2AF4691F" w:rsidR="00E76317" w:rsidRPr="000D1EAD" w:rsidRDefault="00501CAF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501CAF">
        <w:rPr>
          <w:rFonts w:eastAsia="Liberation Sans" w:cs="Calibri"/>
          <w:b/>
          <w:sz w:val="72"/>
          <w:szCs w:val="96"/>
        </w:rPr>
        <w:t>Fields bàsics i relacionals</w:t>
      </w:r>
    </w:p>
    <w:p w14:paraId="3240E284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7E3EA935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4EE4C7E" w14:textId="7DD95CE9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</w:t>
          </w:r>
          <w:r w:rsidR="00501CAF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enidos</w:t>
          </w:r>
        </w:p>
        <w:p w14:paraId="739E4B01" w14:textId="6C609ED5" w:rsidR="00501CAF" w:rsidRDefault="00E7631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5883793" w:history="1">
            <w:r w:rsidR="00501CAF" w:rsidRPr="0094736B">
              <w:rPr>
                <w:rStyle w:val="Hipervnculo"/>
                <w:noProof/>
              </w:rPr>
              <w:t>1.</w:t>
            </w:r>
            <w:r w:rsidR="00501CAF"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501CAF" w:rsidRPr="0094736B">
              <w:rPr>
                <w:rStyle w:val="Hipervnculo"/>
                <w:noProof/>
              </w:rPr>
              <w:t>¿Qué ocurre si añadimos lo siguiente al nuevo campo name? Si en vez de poner, string=”Nombre” ponemos string=”Name” ¿Qué ocurrirá?</w:t>
            </w:r>
            <w:r w:rsidR="00501CAF">
              <w:rPr>
                <w:noProof/>
                <w:webHidden/>
              </w:rPr>
              <w:tab/>
            </w:r>
            <w:r w:rsidR="00501CAF">
              <w:rPr>
                <w:noProof/>
                <w:webHidden/>
              </w:rPr>
              <w:fldChar w:fldCharType="begin"/>
            </w:r>
            <w:r w:rsidR="00501CAF">
              <w:rPr>
                <w:noProof/>
                <w:webHidden/>
              </w:rPr>
              <w:instrText xml:space="preserve"> PAGEREF _Toc155883793 \h </w:instrText>
            </w:r>
            <w:r w:rsidR="00501CAF">
              <w:rPr>
                <w:noProof/>
                <w:webHidden/>
              </w:rPr>
            </w:r>
            <w:r w:rsidR="00501CAF">
              <w:rPr>
                <w:noProof/>
                <w:webHidden/>
              </w:rPr>
              <w:fldChar w:fldCharType="separate"/>
            </w:r>
            <w:r w:rsidR="00501CAF">
              <w:rPr>
                <w:noProof/>
                <w:webHidden/>
              </w:rPr>
              <w:t>2</w:t>
            </w:r>
            <w:r w:rsidR="00501CAF">
              <w:rPr>
                <w:noProof/>
                <w:webHidden/>
              </w:rPr>
              <w:fldChar w:fldCharType="end"/>
            </w:r>
          </w:hyperlink>
        </w:p>
        <w:p w14:paraId="1AB06737" w14:textId="3F165990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4" w:history="1">
            <w:r w:rsidRPr="0094736B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Si en vez de poner name, ponemos id_task ¿Qué ocurrirá?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7A93" w14:textId="3CD7C4BD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5" w:history="1">
            <w:r w:rsidRPr="0094736B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Realiza captura del resultado obtenido desde Odoo.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5230" w14:textId="54FB2BBF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6" w:history="1">
            <w:r w:rsidRPr="0094736B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Realiza captura del resultado obtenido desde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CDC8" w14:textId="6EB6F261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7" w:history="1">
            <w:r w:rsidRPr="0094736B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¿En qué consiste la metodología SCRUM?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6367" w14:textId="36800634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8" w:history="1">
            <w:r w:rsidRPr="0094736B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Para establecer dicha relación entre UN SPRINT y TAREAS, ¿Qué se ha hecho?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0F8E" w14:textId="3FC4C77B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799" w:history="1">
            <w:r w:rsidRPr="0094736B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¿Qué se ha obtenido?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89B6" w14:textId="02ECE42D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800" w:history="1">
            <w:r w:rsidRPr="0094736B">
              <w:rPr>
                <w:rStyle w:val="Hipervnculo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Se requiere crear un menú con un apartado llamado Sprint que lleve a un formulario que pueda escribir el nombre de los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DDC3" w14:textId="229E62BE" w:rsidR="00501CAF" w:rsidRDefault="00501CA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801" w:history="1">
            <w:r w:rsidRPr="0094736B">
              <w:rPr>
                <w:rStyle w:val="Hipervnculo"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Crea un Sprint llamado sprint 0, y asócialo a una tarea con nombre “TuNombre SGE”.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6917" w14:textId="75F8AF80" w:rsidR="00501CAF" w:rsidRDefault="00501CAF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5883802" w:history="1">
            <w:r w:rsidRPr="0094736B">
              <w:rPr>
                <w:rStyle w:val="Hipervnculo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94736B">
              <w:rPr>
                <w:rStyle w:val="Hipervnculo"/>
                <w:noProof/>
              </w:rPr>
              <w:t>¿Cuándo hay que tener en cuenta el tema de los permisos?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8C05" w14:textId="72C97CBB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46B67CB3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7CB00989" w14:textId="65602F4F" w:rsidR="003E569D" w:rsidRDefault="007A0E07" w:rsidP="00CC0355">
      <w:pPr>
        <w:pStyle w:val="Ttulo1"/>
      </w:pPr>
      <w:bookmarkStart w:id="0" w:name="_Toc155883793"/>
      <w:r w:rsidRPr="007A0E07">
        <w:lastRenderedPageBreak/>
        <w:t xml:space="preserve">¿Qué ocurre si añadimos lo siguiente al nuevo campo </w:t>
      </w:r>
      <w:proofErr w:type="spellStart"/>
      <w:r w:rsidRPr="007A0E07">
        <w:t>name</w:t>
      </w:r>
      <w:proofErr w:type="spellEnd"/>
      <w:r w:rsidRPr="007A0E07">
        <w:t xml:space="preserve">? Si en vez de poner, </w:t>
      </w:r>
      <w:proofErr w:type="spellStart"/>
      <w:r w:rsidRPr="007A0E07">
        <w:t>string</w:t>
      </w:r>
      <w:proofErr w:type="spellEnd"/>
      <w:proofErr w:type="gramStart"/>
      <w:r w:rsidRPr="007A0E07">
        <w:t>=”Nombre</w:t>
      </w:r>
      <w:proofErr w:type="gramEnd"/>
      <w:r w:rsidRPr="007A0E07">
        <w:t xml:space="preserve">” ponemos </w:t>
      </w:r>
      <w:proofErr w:type="spellStart"/>
      <w:r w:rsidRPr="007A0E07">
        <w:t>string</w:t>
      </w:r>
      <w:proofErr w:type="spellEnd"/>
      <w:r w:rsidRPr="007A0E07">
        <w:t>=”</w:t>
      </w:r>
      <w:proofErr w:type="spellStart"/>
      <w:r w:rsidRPr="007A0E07">
        <w:t>Name</w:t>
      </w:r>
      <w:proofErr w:type="spellEnd"/>
      <w:r w:rsidRPr="007A0E07">
        <w:t>” ¿Qué ocurrirá?</w:t>
      </w:r>
      <w:bookmarkEnd w:id="0"/>
    </w:p>
    <w:p w14:paraId="4ACA4749" w14:textId="2BE83F7F" w:rsidR="007A0E07" w:rsidRPr="007A0E07" w:rsidRDefault="007A0E07" w:rsidP="007A0E07">
      <w:pPr>
        <w:ind w:firstLine="360"/>
        <w:jc w:val="both"/>
        <w:rPr>
          <w:rFonts w:eastAsia="Times New Roman"/>
          <w:lang w:val="es-ES"/>
        </w:rPr>
      </w:pPr>
      <w:r w:rsidRPr="007A0E07">
        <w:rPr>
          <w:rFonts w:eastAsia="Times New Roman"/>
          <w:lang w:val="es-ES"/>
        </w:rPr>
        <w:t>Cambia el nombre del campo a '</w:t>
      </w:r>
      <w:proofErr w:type="spellStart"/>
      <w:r w:rsidRPr="007A0E07">
        <w:rPr>
          <w:rFonts w:eastAsia="Times New Roman"/>
          <w:lang w:val="es-ES"/>
        </w:rPr>
        <w:t>Name</w:t>
      </w:r>
      <w:proofErr w:type="spellEnd"/>
      <w:r w:rsidRPr="007A0E07">
        <w:rPr>
          <w:rFonts w:eastAsia="Times New Roman"/>
          <w:lang w:val="es-ES"/>
        </w:rPr>
        <w:t>'.</w:t>
      </w:r>
    </w:p>
    <w:p w14:paraId="3A4A8E52" w14:textId="6E64D880" w:rsidR="007A0E07" w:rsidRDefault="007A0E07" w:rsidP="007A0E07">
      <w:pPr>
        <w:pStyle w:val="Ttulo1"/>
      </w:pPr>
      <w:bookmarkStart w:id="1" w:name="_Toc155883794"/>
      <w:r w:rsidRPr="007A0E07">
        <w:t xml:space="preserve">Si en vez de poner </w:t>
      </w:r>
      <w:proofErr w:type="spellStart"/>
      <w:r w:rsidRPr="007A0E07">
        <w:t>name</w:t>
      </w:r>
      <w:proofErr w:type="spellEnd"/>
      <w:r w:rsidRPr="007A0E07">
        <w:t xml:space="preserve">, ponemos </w:t>
      </w:r>
      <w:proofErr w:type="spellStart"/>
      <w:r w:rsidRPr="007A0E07">
        <w:t>id_task</w:t>
      </w:r>
      <w:proofErr w:type="spellEnd"/>
      <w:r w:rsidRPr="007A0E07">
        <w:t xml:space="preserve"> ¿Qué ocurrirá?</w:t>
      </w:r>
      <w:bookmarkEnd w:id="1"/>
    </w:p>
    <w:p w14:paraId="219F2148" w14:textId="49D05D31" w:rsidR="007A0E07" w:rsidRPr="007A0E07" w:rsidRDefault="007A0E07" w:rsidP="007A0E07">
      <w:pPr>
        <w:ind w:left="360"/>
        <w:jc w:val="both"/>
        <w:rPr>
          <w:rFonts w:eastAsia="Times New Roman"/>
          <w:lang w:val="es-ES"/>
        </w:rPr>
      </w:pPr>
      <w:r w:rsidRPr="007A0E07">
        <w:rPr>
          <w:rFonts w:eastAsia="Times New Roman"/>
          <w:lang w:val="es-ES"/>
        </w:rPr>
        <w:t xml:space="preserve">Dará error, </w:t>
      </w:r>
      <w:proofErr w:type="gramStart"/>
      <w:r w:rsidRPr="007A0E07">
        <w:rPr>
          <w:rFonts w:eastAsia="Times New Roman"/>
          <w:lang w:val="es-ES"/>
        </w:rPr>
        <w:t>ya que</w:t>
      </w:r>
      <w:proofErr w:type="gramEnd"/>
      <w:r w:rsidRPr="007A0E07">
        <w:rPr>
          <w:rFonts w:eastAsia="Times New Roman"/>
          <w:lang w:val="es-ES"/>
        </w:rPr>
        <w:t xml:space="preserve"> en las vistas, la etiqueta '</w:t>
      </w:r>
      <w:proofErr w:type="spellStart"/>
      <w:r w:rsidRPr="007A0E07">
        <w:rPr>
          <w:rFonts w:eastAsia="Times New Roman"/>
          <w:lang w:val="es-ES"/>
        </w:rPr>
        <w:t>field</w:t>
      </w:r>
      <w:proofErr w:type="spellEnd"/>
      <w:r w:rsidRPr="007A0E07">
        <w:rPr>
          <w:rFonts w:eastAsia="Times New Roman"/>
          <w:lang w:val="es-ES"/>
        </w:rPr>
        <w:t>' tiene el atributo '</w:t>
      </w:r>
      <w:proofErr w:type="spellStart"/>
      <w:r w:rsidRPr="007A0E07">
        <w:rPr>
          <w:rFonts w:eastAsia="Times New Roman"/>
          <w:lang w:val="es-ES"/>
        </w:rPr>
        <w:t>name</w:t>
      </w:r>
      <w:proofErr w:type="spellEnd"/>
      <w:r w:rsidRPr="007A0E07">
        <w:rPr>
          <w:rFonts w:eastAsia="Times New Roman"/>
          <w:lang w:val="es-ES"/>
        </w:rPr>
        <w:t>' establecido como 'nombre'. Para evitar errores, deberá cambiarse a '</w:t>
      </w:r>
      <w:proofErr w:type="spellStart"/>
      <w:r w:rsidRPr="007A0E07">
        <w:rPr>
          <w:rFonts w:eastAsia="Times New Roman"/>
          <w:lang w:val="es-ES"/>
        </w:rPr>
        <w:t>id_task</w:t>
      </w:r>
      <w:proofErr w:type="spellEnd"/>
      <w:r w:rsidRPr="007A0E07">
        <w:rPr>
          <w:rFonts w:eastAsia="Times New Roman"/>
          <w:lang w:val="es-ES"/>
        </w:rPr>
        <w:t>'.</w:t>
      </w:r>
    </w:p>
    <w:p w14:paraId="47415678" w14:textId="26967819" w:rsidR="007A0E07" w:rsidRDefault="007A0E07" w:rsidP="007A0E07">
      <w:pPr>
        <w:pStyle w:val="Ttulo1"/>
      </w:pPr>
      <w:bookmarkStart w:id="2" w:name="_Toc155883795"/>
      <w:r w:rsidRPr="007A0E07">
        <w:t xml:space="preserve">Realiza captura del resultado obtenido desde </w:t>
      </w:r>
      <w:proofErr w:type="spellStart"/>
      <w:r w:rsidRPr="007A0E07">
        <w:t>Odoo</w:t>
      </w:r>
      <w:proofErr w:type="spellEnd"/>
      <w:r w:rsidRPr="007A0E07">
        <w:t>.</w:t>
      </w:r>
      <w:bookmarkEnd w:id="2"/>
    </w:p>
    <w:p w14:paraId="1C344090" w14:textId="0996B235" w:rsidR="007A0E07" w:rsidRPr="007A0E07" w:rsidRDefault="007A0E07" w:rsidP="007A0E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53F5805" wp14:editId="10516D60">
            <wp:extent cx="5400040" cy="3035935"/>
            <wp:effectExtent l="0" t="0" r="0" b="0"/>
            <wp:docPr id="6645271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7188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F3D" w14:textId="269BDBB9" w:rsidR="007A0E07" w:rsidRDefault="007A0E07" w:rsidP="007A0E07">
      <w:pPr>
        <w:pStyle w:val="Ttulo1"/>
      </w:pPr>
      <w:bookmarkStart w:id="3" w:name="_Toc155883796"/>
      <w:r w:rsidRPr="007A0E07">
        <w:t xml:space="preserve">Realiza captura del resultado obtenido desde </w:t>
      </w:r>
      <w:proofErr w:type="spellStart"/>
      <w:r w:rsidRPr="007A0E07">
        <w:t>Odoo</w:t>
      </w:r>
      <w:bookmarkEnd w:id="3"/>
      <w:proofErr w:type="spellEnd"/>
    </w:p>
    <w:p w14:paraId="44EA4081" w14:textId="09B9397E" w:rsidR="007A0E07" w:rsidRPr="007A0E07" w:rsidRDefault="007A0E07" w:rsidP="007A0E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DF47B4" wp14:editId="6CA1A55A">
            <wp:extent cx="5400040" cy="3035935"/>
            <wp:effectExtent l="0" t="0" r="0" b="0"/>
            <wp:docPr id="2146712405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2405" name="Imagen 2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A5A" w14:textId="77777777" w:rsidR="00501CAF" w:rsidRDefault="00501CA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br w:type="page"/>
      </w:r>
    </w:p>
    <w:p w14:paraId="417B9CC3" w14:textId="41140AE8" w:rsidR="007A0E07" w:rsidRDefault="007A0E07" w:rsidP="007A0E07">
      <w:pPr>
        <w:pStyle w:val="Ttulo1"/>
      </w:pPr>
      <w:bookmarkStart w:id="4" w:name="_Toc155883797"/>
      <w:r w:rsidRPr="007A0E07">
        <w:lastRenderedPageBreak/>
        <w:t>¿En qué consiste la metodología SCRUM?</w:t>
      </w:r>
      <w:bookmarkEnd w:id="4"/>
    </w:p>
    <w:p w14:paraId="05834935" w14:textId="1EE03A56" w:rsidR="007A0E07" w:rsidRPr="007A0E07" w:rsidRDefault="007A0E07" w:rsidP="007A0E07">
      <w:pPr>
        <w:ind w:left="360"/>
        <w:jc w:val="both"/>
        <w:rPr>
          <w:rFonts w:eastAsia="Times New Roman"/>
          <w:lang w:val="es-ES"/>
        </w:rPr>
      </w:pPr>
      <w:r w:rsidRPr="007A0E07">
        <w:rPr>
          <w:rFonts w:eastAsia="Times New Roman"/>
          <w:lang w:val="es-ES"/>
        </w:rPr>
        <w:t>Scrum es una metodología de trabajo en equipo que consiste en dividir proyectos en partes pequeñas. Implica roles clave, como el Dueño del Producto y el Maestro Scrum, y se caracteriza por reuniones diarias para mantenerse actualizados. Scrum entrega partes del proyecto de manera regular y es flexible para adaptarse a cambios, lo que permite obtener resultados rápidos y de calidad.</w:t>
      </w:r>
    </w:p>
    <w:p w14:paraId="6F8EDA91" w14:textId="33AEAD67" w:rsidR="007A0E07" w:rsidRDefault="007A0E07" w:rsidP="007A0E07">
      <w:pPr>
        <w:pStyle w:val="Ttulo1"/>
      </w:pPr>
      <w:bookmarkStart w:id="5" w:name="_Toc155883798"/>
      <w:r w:rsidRPr="007A0E07">
        <w:t>Para establecer dicha relación entre UN SPRINT y TAREAS, ¿Qué se ha hecho?</w:t>
      </w:r>
      <w:bookmarkEnd w:id="5"/>
    </w:p>
    <w:p w14:paraId="71160D45" w14:textId="29CA6DD7" w:rsidR="007A0E07" w:rsidRPr="007A0E07" w:rsidRDefault="007A0E07" w:rsidP="007A0E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E48CD3" wp14:editId="34D1B88C">
            <wp:extent cx="5400040" cy="3035935"/>
            <wp:effectExtent l="0" t="0" r="0" b="0"/>
            <wp:docPr id="523589206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9206" name="Imagen 3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E03" w14:textId="2E3EF7CC" w:rsidR="007A0E07" w:rsidRDefault="007A0E07" w:rsidP="007A0E07">
      <w:pPr>
        <w:pStyle w:val="Ttulo1"/>
      </w:pPr>
      <w:bookmarkStart w:id="6" w:name="_Toc155883799"/>
      <w:r w:rsidRPr="007A0E07">
        <w:t>¿Qué se ha obtenido?</w:t>
      </w:r>
      <w:bookmarkEnd w:id="6"/>
    </w:p>
    <w:p w14:paraId="50FBB0F8" w14:textId="3B58772D" w:rsidR="007A0E07" w:rsidRPr="007A0E07" w:rsidRDefault="007A0E07" w:rsidP="007A0E07">
      <w:pPr>
        <w:ind w:firstLine="360"/>
        <w:jc w:val="both"/>
        <w:rPr>
          <w:rFonts w:eastAsia="Times New Roman"/>
          <w:lang w:val="es-ES"/>
        </w:rPr>
      </w:pPr>
      <w:r w:rsidRPr="007A0E07">
        <w:rPr>
          <w:rFonts w:eastAsia="Times New Roman"/>
          <w:lang w:val="es-ES"/>
        </w:rPr>
        <w:t>Ahora hemos añadido una nueva columna a la tabla llamada 'Sprint'.</w:t>
      </w:r>
    </w:p>
    <w:p w14:paraId="5DAD0E95" w14:textId="40B51710" w:rsidR="007A0E07" w:rsidRDefault="007A0E07" w:rsidP="007A0E07">
      <w:pPr>
        <w:pStyle w:val="Ttulo1"/>
      </w:pPr>
      <w:bookmarkStart w:id="7" w:name="_Toc155883800"/>
      <w:r w:rsidRPr="007A0E07">
        <w:t>Se requiere crear un menú con un apartado llamado Sprint que lleve a un formulario que pueda escribir el nombre de los sprint.</w:t>
      </w:r>
      <w:bookmarkEnd w:id="7"/>
    </w:p>
    <w:p w14:paraId="52D5562B" w14:textId="050465BB" w:rsidR="007A0E07" w:rsidRPr="007A0E07" w:rsidRDefault="007A0E07" w:rsidP="00501CA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BF59A1" wp14:editId="340CEAC3">
            <wp:extent cx="4879351" cy="2743200"/>
            <wp:effectExtent l="0" t="0" r="0" b="0"/>
            <wp:docPr id="2031573811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73811" name="Imagen 4" descr="Captura de pantalla de computador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81" cy="27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DB5" w14:textId="7B5E99E6" w:rsidR="007A0E07" w:rsidRDefault="007A0E07" w:rsidP="007A0E07">
      <w:pPr>
        <w:pStyle w:val="Ttulo1"/>
      </w:pPr>
      <w:bookmarkStart w:id="8" w:name="_Toc155883801"/>
      <w:r w:rsidRPr="007A0E07">
        <w:lastRenderedPageBreak/>
        <w:t>Crea un Sprint llamado sprint 0, y asócialo a una tarea con nombre</w:t>
      </w:r>
      <w:r w:rsidRPr="007A0E07">
        <w:t xml:space="preserve"> “</w:t>
      </w:r>
      <w:proofErr w:type="spellStart"/>
      <w:r w:rsidRPr="007A0E07">
        <w:t>TuNombre</w:t>
      </w:r>
      <w:proofErr w:type="spellEnd"/>
      <w:r w:rsidRPr="007A0E07">
        <w:t xml:space="preserve"> SGE</w:t>
      </w:r>
      <w:r w:rsidRPr="007A0E07">
        <w:t>”</w:t>
      </w:r>
      <w:r>
        <w:t>.</w:t>
      </w:r>
      <w:bookmarkEnd w:id="8"/>
    </w:p>
    <w:p w14:paraId="606D35BF" w14:textId="01949967" w:rsidR="007A0E07" w:rsidRDefault="007A0E07" w:rsidP="007A0E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CDB259" wp14:editId="5B8EB39F">
            <wp:extent cx="5400040" cy="3035935"/>
            <wp:effectExtent l="0" t="0" r="0" b="0"/>
            <wp:docPr id="1364126213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26213" name="Imagen 5" descr="Captura de pantalla de computador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E839" w14:textId="4ACB5A1F" w:rsidR="00501CAF" w:rsidRPr="007A0E07" w:rsidRDefault="00501CAF" w:rsidP="007A0E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4D21AA" wp14:editId="211433D7">
            <wp:extent cx="5400040" cy="2511425"/>
            <wp:effectExtent l="0" t="0" r="0" b="3175"/>
            <wp:docPr id="2013719661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19661" name="Imagen 6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87F" w14:textId="53D08F65" w:rsidR="007A0E07" w:rsidRDefault="007A0E07" w:rsidP="007A0E07">
      <w:pPr>
        <w:pStyle w:val="Ttulo1"/>
      </w:pPr>
      <w:bookmarkStart w:id="9" w:name="_Toc155883802"/>
      <w:r w:rsidRPr="007A0E07">
        <w:t>¿Cuándo hay que tener en cuenta el tema de los permisos?</w:t>
      </w:r>
      <w:bookmarkEnd w:id="9"/>
    </w:p>
    <w:p w14:paraId="589296BB" w14:textId="5ABC2B61" w:rsidR="007A0E07" w:rsidRPr="007A0E07" w:rsidRDefault="007A0E07" w:rsidP="00501CAF">
      <w:pPr>
        <w:ind w:firstLine="360"/>
        <w:jc w:val="both"/>
        <w:rPr>
          <w:rFonts w:eastAsia="Times New Roman"/>
          <w:lang w:val="es-ES"/>
        </w:rPr>
      </w:pPr>
      <w:r w:rsidRPr="007A0E07">
        <w:rPr>
          <w:rFonts w:eastAsia="Times New Roman"/>
          <w:lang w:val="es-ES"/>
        </w:rPr>
        <w:t>Hemos de tener en cuenta los permisos cuando creamos una nueva clase.</w:t>
      </w:r>
    </w:p>
    <w:sectPr w:rsidR="007A0E07" w:rsidRPr="007A0E0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852F" w14:textId="77777777" w:rsidR="00AF1E8E" w:rsidRPr="000D1EAD" w:rsidRDefault="00AF1E8E" w:rsidP="00E76317">
      <w:r w:rsidRPr="000D1EAD">
        <w:separator/>
      </w:r>
    </w:p>
  </w:endnote>
  <w:endnote w:type="continuationSeparator" w:id="0">
    <w:p w14:paraId="2F82CB92" w14:textId="77777777" w:rsidR="00AF1E8E" w:rsidRPr="000D1EAD" w:rsidRDefault="00AF1E8E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7787C2DD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2E4B7D71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7765" w14:textId="77777777" w:rsidR="00AF1E8E" w:rsidRPr="000D1EAD" w:rsidRDefault="00AF1E8E" w:rsidP="00E76317">
      <w:r w:rsidRPr="000D1EAD">
        <w:separator/>
      </w:r>
    </w:p>
  </w:footnote>
  <w:footnote w:type="continuationSeparator" w:id="0">
    <w:p w14:paraId="41EC22C1" w14:textId="77777777" w:rsidR="00AF1E8E" w:rsidRPr="000D1EAD" w:rsidRDefault="00AF1E8E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07"/>
    <w:rsid w:val="000D1EAD"/>
    <w:rsid w:val="000E31FC"/>
    <w:rsid w:val="003E569D"/>
    <w:rsid w:val="003F05A8"/>
    <w:rsid w:val="00501CAF"/>
    <w:rsid w:val="00521126"/>
    <w:rsid w:val="00537D16"/>
    <w:rsid w:val="005C6107"/>
    <w:rsid w:val="00666910"/>
    <w:rsid w:val="006A363A"/>
    <w:rsid w:val="006F6297"/>
    <w:rsid w:val="007A0E07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1E8E"/>
    <w:rsid w:val="00AF4B69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03F3"/>
  <w15:docId w15:val="{D640FA3B-B6DA-438A-A1E2-07A7555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13</TotalTime>
  <Pages>4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2DAM_Sanz_Andreu</dc:creator>
  <cp:lastModifiedBy>SANZ SANZ, ANDREU</cp:lastModifiedBy>
  <cp:revision>1</cp:revision>
  <cp:lastPrinted>2023-10-06T20:21:00Z</cp:lastPrinted>
  <dcterms:created xsi:type="dcterms:W3CDTF">2024-01-11T15:31:00Z</dcterms:created>
  <dcterms:modified xsi:type="dcterms:W3CDTF">2024-01-11T15:44:00Z</dcterms:modified>
</cp:coreProperties>
</file>