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91FA" w14:textId="77777777" w:rsidR="00E76317" w:rsidRPr="000D1EAD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7B543D01" w14:textId="461C2135" w:rsidR="00284618" w:rsidRDefault="00AD7363" w:rsidP="00E76317">
      <w:pPr>
        <w:jc w:val="center"/>
        <w:rPr>
          <w:rFonts w:eastAsia="Liberation Sans" w:cs="Calibri"/>
          <w:b/>
          <w:sz w:val="72"/>
          <w:szCs w:val="96"/>
        </w:rPr>
      </w:pPr>
      <w:r>
        <w:rPr>
          <w:rFonts w:eastAsia="Liberation Sans" w:cs="Calibri"/>
          <w:b/>
          <w:sz w:val="72"/>
          <w:szCs w:val="96"/>
        </w:rPr>
        <w:t xml:space="preserve">Tema </w:t>
      </w:r>
      <w:r w:rsidR="00284618">
        <w:rPr>
          <w:rFonts w:eastAsia="Liberation Sans" w:cs="Calibri"/>
          <w:b/>
          <w:sz w:val="72"/>
          <w:szCs w:val="96"/>
        </w:rPr>
        <w:t>VI</w:t>
      </w:r>
      <w:r w:rsidR="00C16EF3">
        <w:rPr>
          <w:rFonts w:eastAsia="Liberation Sans" w:cs="Calibri"/>
          <w:b/>
          <w:sz w:val="72"/>
          <w:szCs w:val="96"/>
        </w:rPr>
        <w:t xml:space="preserve">. </w:t>
      </w:r>
    </w:p>
    <w:p w14:paraId="4645012E" w14:textId="61B51785" w:rsidR="00E76317" w:rsidRPr="00284618" w:rsidRDefault="00284618" w:rsidP="00E76317">
      <w:pPr>
        <w:jc w:val="center"/>
        <w:rPr>
          <w:rFonts w:eastAsia="Liberation Sans" w:cs="Calibri"/>
          <w:b/>
          <w:sz w:val="56"/>
          <w:szCs w:val="72"/>
        </w:rPr>
      </w:pPr>
      <w:r w:rsidRPr="00284618">
        <w:rPr>
          <w:rFonts w:eastAsia="Liberation Sans" w:cs="Calibri"/>
          <w:b/>
          <w:sz w:val="56"/>
          <w:szCs w:val="72"/>
        </w:rPr>
        <w:t>Camps computats relacionals</w:t>
      </w:r>
    </w:p>
    <w:p w14:paraId="604B27FD" w14:textId="77777777" w:rsidR="00E76317" w:rsidRPr="00C16EF3" w:rsidRDefault="00C16EF3" w:rsidP="00E76317">
      <w:pPr>
        <w:jc w:val="center"/>
        <w:rPr>
          <w:rFonts w:asciiTheme="minorHAnsi" w:eastAsia="Liberation Sans" w:hAnsiTheme="minorHAnsi" w:cstheme="minorHAnsi"/>
          <w:bCs/>
          <w:sz w:val="20"/>
          <w:lang w:val="es-ES"/>
        </w:rPr>
      </w:pPr>
      <w:proofErr w:type="spellStart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Sistemes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de </w:t>
      </w:r>
      <w:proofErr w:type="spellStart"/>
      <w:r>
        <w:rPr>
          <w:rFonts w:asciiTheme="minorHAnsi" w:eastAsia="Liberation Sans" w:hAnsiTheme="minorHAnsi" w:cstheme="minorHAnsi"/>
          <w:bCs/>
          <w:sz w:val="20"/>
          <w:lang w:val="es-ES"/>
        </w:rPr>
        <w:t>G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estió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>E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mpresarial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 xml:space="preserve"> | 2023-2024</w:t>
      </w:r>
    </w:p>
    <w:p w14:paraId="3E49EC6D" w14:textId="77777777" w:rsidR="00E76317" w:rsidRPr="000D1EAD" w:rsidRDefault="00E76317" w:rsidP="00E76317">
      <w:pPr>
        <w:jc w:val="center"/>
        <w:rPr>
          <w:rFonts w:asciiTheme="minorHAnsi" w:eastAsia="Liberation Sans" w:hAnsiTheme="minorHAnsi" w:cstheme="minorHAnsi"/>
          <w:bCs/>
          <w:sz w:val="24"/>
          <w:szCs w:val="28"/>
        </w:rPr>
      </w:pPr>
      <w:r w:rsidRPr="000D1EAD">
        <w:rPr>
          <w:rFonts w:asciiTheme="minorHAnsi" w:eastAsia="Liberation Sans" w:hAnsiTheme="minorHAnsi" w:cstheme="minorHAnsi"/>
          <w:bCs/>
          <w:sz w:val="24"/>
          <w:szCs w:val="28"/>
        </w:rPr>
        <w:t>Andreu Sanz Sanz</w:t>
      </w:r>
    </w:p>
    <w:sdt>
      <w:sdtPr>
        <w:rPr>
          <w:b/>
        </w:rPr>
        <w:id w:val="-194128816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4FFF16F" w14:textId="2FD6673C" w:rsidR="00E76317" w:rsidRPr="00C16EF3" w:rsidRDefault="00E76317" w:rsidP="00C16EF3">
          <w:pPr>
            <w:pStyle w:val="Sinespaciado"/>
            <w:rPr>
              <w:sz w:val="20"/>
              <w:szCs w:val="20"/>
            </w:rPr>
          </w:pPr>
          <w:r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contin</w:t>
          </w:r>
          <w:r w:rsidR="00BC7C40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idos</w:t>
          </w:r>
        </w:p>
        <w:p w14:paraId="431D5391" w14:textId="27B5F589" w:rsidR="00BC7C40" w:rsidRDefault="00E76317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 w:rsidRPr="000D1EAD">
            <w:fldChar w:fldCharType="begin"/>
          </w:r>
          <w:r w:rsidRPr="000D1EAD">
            <w:instrText xml:space="preserve"> TOC \o "1-3" \h \z \u </w:instrText>
          </w:r>
          <w:r w:rsidRPr="000D1EAD">
            <w:fldChar w:fldCharType="separate"/>
          </w:r>
          <w:hyperlink w:anchor="_Toc157091288" w:history="1">
            <w:r w:rsidR="00BC7C40" w:rsidRPr="00DB5E51">
              <w:rPr>
                <w:rStyle w:val="Hipervnculo"/>
                <w:noProof/>
              </w:rPr>
              <w:t>1.</w:t>
            </w:r>
            <w:r w:rsidR="00BC7C40"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="00BC7C40" w:rsidRPr="00DB5E51">
              <w:rPr>
                <w:rStyle w:val="Hipervnculo"/>
                <w:noProof/>
              </w:rPr>
              <w:t>Comenta (con pseudocódigo) qué es lo que hace la función _get_sprint.</w:t>
            </w:r>
            <w:r w:rsidR="00BC7C40">
              <w:rPr>
                <w:noProof/>
                <w:webHidden/>
              </w:rPr>
              <w:tab/>
            </w:r>
            <w:r w:rsidR="00BC7C40">
              <w:rPr>
                <w:noProof/>
                <w:webHidden/>
              </w:rPr>
              <w:fldChar w:fldCharType="begin"/>
            </w:r>
            <w:r w:rsidR="00BC7C40">
              <w:rPr>
                <w:noProof/>
                <w:webHidden/>
              </w:rPr>
              <w:instrText xml:space="preserve"> PAGEREF _Toc157091288 \h </w:instrText>
            </w:r>
            <w:r w:rsidR="00BC7C40">
              <w:rPr>
                <w:noProof/>
                <w:webHidden/>
              </w:rPr>
            </w:r>
            <w:r w:rsidR="00BC7C40">
              <w:rPr>
                <w:noProof/>
                <w:webHidden/>
              </w:rPr>
              <w:fldChar w:fldCharType="separate"/>
            </w:r>
            <w:r w:rsidR="00241614">
              <w:rPr>
                <w:noProof/>
                <w:webHidden/>
              </w:rPr>
              <w:t>2</w:t>
            </w:r>
            <w:r w:rsidR="00BC7C40">
              <w:rPr>
                <w:noProof/>
                <w:webHidden/>
              </w:rPr>
              <w:fldChar w:fldCharType="end"/>
            </w:r>
          </w:hyperlink>
        </w:p>
        <w:p w14:paraId="571BC781" w14:textId="1B100413" w:rsidR="00BC7C40" w:rsidRDefault="00BC7C4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7091289" w:history="1">
            <w:r w:rsidRPr="00DB5E51">
              <w:rPr>
                <w:rStyle w:val="Hipervnculo"/>
                <w:rFonts w:eastAsia="Liberation Sans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B5E51">
              <w:rPr>
                <w:rStyle w:val="Hipervnculo"/>
                <w:rFonts w:eastAsia="Liberation Sans"/>
                <w:noProof/>
              </w:rPr>
              <w:t>Comentad la función _get_used_technologies en pseudocódigo para entender que realiza.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6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2F11" w14:textId="5FC173EE" w:rsidR="00E76317" w:rsidRPr="008F2B40" w:rsidRDefault="00E76317" w:rsidP="008F2B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 w:rsidRPr="000D1EAD">
            <w:rPr>
              <w:b/>
              <w:bCs/>
            </w:rPr>
            <w:fldChar w:fldCharType="end"/>
          </w:r>
        </w:p>
      </w:sdtContent>
    </w:sdt>
    <w:p w14:paraId="24456503" w14:textId="77777777" w:rsidR="00E76317" w:rsidRPr="000D1EAD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 w:rsidRPr="000D1EAD"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1540E2A8" w14:textId="7D74F768" w:rsidR="00A4675B" w:rsidRPr="00C16EF3" w:rsidRDefault="00284618" w:rsidP="00BC7C40">
      <w:pPr>
        <w:pStyle w:val="Ttulo1"/>
      </w:pPr>
      <w:bookmarkStart w:id="0" w:name="_Toc157091288"/>
      <w:r w:rsidRPr="00284618">
        <w:lastRenderedPageBreak/>
        <w:t>Comenta (con pseudocódigo) qué es lo que hace la función _</w:t>
      </w:r>
      <w:proofErr w:type="spellStart"/>
      <w:r w:rsidRPr="00284618">
        <w:t>get_sprint</w:t>
      </w:r>
      <w:proofErr w:type="spellEnd"/>
      <w:r>
        <w:t>.</w:t>
      </w:r>
      <w:bookmarkEnd w:id="0"/>
    </w:p>
    <w:p w14:paraId="3A8E2CC2" w14:textId="77777777" w:rsidR="00284618" w:rsidRPr="00284618" w:rsidRDefault="00284618" w:rsidP="00284618">
      <w:pPr>
        <w:rPr>
          <w:rFonts w:ascii="Consolas" w:eastAsia="Liberation Sans" w:hAnsi="Consolas" w:cstheme="majorHAnsi"/>
          <w:b/>
          <w:szCs w:val="24"/>
        </w:rPr>
      </w:pPr>
      <w:r w:rsidRPr="00284618">
        <w:rPr>
          <w:rFonts w:ascii="Consolas" w:eastAsia="Liberation Sans" w:hAnsi="Consolas" w:cstheme="majorHAnsi"/>
          <w:b/>
          <w:szCs w:val="24"/>
        </w:rPr>
        <w:t>función _get_sprint() {</w:t>
      </w:r>
    </w:p>
    <w:p w14:paraId="76589E84" w14:textId="77777777" w:rsidR="00284618" w:rsidRPr="00284618" w:rsidRDefault="00284618" w:rsidP="00284618">
      <w:pPr>
        <w:rPr>
          <w:rFonts w:ascii="Consolas" w:eastAsia="Liberation Sans" w:hAnsi="Consolas" w:cstheme="majorHAnsi"/>
          <w:b/>
          <w:szCs w:val="24"/>
        </w:rPr>
      </w:pPr>
      <w:r w:rsidRPr="00284618">
        <w:rPr>
          <w:rFonts w:ascii="Consolas" w:eastAsia="Liberation Sans" w:hAnsi="Consolas" w:cstheme="majorHAnsi"/>
          <w:b/>
          <w:szCs w:val="24"/>
        </w:rPr>
        <w:t xml:space="preserve">    para cada tarea en self:</w:t>
      </w:r>
    </w:p>
    <w:p w14:paraId="0EE27AE7" w14:textId="285E69C4" w:rsidR="00284618" w:rsidRPr="00284618" w:rsidRDefault="00284618" w:rsidP="00284618">
      <w:pPr>
        <w:rPr>
          <w:rFonts w:ascii="Consolas" w:eastAsia="Liberation Sans" w:hAnsi="Consolas" w:cstheme="majorHAnsi"/>
          <w:bCs/>
          <w:szCs w:val="24"/>
        </w:rPr>
      </w:pPr>
      <w:r w:rsidRPr="00284618">
        <w:rPr>
          <w:rFonts w:ascii="Consolas" w:eastAsia="Liberation Sans" w:hAnsi="Consolas" w:cstheme="majorHAnsi"/>
          <w:bCs/>
          <w:szCs w:val="24"/>
        </w:rPr>
        <w:t xml:space="preserve">        Buscar sprints relacionados con el proyecto de la tarea</w:t>
      </w:r>
    </w:p>
    <w:p w14:paraId="22486E08" w14:textId="77777777" w:rsidR="00284618" w:rsidRPr="00284618" w:rsidRDefault="00284618" w:rsidP="00284618">
      <w:pPr>
        <w:rPr>
          <w:rFonts w:ascii="Consolas" w:eastAsia="Liberation Sans" w:hAnsi="Consolas" w:cstheme="majorHAnsi"/>
          <w:bCs/>
          <w:szCs w:val="24"/>
        </w:rPr>
      </w:pPr>
      <w:r w:rsidRPr="00284618">
        <w:rPr>
          <w:rFonts w:ascii="Consolas" w:eastAsia="Liberation Sans" w:hAnsi="Consolas" w:cstheme="majorHAnsi"/>
          <w:bCs/>
          <w:szCs w:val="24"/>
        </w:rPr>
        <w:t xml:space="preserve">        encontrado = Falso</w:t>
      </w:r>
    </w:p>
    <w:p w14:paraId="16E88014" w14:textId="77777777" w:rsidR="00284618" w:rsidRPr="00284618" w:rsidRDefault="00284618" w:rsidP="00284618">
      <w:pPr>
        <w:rPr>
          <w:rFonts w:ascii="Consolas" w:eastAsia="Liberation Sans" w:hAnsi="Consolas" w:cstheme="majorHAnsi"/>
          <w:b/>
          <w:szCs w:val="24"/>
        </w:rPr>
      </w:pPr>
      <w:r w:rsidRPr="00284618">
        <w:rPr>
          <w:rFonts w:ascii="Consolas" w:eastAsia="Liberation Sans" w:hAnsi="Consolas" w:cstheme="majorHAnsi"/>
          <w:b/>
          <w:szCs w:val="24"/>
        </w:rPr>
        <w:t xml:space="preserve">        para cada sprint en sprints:</w:t>
      </w:r>
    </w:p>
    <w:p w14:paraId="67F0ADB6" w14:textId="4527535E" w:rsidR="00284618" w:rsidRPr="00284618" w:rsidRDefault="00284618" w:rsidP="00284618">
      <w:pPr>
        <w:rPr>
          <w:rFonts w:ascii="Consolas" w:eastAsia="Liberation Sans" w:hAnsi="Consolas" w:cstheme="majorHAnsi"/>
          <w:bCs/>
          <w:i/>
          <w:iCs/>
          <w:szCs w:val="24"/>
        </w:rPr>
      </w:pPr>
      <w:r w:rsidRPr="00284618">
        <w:rPr>
          <w:rFonts w:ascii="Consolas" w:eastAsia="Liberation Sans" w:hAnsi="Consolas" w:cstheme="majorHAnsi"/>
          <w:bCs/>
          <w:i/>
          <w:iCs/>
          <w:szCs w:val="24"/>
        </w:rPr>
        <w:t xml:space="preserve">            </w:t>
      </w:r>
      <w:r w:rsidRPr="00284618">
        <w:rPr>
          <w:rFonts w:ascii="Consolas" w:eastAsia="Liberation Sans" w:hAnsi="Consolas" w:cstheme="majorHAnsi"/>
          <w:bCs/>
          <w:i/>
          <w:iCs/>
          <w:szCs w:val="24"/>
        </w:rPr>
        <w:t>Si</w:t>
      </w:r>
      <w:r w:rsidRPr="00284618">
        <w:rPr>
          <w:rFonts w:ascii="Consolas" w:eastAsia="Liberation Sans" w:hAnsi="Consolas" w:cstheme="majorHAnsi"/>
          <w:bCs/>
          <w:i/>
          <w:iCs/>
          <w:szCs w:val="24"/>
        </w:rPr>
        <w:t xml:space="preserve"> el sprint tiene una fecha de finalización válida y si es posterior a la fecha actual</w:t>
      </w:r>
    </w:p>
    <w:p w14:paraId="17450027" w14:textId="21B67CA5" w:rsidR="00284618" w:rsidRPr="00284618" w:rsidRDefault="00284618" w:rsidP="00284618">
      <w:pPr>
        <w:rPr>
          <w:rFonts w:ascii="Consolas" w:eastAsia="Liberation Sans" w:hAnsi="Consolas" w:cstheme="majorHAnsi"/>
          <w:bCs/>
          <w:szCs w:val="24"/>
        </w:rPr>
      </w:pPr>
      <w:r w:rsidRPr="00284618">
        <w:rPr>
          <w:rFonts w:ascii="Consolas" w:eastAsia="Liberation Sans" w:hAnsi="Consolas" w:cstheme="majorHAnsi"/>
          <w:bCs/>
          <w:szCs w:val="24"/>
        </w:rPr>
        <w:t xml:space="preserve">                Asignar el ID del sprint a la tarea</w:t>
      </w:r>
    </w:p>
    <w:p w14:paraId="54DB074F" w14:textId="77FC74A7" w:rsidR="00BC7C40" w:rsidRDefault="00284618" w:rsidP="00BC7C40">
      <w:pPr>
        <w:rPr>
          <w:rFonts w:ascii="Consolas" w:eastAsia="Liberation Sans" w:hAnsi="Consolas" w:cstheme="majorHAnsi"/>
          <w:bCs/>
          <w:szCs w:val="24"/>
        </w:rPr>
      </w:pPr>
      <w:r w:rsidRPr="00284618">
        <w:rPr>
          <w:rFonts w:ascii="Consolas" w:eastAsia="Liberation Sans" w:hAnsi="Consolas" w:cstheme="majorHAnsi"/>
          <w:bCs/>
          <w:szCs w:val="24"/>
        </w:rPr>
        <w:t xml:space="preserve">                encontrado = Verdadero</w:t>
      </w:r>
    </w:p>
    <w:p w14:paraId="6BFCF0B3" w14:textId="34B9BED7" w:rsidR="00BC7C40" w:rsidRPr="00BC7C40" w:rsidRDefault="00284618" w:rsidP="00BC7C40">
      <w:pPr>
        <w:rPr>
          <w:rFonts w:ascii="Consolas" w:eastAsia="Liberation Sans" w:hAnsi="Consolas" w:cstheme="majorHAnsi"/>
          <w:bCs/>
          <w:i/>
          <w:iCs/>
          <w:szCs w:val="24"/>
        </w:rPr>
      </w:pPr>
      <w:r w:rsidRPr="00BC7C40">
        <w:rPr>
          <w:rFonts w:ascii="Consolas" w:eastAsia="Liberation Sans" w:hAnsi="Consolas" w:cstheme="majorHAnsi"/>
          <w:bCs/>
          <w:i/>
          <w:iCs/>
          <w:szCs w:val="24"/>
        </w:rPr>
        <w:t xml:space="preserve">        si no encontrado:</w:t>
      </w:r>
    </w:p>
    <w:p w14:paraId="61AAE9E7" w14:textId="77777777" w:rsidR="00BC7C40" w:rsidRPr="00284618" w:rsidRDefault="00BC7C40" w:rsidP="00BC7C40">
      <w:pPr>
        <w:ind w:left="708" w:firstLine="708"/>
        <w:rPr>
          <w:rFonts w:ascii="Consolas" w:eastAsia="Liberation Sans" w:hAnsi="Consolas" w:cstheme="majorHAnsi"/>
          <w:bCs/>
          <w:szCs w:val="24"/>
        </w:rPr>
      </w:pPr>
      <w:r>
        <w:rPr>
          <w:rFonts w:ascii="Consolas" w:eastAsia="Liberation Sans" w:hAnsi="Consolas" w:cstheme="majorHAnsi"/>
          <w:bCs/>
          <w:szCs w:val="24"/>
        </w:rPr>
        <w:t>E</w:t>
      </w:r>
      <w:r w:rsidRPr="00284618">
        <w:rPr>
          <w:rFonts w:ascii="Consolas" w:eastAsia="Liberation Sans" w:hAnsi="Consolas" w:cstheme="majorHAnsi"/>
          <w:bCs/>
          <w:szCs w:val="24"/>
        </w:rPr>
        <w:t>stablecer el campo 'sprint' de la tarea como Falso</w:t>
      </w:r>
    </w:p>
    <w:p w14:paraId="497C1784" w14:textId="68D2CCDC" w:rsidR="003E569D" w:rsidRDefault="00284618" w:rsidP="00284618">
      <w:pPr>
        <w:rPr>
          <w:rFonts w:ascii="Consolas" w:eastAsia="Liberation Sans" w:hAnsi="Consolas" w:cstheme="majorHAnsi"/>
          <w:bCs/>
          <w:szCs w:val="24"/>
        </w:rPr>
      </w:pPr>
      <w:r w:rsidRPr="00284618">
        <w:rPr>
          <w:rFonts w:ascii="Consolas" w:eastAsia="Liberation Sans" w:hAnsi="Consolas" w:cstheme="majorHAnsi"/>
          <w:bCs/>
          <w:szCs w:val="24"/>
        </w:rPr>
        <w:t>}</w:t>
      </w:r>
    </w:p>
    <w:p w14:paraId="3F5043AC" w14:textId="77777777" w:rsidR="00BC7C40" w:rsidRDefault="00BC7C40" w:rsidP="00284618">
      <w:pPr>
        <w:rPr>
          <w:rFonts w:ascii="Consolas" w:eastAsia="Liberation Sans" w:hAnsi="Consolas" w:cstheme="majorHAnsi"/>
          <w:bCs/>
          <w:szCs w:val="24"/>
        </w:rPr>
      </w:pPr>
    </w:p>
    <w:p w14:paraId="29CFCC25" w14:textId="3B468140" w:rsidR="00BC7C40" w:rsidRDefault="00BC7C40" w:rsidP="00BC7C40">
      <w:pPr>
        <w:pStyle w:val="Ttulo1"/>
        <w:rPr>
          <w:rFonts w:eastAsia="Liberation Sans"/>
        </w:rPr>
      </w:pPr>
      <w:bookmarkStart w:id="1" w:name="_Toc157091289"/>
      <w:r w:rsidRPr="00BC7C40">
        <w:rPr>
          <w:rFonts w:eastAsia="Liberation Sans"/>
        </w:rPr>
        <w:t>Comentad la función _get_used_technologies en pseudocódigo para entender que</w:t>
      </w:r>
      <w:r>
        <w:rPr>
          <w:rFonts w:eastAsia="Liberation Sans"/>
        </w:rPr>
        <w:t xml:space="preserve"> </w:t>
      </w:r>
      <w:r w:rsidRPr="00BC7C40">
        <w:rPr>
          <w:rFonts w:eastAsia="Liberation Sans"/>
        </w:rPr>
        <w:t>realiza.</w:t>
      </w:r>
      <w:bookmarkEnd w:id="1"/>
    </w:p>
    <w:p w14:paraId="0154DC8B" w14:textId="77777777" w:rsidR="00BC7C40" w:rsidRPr="00BC7C40" w:rsidRDefault="00BC7C40" w:rsidP="00BC7C40">
      <w:pPr>
        <w:rPr>
          <w:rFonts w:ascii="Consolas" w:hAnsi="Consolas"/>
          <w:b/>
          <w:bCs/>
          <w:lang w:val="es-ES"/>
        </w:rPr>
      </w:pPr>
      <w:r w:rsidRPr="00BC7C40">
        <w:rPr>
          <w:rFonts w:ascii="Consolas" w:hAnsi="Consolas"/>
          <w:b/>
          <w:bCs/>
          <w:lang w:val="es-ES"/>
        </w:rPr>
        <w:t>función _</w:t>
      </w:r>
      <w:proofErr w:type="spellStart"/>
      <w:r w:rsidRPr="00BC7C40">
        <w:rPr>
          <w:rFonts w:ascii="Consolas" w:hAnsi="Consolas"/>
          <w:b/>
          <w:bCs/>
          <w:lang w:val="es-ES"/>
        </w:rPr>
        <w:t>get_used_</w:t>
      </w:r>
      <w:proofErr w:type="gramStart"/>
      <w:r w:rsidRPr="00BC7C40">
        <w:rPr>
          <w:rFonts w:ascii="Consolas" w:hAnsi="Consolas"/>
          <w:b/>
          <w:bCs/>
          <w:lang w:val="es-ES"/>
        </w:rPr>
        <w:t>technologies</w:t>
      </w:r>
      <w:proofErr w:type="spellEnd"/>
      <w:r w:rsidRPr="00BC7C40">
        <w:rPr>
          <w:rFonts w:ascii="Consolas" w:hAnsi="Consolas"/>
          <w:b/>
          <w:bCs/>
          <w:lang w:val="es-ES"/>
        </w:rPr>
        <w:t>(</w:t>
      </w:r>
      <w:proofErr w:type="gramEnd"/>
      <w:r w:rsidRPr="00BC7C40">
        <w:rPr>
          <w:rFonts w:ascii="Consolas" w:hAnsi="Consolas"/>
          <w:b/>
          <w:bCs/>
          <w:lang w:val="es-ES"/>
        </w:rPr>
        <w:t>) {</w:t>
      </w:r>
    </w:p>
    <w:p w14:paraId="44911EFC" w14:textId="77777777" w:rsidR="00BC7C40" w:rsidRPr="00BC7C40" w:rsidRDefault="00BC7C40" w:rsidP="00BC7C40">
      <w:pPr>
        <w:rPr>
          <w:rFonts w:ascii="Consolas" w:hAnsi="Consolas"/>
          <w:b/>
          <w:bCs/>
          <w:lang w:val="es-ES"/>
        </w:rPr>
      </w:pPr>
      <w:r w:rsidRPr="00BC7C40">
        <w:rPr>
          <w:rFonts w:ascii="Consolas" w:hAnsi="Consolas"/>
          <w:b/>
          <w:bCs/>
          <w:lang w:val="es-ES"/>
        </w:rPr>
        <w:t xml:space="preserve">    para cada historial en </w:t>
      </w:r>
      <w:proofErr w:type="spellStart"/>
      <w:r w:rsidRPr="00BC7C40">
        <w:rPr>
          <w:rFonts w:ascii="Consolas" w:hAnsi="Consolas"/>
          <w:b/>
          <w:bCs/>
          <w:lang w:val="es-ES"/>
        </w:rPr>
        <w:t>self</w:t>
      </w:r>
      <w:proofErr w:type="spellEnd"/>
      <w:r w:rsidRPr="00BC7C40">
        <w:rPr>
          <w:rFonts w:ascii="Consolas" w:hAnsi="Consolas"/>
          <w:b/>
          <w:bCs/>
          <w:lang w:val="es-ES"/>
        </w:rPr>
        <w:t>:</w:t>
      </w:r>
    </w:p>
    <w:p w14:paraId="5D6E514E" w14:textId="0BE192A7" w:rsidR="00BC7C40" w:rsidRPr="00BC7C40" w:rsidRDefault="00BC7C40" w:rsidP="00BC7C40">
      <w:pPr>
        <w:rPr>
          <w:rFonts w:ascii="Consolas" w:hAnsi="Consolas"/>
          <w:lang w:val="es-ES"/>
        </w:rPr>
      </w:pPr>
      <w:r w:rsidRPr="00BC7C40">
        <w:rPr>
          <w:rFonts w:ascii="Consolas" w:hAnsi="Consolas"/>
          <w:lang w:val="es-ES"/>
        </w:rPr>
        <w:t xml:space="preserve">        Inicializar la variable de tecnologías como nula</w:t>
      </w:r>
    </w:p>
    <w:p w14:paraId="0A09B3D4" w14:textId="77777777" w:rsidR="00BC7C40" w:rsidRDefault="00BC7C40" w:rsidP="00BC7C40">
      <w:pPr>
        <w:rPr>
          <w:rFonts w:ascii="Consolas" w:hAnsi="Consolas"/>
          <w:lang w:val="es-ES"/>
        </w:rPr>
      </w:pPr>
      <w:r w:rsidRPr="00BC7C40">
        <w:rPr>
          <w:rFonts w:ascii="Consolas" w:hAnsi="Consolas"/>
          <w:lang w:val="es-ES"/>
        </w:rPr>
        <w:t xml:space="preserve">        </w:t>
      </w:r>
    </w:p>
    <w:p w14:paraId="0ECC1249" w14:textId="48286623" w:rsidR="00BC7C40" w:rsidRPr="00BC7C40" w:rsidRDefault="00BC7C40" w:rsidP="00BC7C40">
      <w:pPr>
        <w:rPr>
          <w:rFonts w:ascii="Consolas" w:hAnsi="Consolas"/>
          <w:b/>
          <w:bCs/>
          <w:lang w:val="es-ES"/>
        </w:rPr>
      </w:pPr>
      <w:r w:rsidRPr="00BC7C40">
        <w:rPr>
          <w:rFonts w:ascii="Consolas" w:hAnsi="Consolas"/>
          <w:b/>
          <w:bCs/>
          <w:lang w:val="es-ES"/>
        </w:rPr>
        <w:t xml:space="preserve">        para cada tarea en </w:t>
      </w:r>
      <w:proofErr w:type="spellStart"/>
      <w:proofErr w:type="gramStart"/>
      <w:r w:rsidRPr="00BC7C40">
        <w:rPr>
          <w:rFonts w:ascii="Consolas" w:hAnsi="Consolas"/>
          <w:b/>
          <w:bCs/>
          <w:lang w:val="es-ES"/>
        </w:rPr>
        <w:t>historial.tasks</w:t>
      </w:r>
      <w:proofErr w:type="spellEnd"/>
      <w:proofErr w:type="gramEnd"/>
      <w:r w:rsidRPr="00BC7C40">
        <w:rPr>
          <w:rFonts w:ascii="Consolas" w:hAnsi="Consolas"/>
          <w:b/>
          <w:bCs/>
          <w:lang w:val="es-ES"/>
        </w:rPr>
        <w:t>:</w:t>
      </w:r>
    </w:p>
    <w:p w14:paraId="45E62E72" w14:textId="32593215" w:rsidR="00BC7C40" w:rsidRPr="00BC7C40" w:rsidRDefault="00BC7C40" w:rsidP="00BC7C40">
      <w:pPr>
        <w:rPr>
          <w:rFonts w:ascii="Consolas" w:hAnsi="Consolas"/>
          <w:i/>
          <w:iCs/>
          <w:lang w:val="es-ES"/>
        </w:rPr>
      </w:pPr>
      <w:r w:rsidRPr="00BC7C40">
        <w:rPr>
          <w:rFonts w:ascii="Consolas" w:hAnsi="Consolas"/>
          <w:i/>
          <w:iCs/>
          <w:lang w:val="es-ES"/>
        </w:rPr>
        <w:t xml:space="preserve">            </w:t>
      </w:r>
      <w:r w:rsidRPr="00BC7C40">
        <w:rPr>
          <w:rFonts w:ascii="Consolas" w:hAnsi="Consolas"/>
          <w:i/>
          <w:iCs/>
          <w:lang w:val="es-ES"/>
        </w:rPr>
        <w:t>S</w:t>
      </w:r>
      <w:r w:rsidRPr="00BC7C40">
        <w:rPr>
          <w:rFonts w:ascii="Consolas" w:hAnsi="Consolas"/>
          <w:i/>
          <w:iCs/>
          <w:lang w:val="es-ES"/>
        </w:rPr>
        <w:t xml:space="preserve">i no </w:t>
      </w:r>
      <w:proofErr w:type="spellStart"/>
      <w:r w:rsidRPr="00BC7C40">
        <w:rPr>
          <w:rFonts w:ascii="Consolas" w:hAnsi="Consolas"/>
          <w:i/>
          <w:iCs/>
          <w:lang w:val="es-ES"/>
        </w:rPr>
        <w:t>tecnologias</w:t>
      </w:r>
      <w:proofErr w:type="spellEnd"/>
      <w:r w:rsidRPr="00BC7C40">
        <w:rPr>
          <w:rFonts w:ascii="Consolas" w:hAnsi="Consolas"/>
          <w:i/>
          <w:iCs/>
          <w:lang w:val="es-ES"/>
        </w:rPr>
        <w:t>:</w:t>
      </w:r>
    </w:p>
    <w:p w14:paraId="43F76574" w14:textId="45527D3A" w:rsidR="00BC7C40" w:rsidRPr="00BC7C40" w:rsidRDefault="00BC7C40" w:rsidP="00BC7C40">
      <w:pPr>
        <w:ind w:left="1416" w:firstLine="708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A</w:t>
      </w:r>
      <w:r w:rsidRPr="00BC7C40">
        <w:rPr>
          <w:rFonts w:ascii="Consolas" w:hAnsi="Consolas"/>
          <w:lang w:val="es-ES"/>
        </w:rPr>
        <w:t>signar las tecnologías de la tarea</w:t>
      </w:r>
    </w:p>
    <w:p w14:paraId="78923ACB" w14:textId="77777777" w:rsidR="00BC7C40" w:rsidRPr="00BC7C40" w:rsidRDefault="00BC7C40" w:rsidP="00BC7C40">
      <w:pPr>
        <w:rPr>
          <w:rFonts w:ascii="Consolas" w:hAnsi="Consolas"/>
          <w:i/>
          <w:iCs/>
          <w:lang w:val="es-ES"/>
        </w:rPr>
      </w:pPr>
      <w:r w:rsidRPr="00BC7C40">
        <w:rPr>
          <w:rFonts w:ascii="Consolas" w:hAnsi="Consolas"/>
          <w:i/>
          <w:iCs/>
          <w:lang w:val="es-ES"/>
        </w:rPr>
        <w:t xml:space="preserve">            sino:</w:t>
      </w:r>
    </w:p>
    <w:p w14:paraId="49C5EC9C" w14:textId="412DC79B" w:rsidR="00BC7C40" w:rsidRPr="00BC7C40" w:rsidRDefault="00BC7C40" w:rsidP="00BC7C40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ab/>
      </w:r>
      <w:r>
        <w:rPr>
          <w:rFonts w:ascii="Consolas" w:hAnsi="Consolas"/>
          <w:lang w:val="es-ES"/>
        </w:rPr>
        <w:tab/>
      </w:r>
      <w:r>
        <w:rPr>
          <w:rFonts w:ascii="Consolas" w:hAnsi="Consolas"/>
          <w:lang w:val="es-ES"/>
        </w:rPr>
        <w:tab/>
        <w:t>A</w:t>
      </w:r>
      <w:r w:rsidRPr="00BC7C40">
        <w:rPr>
          <w:rFonts w:ascii="Consolas" w:hAnsi="Consolas"/>
          <w:lang w:val="es-ES"/>
        </w:rPr>
        <w:t>gregar las tecnologías de la tarea</w:t>
      </w:r>
    </w:p>
    <w:p w14:paraId="51F35F97" w14:textId="77777777" w:rsidR="00BC7C40" w:rsidRPr="00BC7C40" w:rsidRDefault="00BC7C40" w:rsidP="00BC7C40">
      <w:pPr>
        <w:rPr>
          <w:rFonts w:ascii="Consolas" w:hAnsi="Consolas"/>
          <w:lang w:val="es-ES"/>
        </w:rPr>
      </w:pPr>
      <w:r w:rsidRPr="00BC7C40">
        <w:rPr>
          <w:rFonts w:ascii="Consolas" w:hAnsi="Consolas"/>
          <w:lang w:val="es-ES"/>
        </w:rPr>
        <w:t xml:space="preserve">        </w:t>
      </w:r>
    </w:p>
    <w:p w14:paraId="25281BC1" w14:textId="32EC62EB" w:rsidR="00BC7C40" w:rsidRPr="00BC7C40" w:rsidRDefault="00BC7C40" w:rsidP="00BC7C40">
      <w:pPr>
        <w:rPr>
          <w:rFonts w:ascii="Consolas" w:hAnsi="Consolas"/>
          <w:lang w:val="es-ES"/>
        </w:rPr>
      </w:pPr>
      <w:r w:rsidRPr="00BC7C40">
        <w:rPr>
          <w:rFonts w:ascii="Consolas" w:hAnsi="Consolas"/>
          <w:lang w:val="es-ES"/>
        </w:rPr>
        <w:t xml:space="preserve">        Asignar las tecnologías recopiladas al campo </w:t>
      </w:r>
    </w:p>
    <w:p w14:paraId="5747AE48" w14:textId="0EBD8CCA" w:rsidR="00BC7C40" w:rsidRPr="00BC7C40" w:rsidRDefault="00BC7C40" w:rsidP="00BC7C40">
      <w:pPr>
        <w:rPr>
          <w:rFonts w:ascii="Consolas" w:hAnsi="Consolas"/>
          <w:lang w:val="es-ES"/>
        </w:rPr>
      </w:pPr>
      <w:r w:rsidRPr="00BC7C40">
        <w:rPr>
          <w:rFonts w:ascii="Consolas" w:hAnsi="Consolas"/>
          <w:lang w:val="es-ES"/>
        </w:rPr>
        <w:t>}</w:t>
      </w:r>
    </w:p>
    <w:sectPr w:rsidR="00BC7C40" w:rsidRPr="00BC7C4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A346" w14:textId="77777777" w:rsidR="007B463E" w:rsidRPr="000D1EAD" w:rsidRDefault="007B463E" w:rsidP="00E76317">
      <w:r w:rsidRPr="000D1EAD">
        <w:separator/>
      </w:r>
    </w:p>
  </w:endnote>
  <w:endnote w:type="continuationSeparator" w:id="0">
    <w:p w14:paraId="0D1C404B" w14:textId="77777777" w:rsidR="007B463E" w:rsidRPr="000D1EAD" w:rsidRDefault="007B463E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21D29334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2665F939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5213" w14:textId="77777777" w:rsidR="007B463E" w:rsidRPr="000D1EAD" w:rsidRDefault="007B463E" w:rsidP="00E76317">
      <w:r w:rsidRPr="000D1EAD">
        <w:separator/>
      </w:r>
    </w:p>
  </w:footnote>
  <w:footnote w:type="continuationSeparator" w:id="0">
    <w:p w14:paraId="19A0A342" w14:textId="77777777" w:rsidR="007B463E" w:rsidRPr="000D1EAD" w:rsidRDefault="007B463E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5B"/>
    <w:multiLevelType w:val="hybridMultilevel"/>
    <w:tmpl w:val="6E844AA2"/>
    <w:lvl w:ilvl="0" w:tplc="B9801D9C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4"/>
  </w:num>
  <w:num w:numId="2" w16cid:durableId="901521117">
    <w:abstractNumId w:val="5"/>
  </w:num>
  <w:num w:numId="3" w16cid:durableId="579216088">
    <w:abstractNumId w:val="7"/>
  </w:num>
  <w:num w:numId="4" w16cid:durableId="926842401">
    <w:abstractNumId w:val="0"/>
  </w:num>
  <w:num w:numId="5" w16cid:durableId="545533416">
    <w:abstractNumId w:val="6"/>
  </w:num>
  <w:num w:numId="6" w16cid:durableId="1097294179">
    <w:abstractNumId w:val="3"/>
  </w:num>
  <w:num w:numId="7" w16cid:durableId="1757358289">
    <w:abstractNumId w:val="2"/>
  </w:num>
  <w:num w:numId="8" w16cid:durableId="95868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18"/>
    <w:rsid w:val="000D1EAD"/>
    <w:rsid w:val="000E31FC"/>
    <w:rsid w:val="00241614"/>
    <w:rsid w:val="00284618"/>
    <w:rsid w:val="003E569D"/>
    <w:rsid w:val="003F05A8"/>
    <w:rsid w:val="00521126"/>
    <w:rsid w:val="00537D16"/>
    <w:rsid w:val="005C6107"/>
    <w:rsid w:val="00666910"/>
    <w:rsid w:val="006A363A"/>
    <w:rsid w:val="006F6297"/>
    <w:rsid w:val="007B463E"/>
    <w:rsid w:val="008D3B71"/>
    <w:rsid w:val="008D7ED5"/>
    <w:rsid w:val="008F2B40"/>
    <w:rsid w:val="00915539"/>
    <w:rsid w:val="00960E34"/>
    <w:rsid w:val="009F3EDF"/>
    <w:rsid w:val="00A035EC"/>
    <w:rsid w:val="00A44E72"/>
    <w:rsid w:val="00A4675B"/>
    <w:rsid w:val="00A91756"/>
    <w:rsid w:val="00AD7363"/>
    <w:rsid w:val="00AF4B69"/>
    <w:rsid w:val="00BC7C40"/>
    <w:rsid w:val="00BD04C8"/>
    <w:rsid w:val="00BD3C16"/>
    <w:rsid w:val="00C16EF3"/>
    <w:rsid w:val="00D36996"/>
    <w:rsid w:val="00D90393"/>
    <w:rsid w:val="00DB10EF"/>
    <w:rsid w:val="00DF33FF"/>
    <w:rsid w:val="00E24EBB"/>
    <w:rsid w:val="00E76317"/>
    <w:rsid w:val="00E82341"/>
    <w:rsid w:val="00ED6675"/>
    <w:rsid w:val="00ED7604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533A"/>
  <w15:docId w15:val="{BF12555D-8603-4C7C-8101-E880B7B8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C16EF3"/>
    <w:pPr>
      <w:numPr>
        <w:numId w:val="8"/>
      </w:numP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46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C16EF3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46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-valenc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DAM_Sanz_Andreu\Documents\2DAM\SGE\Plan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PlantillaSGE.dotx</Template>
  <TotalTime>17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2DAM_Sanz_Andreu</dc:creator>
  <cp:lastModifiedBy>SANZ SANZ, ANDREU</cp:lastModifiedBy>
  <cp:revision>3</cp:revision>
  <cp:lastPrinted>2024-01-25T15:09:00Z</cp:lastPrinted>
  <dcterms:created xsi:type="dcterms:W3CDTF">2024-01-25T14:52:00Z</dcterms:created>
  <dcterms:modified xsi:type="dcterms:W3CDTF">2024-01-25T15:09:00Z</dcterms:modified>
</cp:coreProperties>
</file>