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DDB6" w14:textId="77777777" w:rsidR="00A4675B" w:rsidRPr="000D1EAD" w:rsidRDefault="00000000" w:rsidP="00E76317">
      <w:pPr>
        <w:pStyle w:val="Ttulo1"/>
      </w:pPr>
      <w:bookmarkStart w:id="0" w:name="_Toc147523179"/>
      <w:r w:rsidRPr="000D1EAD">
        <w:t>Que</w:t>
      </w:r>
      <w:bookmarkEnd w:id="0"/>
    </w:p>
    <w:p w14:paraId="098E29CE" w14:textId="51F8FB87" w:rsidR="00987C5B" w:rsidRPr="00987C5B" w:rsidRDefault="00987C5B" w:rsidP="00987C5B">
      <w:pPr>
        <w:pStyle w:val="Ttulo1"/>
        <w:rPr>
          <w:rFonts w:eastAsia="Liberation Serif"/>
          <w:b w:val="0"/>
          <w:sz w:val="24"/>
          <w:szCs w:val="28"/>
        </w:rPr>
      </w:pPr>
      <w:bookmarkStart w:id="1" w:name="_Toc147523180"/>
      <w:r w:rsidRPr="00987C5B">
        <w:rPr>
          <w:rFonts w:eastAsia="Liberation Serif"/>
          <w:b w:val="0"/>
          <w:sz w:val="24"/>
          <w:szCs w:val="28"/>
        </w:rPr>
        <w:t>Partint de la Practica anterior, corregint les errades que hi hagen, en coneixeries.</w:t>
      </w:r>
    </w:p>
    <w:p w14:paraId="2DE68028" w14:textId="77777777" w:rsidR="00987C5B" w:rsidRPr="00987C5B" w:rsidRDefault="00987C5B" w:rsidP="00987C5B">
      <w:pPr>
        <w:pStyle w:val="Ttulo1"/>
        <w:rPr>
          <w:rFonts w:eastAsia="Liberation Serif"/>
          <w:b w:val="0"/>
          <w:sz w:val="24"/>
          <w:szCs w:val="28"/>
        </w:rPr>
      </w:pPr>
      <w:r w:rsidRPr="00987C5B">
        <w:rPr>
          <w:rFonts w:eastAsia="Liberation Serif"/>
          <w:b w:val="0"/>
          <w:sz w:val="24"/>
          <w:szCs w:val="28"/>
        </w:rPr>
        <w:t xml:space="preserve">    afix la capacitat d'emmagatzemament en fitxer</w:t>
      </w:r>
    </w:p>
    <w:p w14:paraId="6F0319C8" w14:textId="57D64335" w:rsidR="00987C5B" w:rsidRPr="00987C5B" w:rsidRDefault="00987C5B" w:rsidP="00987C5B">
      <w:pPr>
        <w:pStyle w:val="Ttulo1"/>
        <w:rPr>
          <w:rFonts w:eastAsia="Liberation Serif"/>
          <w:b w:val="0"/>
          <w:sz w:val="24"/>
          <w:szCs w:val="28"/>
        </w:rPr>
      </w:pPr>
      <w:r w:rsidRPr="00987C5B">
        <w:rPr>
          <w:rFonts w:eastAsia="Liberation Serif"/>
          <w:b w:val="0"/>
          <w:sz w:val="24"/>
          <w:szCs w:val="28"/>
        </w:rPr>
        <w:t xml:space="preserve">    afix la capacitat de carregar en fitxer</w:t>
      </w:r>
    </w:p>
    <w:p w14:paraId="2C51FA4E" w14:textId="77777777" w:rsidR="00987C5B" w:rsidRDefault="00987C5B" w:rsidP="00987C5B">
      <w:pPr>
        <w:pStyle w:val="Ttulo1"/>
        <w:rPr>
          <w:rFonts w:eastAsia="Liberation Serif"/>
          <w:b w:val="0"/>
          <w:sz w:val="24"/>
          <w:szCs w:val="28"/>
        </w:rPr>
      </w:pPr>
      <w:r w:rsidRPr="00987C5B">
        <w:rPr>
          <w:rFonts w:eastAsia="Liberation Serif"/>
          <w:b w:val="0"/>
          <w:sz w:val="24"/>
          <w:szCs w:val="28"/>
        </w:rPr>
        <w:t>En aquesta practica es farà la lectura i escriptura en bloc</w:t>
      </w:r>
    </w:p>
    <w:p w14:paraId="6966D6C9" w14:textId="51DD27F0" w:rsidR="00A4675B" w:rsidRPr="000D1EAD" w:rsidRDefault="00000000" w:rsidP="00987C5B">
      <w:pPr>
        <w:pStyle w:val="Ttulo1"/>
      </w:pPr>
      <w:r w:rsidRPr="000D1EAD">
        <w:t>P</w:t>
      </w:r>
      <w:bookmarkEnd w:id="1"/>
      <w:r w:rsidR="00DB10EF">
        <w:t>er a que</w:t>
      </w:r>
    </w:p>
    <w:p w14:paraId="0CC0867A" w14:textId="3EECF5FB" w:rsidR="00987C5B" w:rsidRPr="000D1EAD" w:rsidRDefault="00987C5B" w:rsidP="00521126">
      <w:pPr>
        <w:spacing w:before="240" w:after="120"/>
        <w:jc w:val="both"/>
        <w:rPr>
          <w:rFonts w:asciiTheme="majorHAnsi" w:hAnsiTheme="majorHAnsi" w:cstheme="majorHAnsi"/>
          <w:sz w:val="24"/>
          <w:szCs w:val="24"/>
        </w:rPr>
      </w:pPr>
      <w:r w:rsidRPr="00987C5B">
        <w:rPr>
          <w:rFonts w:asciiTheme="majorHAnsi" w:hAnsiTheme="majorHAnsi" w:cstheme="majorHAnsi"/>
          <w:sz w:val="24"/>
          <w:szCs w:val="24"/>
        </w:rPr>
        <w:t>Per a practicar l'ús de fitxers en Java i per a practicar la gestió de dades.</w:t>
      </w:r>
    </w:p>
    <w:p w14:paraId="3413738D" w14:textId="689A486A" w:rsidR="00A4675B" w:rsidRPr="000D1EAD" w:rsidRDefault="00000000" w:rsidP="00E76317">
      <w:pPr>
        <w:pStyle w:val="Ttulo1"/>
      </w:pPr>
      <w:bookmarkStart w:id="2" w:name="_Toc147523181"/>
      <w:r w:rsidRPr="000D1EAD">
        <w:t>Com</w:t>
      </w:r>
      <w:bookmarkEnd w:id="2"/>
    </w:p>
    <w:p w14:paraId="220CF66A" w14:textId="0F2CEF4A" w:rsidR="004E4062" w:rsidRPr="004E4062" w:rsidRDefault="004E4062" w:rsidP="004E4062">
      <w:pPr>
        <w:pStyle w:val="Ttulo1"/>
        <w:rPr>
          <w:rFonts w:eastAsia="Times New Roman"/>
          <w:b w:val="0"/>
          <w:kern w:val="0"/>
          <w:sz w:val="24"/>
          <w:szCs w:val="24"/>
        </w:rPr>
      </w:pPr>
      <w:bookmarkStart w:id="3" w:name="_Toc147523182"/>
      <w:r w:rsidRPr="004E4062">
        <w:rPr>
          <w:rFonts w:eastAsia="Times New Roman"/>
          <w:b w:val="0"/>
          <w:kern w:val="0"/>
          <w:sz w:val="24"/>
          <w:szCs w:val="24"/>
        </w:rPr>
        <w:t>En primer lloc, començaré dient que les meues classes generals "Colors" i "ReadClient" són iguals que en la pràctica anterior, però estan en un altre paquet.</w:t>
      </w:r>
    </w:p>
    <w:p w14:paraId="0E469C24" w14:textId="49E49E68" w:rsidR="004E4062" w:rsidRPr="004E4062" w:rsidRDefault="004E4062" w:rsidP="004E4062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E4062">
        <w:rPr>
          <w:rFonts w:eastAsia="Times New Roman"/>
          <w:b w:val="0"/>
          <w:kern w:val="0"/>
          <w:sz w:val="24"/>
          <w:szCs w:val="24"/>
        </w:rPr>
        <w:t>La classe "Alumne" té dues variables: "nom" i "nia" (totes dues cadenes de text), i després té un mètode "comprovar dades" que comprova amb una coincidència (match) si la cadena que es demana com a paràmetre compleix un dels dos requisits perquè siga vàlida. Les funcions "demane el nom" i "demane el nia" serveixen per a demanar el nom o el nia per pantalla i fer ús de la funció "comprovar dades" per a saber si el que es demana per pantalla compleix els requisits; si no, es torna a demanar el nom o el nia. Les funcions "toString" i "fromString" retornen les dades de l'objecte segons un format.</w:t>
      </w:r>
    </w:p>
    <w:p w14:paraId="1394913D" w14:textId="459491F9" w:rsidR="004E4062" w:rsidRPr="004E4062" w:rsidRDefault="004E4062" w:rsidP="004E4062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E4062">
        <w:rPr>
          <w:rFonts w:eastAsia="Times New Roman"/>
          <w:b w:val="0"/>
          <w:kern w:val="0"/>
          <w:sz w:val="24"/>
          <w:szCs w:val="24"/>
        </w:rPr>
        <w:t>La classe "Mòdul" té com a variables "nom" i "id", amb dos constructors, un que demana tant el nom com el id i l'altre que sols demana el nom i genera un id automàtic amb la funció "generar Id" de la pròpia classe. També té les funcions "demane id" que demana un id i comprova que segueix un format amb una coincidència (match) perquè sols puguen ser 8 números. Per últim, la funció "fromString" que retorna les dades seguint un format.</w:t>
      </w:r>
    </w:p>
    <w:p w14:paraId="15194404" w14:textId="6FB0DBDD" w:rsidR="004E4062" w:rsidRPr="004E4062" w:rsidRDefault="004E4062" w:rsidP="004E4062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E4062">
        <w:rPr>
          <w:rFonts w:eastAsia="Times New Roman"/>
          <w:b w:val="0"/>
          <w:kern w:val="0"/>
          <w:sz w:val="24"/>
          <w:szCs w:val="24"/>
        </w:rPr>
        <w:t>La meua classe "Matrícula" és molt similar a la de la pràctica anterior, l'única diferència és que, a més de l'ArrayList de notes i la mitjana, també guarda el nia i l'id del mòdul, i també he afegit el mètode "fromString".</w:t>
      </w:r>
    </w:p>
    <w:p w14:paraId="600EF153" w14:textId="6EEFA864" w:rsidR="004E4062" w:rsidRPr="004E4062" w:rsidRDefault="004E4062" w:rsidP="004E4062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E4062">
        <w:rPr>
          <w:rFonts w:eastAsia="Times New Roman"/>
          <w:b w:val="0"/>
          <w:kern w:val="0"/>
          <w:sz w:val="24"/>
          <w:szCs w:val="24"/>
        </w:rPr>
        <w:t>La meua classe "Alumnes" també és prou similar a la pràctica 2; les úniques diferències més destacades són que ara la meua funció per a donar d'alta un alumne té com a paràmetres d'entrada el nom i el nia perquè siga més fàcil la càrrega d'alumnes, i també he afegit el mètode "fromString".</w:t>
      </w:r>
    </w:p>
    <w:p w14:paraId="384CE78D" w14:textId="77777777" w:rsidR="004E4062" w:rsidRPr="004E4062" w:rsidRDefault="004E4062" w:rsidP="004E4062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E4062">
        <w:rPr>
          <w:rFonts w:eastAsia="Times New Roman"/>
          <w:b w:val="0"/>
          <w:kern w:val="0"/>
          <w:sz w:val="24"/>
          <w:szCs w:val="24"/>
        </w:rPr>
        <w:t>En la meua funció "Mòduls" he afegit un altre tipus de funció "alta" per a que cree automàticament un id del mòdul i el mètode "fromString".</w:t>
      </w:r>
    </w:p>
    <w:p w14:paraId="795BE35C" w14:textId="77777777" w:rsidR="004E4062" w:rsidRPr="004E4062" w:rsidRDefault="004E4062" w:rsidP="004E4062">
      <w:pPr>
        <w:pStyle w:val="Ttulo1"/>
        <w:rPr>
          <w:rFonts w:eastAsia="Times New Roman"/>
          <w:b w:val="0"/>
          <w:kern w:val="0"/>
          <w:sz w:val="24"/>
          <w:szCs w:val="24"/>
        </w:rPr>
      </w:pPr>
    </w:p>
    <w:p w14:paraId="6BDF1B85" w14:textId="7B1BEEF3" w:rsidR="004E4062" w:rsidRPr="004E4062" w:rsidRDefault="004E4062" w:rsidP="004E4062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E4062">
        <w:rPr>
          <w:rFonts w:eastAsia="Times New Roman"/>
          <w:b w:val="0"/>
          <w:kern w:val="0"/>
          <w:sz w:val="24"/>
          <w:szCs w:val="24"/>
        </w:rPr>
        <w:t xml:space="preserve">La funció "Matrícules" té algunes noves funcions com "dades," que comprova si les dades </w:t>
      </w:r>
      <w:r w:rsidRPr="004E4062">
        <w:rPr>
          <w:rFonts w:eastAsia="Times New Roman"/>
          <w:b w:val="0"/>
          <w:kern w:val="0"/>
          <w:sz w:val="24"/>
          <w:szCs w:val="24"/>
        </w:rPr>
        <w:lastRenderedPageBreak/>
        <w:t>són correctes i si no, les torna a demanar. La funció "enllaçar Matrícula" que demana un nia i un id i retorna una matrícula de la llista de matrícules; una nova funció "qualificar" que té com a paràmetre d'entrada la matrícula i un array de notes, i el mètode "fromString".</w:t>
      </w:r>
    </w:p>
    <w:p w14:paraId="65DA1C68" w14:textId="79AACC65" w:rsidR="004E4062" w:rsidRPr="004E4062" w:rsidRDefault="004E4062" w:rsidP="004E4062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E4062">
        <w:rPr>
          <w:rFonts w:eastAsia="Times New Roman"/>
          <w:b w:val="0"/>
          <w:kern w:val="0"/>
          <w:sz w:val="24"/>
          <w:szCs w:val="24"/>
        </w:rPr>
        <w:t>En la meua classe principal he afegit unes variables finals, que són les rutes dels fitxers i tres funcions, dues d'elles s'encarreguen de carregar les dades i una altra escriu en els fitxers. La funció "carregar()" té com a paràmetre d'entrada una ruta al fitxer d'on vols carregar i un booleà que li indica en l'ArrayList on vols carregar. "Carregar()" llig l'única línia del fitxer, la separa amb ";" i la guarda en un array que torna a separar en "," i segons el booleà, carrega en l'ArrayList de mòduls o el d'alumnes. "Carregar Matrícules()" fa el mateix però aplicat al format de les matrícules ja que les notes estan separades per espais i el nia i l'id del mòdul en "," i entre matrícules ";".</w:t>
      </w:r>
    </w:p>
    <w:p w14:paraId="11ECFCC5" w14:textId="79AA096B" w:rsidR="004E4062" w:rsidRPr="004E4062" w:rsidRDefault="004E4062" w:rsidP="004E4062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E4062">
        <w:rPr>
          <w:rFonts w:eastAsia="Times New Roman"/>
          <w:b w:val="0"/>
          <w:kern w:val="0"/>
          <w:sz w:val="24"/>
          <w:szCs w:val="24"/>
        </w:rPr>
        <w:t>El mètode "escriure()" demana una cadena del contingut nou i antic i actualitzat i el fitxer on vols guardar-ho, per a escriure-ho.</w:t>
      </w:r>
    </w:p>
    <w:p w14:paraId="75CAA1B1" w14:textId="77777777" w:rsidR="004E4062" w:rsidRDefault="004E4062" w:rsidP="004E4062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E4062">
        <w:rPr>
          <w:rFonts w:eastAsia="Times New Roman"/>
          <w:b w:val="0"/>
          <w:kern w:val="0"/>
          <w:sz w:val="24"/>
          <w:szCs w:val="24"/>
        </w:rPr>
        <w:t>A l'inici de la classe principal crida a les dues funcions "carregar" i al final crida al mètode "escriure" introduint-li la funció de l'objecte que vols guardar, "fromString" i la ruta on ho vols guardar.</w:t>
      </w:r>
    </w:p>
    <w:p w14:paraId="6275D73A" w14:textId="28704317" w:rsidR="00AF4B69" w:rsidRDefault="00000000" w:rsidP="004E4062">
      <w:pPr>
        <w:pStyle w:val="Ttulo1"/>
      </w:pPr>
      <w:r w:rsidRPr="000D1EAD">
        <w:t>Pseudoc</w:t>
      </w:r>
      <w:bookmarkEnd w:id="3"/>
      <w:r w:rsidR="00DB10EF">
        <w:t>òdic</w:t>
      </w:r>
      <w:bookmarkStart w:id="4" w:name="_Toc146278213"/>
    </w:p>
    <w:p w14:paraId="0C714878" w14:textId="77777777" w:rsidR="00987C5B" w:rsidRPr="008F2B40" w:rsidRDefault="00987C5B" w:rsidP="00987C5B">
      <w:pPr>
        <w:rPr>
          <w:rFonts w:ascii="Consolas" w:eastAsia="Liberation Serif" w:hAnsi="Consolas" w:cstheme="majorHAnsi"/>
          <w:b/>
          <w:bCs/>
          <w:sz w:val="24"/>
          <w:szCs w:val="24"/>
        </w:rPr>
      </w:pPr>
      <w:r w:rsidRPr="008F2B40">
        <w:rPr>
          <w:rFonts w:ascii="Consolas" w:eastAsia="Liberation Serif" w:hAnsi="Consolas" w:cstheme="majorHAnsi"/>
          <w:b/>
          <w:bCs/>
          <w:sz w:val="24"/>
          <w:szCs w:val="24"/>
        </w:rPr>
        <w:t>Clase Alumne:</w:t>
      </w:r>
    </w:p>
    <w:p w14:paraId="70F5EAE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</w:t>
      </w:r>
      <w:r w:rsidRPr="00987C5B">
        <w:rPr>
          <w:rFonts w:ascii="Consolas" w:eastAsia="Liberation Serif" w:hAnsi="Consolas" w:cstheme="majorHAnsi"/>
          <w:sz w:val="18"/>
          <w:szCs w:val="18"/>
        </w:rPr>
        <w:t>Atributos:</w:t>
      </w:r>
    </w:p>
    <w:p w14:paraId="25425CF1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nom (cadena de texto)</w:t>
      </w:r>
    </w:p>
    <w:p w14:paraId="7DF4511B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nia (cadena de texto)</w:t>
      </w:r>
    </w:p>
    <w:p w14:paraId="20D8648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Métodos:</w:t>
      </w:r>
    </w:p>
    <w:p w14:paraId="28967D38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Constructor Alumne(nom, nia)</w:t>
      </w:r>
    </w:p>
    <w:p w14:paraId="304E9AD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Asignar el valor de nom al atributo nom de la instancia</w:t>
      </w:r>
    </w:p>
    <w:p w14:paraId="52963D16" w14:textId="77777777" w:rsid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Asignar el valor de nia al atributo nia de la instancia</w:t>
      </w:r>
    </w:p>
    <w:p w14:paraId="68B243D1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</w:p>
    <w:p w14:paraId="19E08610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Método estático comprobarDatos(str, option, msgErr)</w:t>
      </w:r>
    </w:p>
    <w:p w14:paraId="5583E52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Parámetros:</w:t>
      </w:r>
    </w:p>
    <w:p w14:paraId="3FFC1FF4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str (cadena de texto)</w:t>
      </w:r>
    </w:p>
    <w:p w14:paraId="4662B25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option (booleano)</w:t>
      </w:r>
    </w:p>
    <w:p w14:paraId="5360F0F3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msgErr (cadena de texto)</w:t>
      </w:r>
    </w:p>
    <w:p w14:paraId="49087457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Retorno: booleano</w:t>
      </w:r>
    </w:p>
    <w:p w14:paraId="6464142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Si option es verdadero:</w:t>
      </w:r>
    </w:p>
    <w:p w14:paraId="6E671C19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Definir matches para nombre</w:t>
      </w:r>
    </w:p>
    <w:p w14:paraId="04ADE0C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Sino:</w:t>
      </w:r>
    </w:p>
    <w:p w14:paraId="1D95B360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Definir matches para nia</w:t>
      </w:r>
    </w:p>
    <w:p w14:paraId="130F255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Si str coincide con matches:</w:t>
      </w:r>
    </w:p>
    <w:p w14:paraId="47196987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Retornar verdadero</w:t>
      </w:r>
    </w:p>
    <w:p w14:paraId="34F24CD7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Sino:</w:t>
      </w:r>
    </w:p>
    <w:p w14:paraId="4E7AA40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Mostrar un mensaje de error msgErr</w:t>
      </w:r>
    </w:p>
    <w:p w14:paraId="51F47FA8" w14:textId="77777777" w:rsid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Retornar falso</w:t>
      </w:r>
    </w:p>
    <w:p w14:paraId="2BD23051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</w:p>
    <w:p w14:paraId="39945690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Método estático pedirName()</w:t>
      </w:r>
    </w:p>
    <w:p w14:paraId="0AC9A290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Retorno: cadena de texto</w:t>
      </w:r>
    </w:p>
    <w:p w14:paraId="746E3664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Hacer</w:t>
      </w:r>
    </w:p>
    <w:p w14:paraId="4329907D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Pedir nombre i lo guarda en name</w:t>
      </w:r>
    </w:p>
    <w:p w14:paraId="2C98F67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Llama a comprobar datos</w:t>
      </w:r>
    </w:p>
    <w:p w14:paraId="0334BC2E" w14:textId="77777777" w:rsid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Retornar name</w:t>
      </w:r>
    </w:p>
    <w:p w14:paraId="1923EEFB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</w:p>
    <w:p w14:paraId="1293C47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Método estático pedirNia()</w:t>
      </w:r>
    </w:p>
    <w:p w14:paraId="49E5CDD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Retorno: cadena de texto</w:t>
      </w:r>
    </w:p>
    <w:p w14:paraId="1015C609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Hacer</w:t>
      </w:r>
    </w:p>
    <w:p w14:paraId="2E5B0B75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lastRenderedPageBreak/>
        <w:t xml:space="preserve">                - Pedir nia i lo guarda en nia</w:t>
      </w:r>
    </w:p>
    <w:p w14:paraId="75D34637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Llama a comprobar datos</w:t>
      </w:r>
    </w:p>
    <w:p w14:paraId="4539AD75" w14:textId="77777777" w:rsid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Retornar nia</w:t>
      </w:r>
    </w:p>
    <w:p w14:paraId="50C0368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</w:p>
    <w:p w14:paraId="78F978E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Método toString()</w:t>
      </w:r>
    </w:p>
    <w:p w14:paraId="15A0A3F8" w14:textId="77777777" w:rsid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Retornar nom, " - ", nia</w:t>
      </w:r>
    </w:p>
    <w:p w14:paraId="4EBF176B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</w:p>
    <w:p w14:paraId="13F231CD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Método fromString()</w:t>
      </w:r>
    </w:p>
    <w:p w14:paraId="4D6D355A" w14:textId="77777777" w:rsid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Retornar nom, ",", nia</w:t>
      </w:r>
    </w:p>
    <w:p w14:paraId="619A10E1" w14:textId="77777777" w:rsidR="00987C5B" w:rsidRPr="00AF4B69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</w:p>
    <w:p w14:paraId="7E853911" w14:textId="77777777" w:rsidR="00987C5B" w:rsidRPr="008F2B40" w:rsidRDefault="00987C5B" w:rsidP="00987C5B">
      <w:pPr>
        <w:rPr>
          <w:rFonts w:ascii="Consolas" w:eastAsia="Liberation Serif" w:hAnsi="Consolas" w:cstheme="majorHAnsi"/>
          <w:b/>
          <w:bCs/>
          <w:sz w:val="24"/>
          <w:szCs w:val="24"/>
        </w:rPr>
      </w:pPr>
      <w:r w:rsidRPr="008F2B40">
        <w:rPr>
          <w:rFonts w:ascii="Consolas" w:eastAsia="Liberation Serif" w:hAnsi="Consolas" w:cstheme="majorHAnsi"/>
          <w:b/>
          <w:bCs/>
          <w:sz w:val="24"/>
          <w:szCs w:val="24"/>
        </w:rPr>
        <w:t>Clase Modul:</w:t>
      </w:r>
    </w:p>
    <w:p w14:paraId="57EB34F0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</w:t>
      </w:r>
      <w:r w:rsidRPr="00987C5B">
        <w:rPr>
          <w:rFonts w:ascii="Consolas" w:eastAsia="Liberation Serif" w:hAnsi="Consolas" w:cstheme="majorHAnsi"/>
          <w:sz w:val="18"/>
          <w:szCs w:val="18"/>
        </w:rPr>
        <w:t>Atributos:</w:t>
      </w:r>
    </w:p>
    <w:p w14:paraId="755ACD73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nom (cadena de texto)</w:t>
      </w:r>
    </w:p>
    <w:p w14:paraId="3788B50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id (cadena de texto)</w:t>
      </w:r>
    </w:p>
    <w:p w14:paraId="1296B2BB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Constructor Modul(nom)</w:t>
      </w:r>
    </w:p>
    <w:p w14:paraId="3A535ED7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Parámetro: nom (cadena de texto)</w:t>
      </w:r>
    </w:p>
    <w:p w14:paraId="2B6A2CB5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Asignar el valor de nom al atributo nom de la instancia</w:t>
      </w:r>
    </w:p>
    <w:p w14:paraId="2341E3FD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Llamar al método generarId() y asignar el resultado al atributo id</w:t>
      </w:r>
    </w:p>
    <w:p w14:paraId="31D41849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Constructor Modul(nom, id)</w:t>
      </w:r>
    </w:p>
    <w:p w14:paraId="30B464E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Parámetros:</w:t>
      </w:r>
    </w:p>
    <w:p w14:paraId="139027E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nom (cadena de texto)</w:t>
      </w:r>
    </w:p>
    <w:p w14:paraId="1C584415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id (cadena de texto)</w:t>
      </w:r>
    </w:p>
    <w:p w14:paraId="013887B7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Asignar el valor de nom al atributo nom de la instancia</w:t>
      </w:r>
    </w:p>
    <w:p w14:paraId="70BB1FCA" w14:textId="77777777" w:rsid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Asignar el valor de id al atributo id de la instancia</w:t>
      </w:r>
    </w:p>
    <w:p w14:paraId="55BF7DF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</w:p>
    <w:p w14:paraId="2E4F9225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estático pedirId()</w:t>
      </w:r>
    </w:p>
    <w:p w14:paraId="3DA65821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Crear una instancia de ReadClient llamada rc</w:t>
      </w:r>
    </w:p>
    <w:p w14:paraId="318FB6C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Inicializar id como cadena de texto</w:t>
      </w:r>
    </w:p>
    <w:p w14:paraId="71644430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Inicializar matches como "\\d{8}" (expresión regular para 8 dígitos)</w:t>
      </w:r>
    </w:p>
    <w:p w14:paraId="2E98D95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Inicializar ok como falso</w:t>
      </w:r>
    </w:p>
    <w:p w14:paraId="38D72B89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Hacer</w:t>
      </w:r>
    </w:p>
    <w:p w14:paraId="31ADF871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Solicitar al usuario el ID del módulo</w:t>
      </w:r>
    </w:p>
    <w:p w14:paraId="7A20E070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Leer el ID ingresado y asignarlo a la variable id</w:t>
      </w:r>
    </w:p>
    <w:p w14:paraId="5A4F1D4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Si id coincide con la expresión regular matches</w:t>
      </w:r>
    </w:p>
    <w:p w14:paraId="2822F88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Asignar verdadero a ok</w:t>
      </w:r>
    </w:p>
    <w:p w14:paraId="60A5DED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Sino</w:t>
      </w:r>
    </w:p>
    <w:p w14:paraId="566298A0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Mostrar un mensaje de error "Formato del ID incorrecto"</w:t>
      </w:r>
    </w:p>
    <w:p w14:paraId="1F8606A5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Mientras ok sea falso</w:t>
      </w:r>
    </w:p>
    <w:p w14:paraId="73B9BD95" w14:textId="77777777" w:rsid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Retornar id</w:t>
      </w:r>
    </w:p>
    <w:p w14:paraId="37AAEE9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</w:p>
    <w:p w14:paraId="338F312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generarId()</w:t>
      </w:r>
    </w:p>
    <w:p w14:paraId="175E78E5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Definir un rango de valores mínimos y máximos (min y max) para el ID</w:t>
      </w:r>
    </w:p>
    <w:p w14:paraId="1E50B219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Generar un número aleatorio dentro del rango</w:t>
      </w:r>
    </w:p>
    <w:p w14:paraId="18CD38CF" w14:textId="77777777" w:rsid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Convertir el número aleatorio en cadena de texto y retornarlo</w:t>
      </w:r>
    </w:p>
    <w:p w14:paraId="14091AD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</w:p>
    <w:p w14:paraId="3C587CE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fromString()</w:t>
      </w:r>
    </w:p>
    <w:p w14:paraId="29BD9ED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Crear una cadena de texto obj que contenga el nombre y el ID del módulo separados por una coma</w:t>
      </w:r>
    </w:p>
    <w:p w14:paraId="6A83528E" w14:textId="77777777" w:rsidR="00987C5B" w:rsidRPr="00AF4B69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Retornar obj</w:t>
      </w:r>
    </w:p>
    <w:p w14:paraId="3283FC42" w14:textId="77777777" w:rsidR="00987C5B" w:rsidRPr="00987C5B" w:rsidRDefault="00987C5B" w:rsidP="00987C5B"/>
    <w:p w14:paraId="5DCEBC89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</w:p>
    <w:p w14:paraId="5F23C642" w14:textId="77777777" w:rsidR="00AF4B69" w:rsidRPr="008F2B40" w:rsidRDefault="00AF4B69" w:rsidP="00AF4B69">
      <w:pPr>
        <w:rPr>
          <w:rFonts w:ascii="Consolas" w:eastAsia="Liberation Serif" w:hAnsi="Consolas" w:cstheme="majorHAnsi"/>
          <w:b/>
          <w:bCs/>
          <w:sz w:val="24"/>
          <w:szCs w:val="24"/>
        </w:rPr>
      </w:pPr>
      <w:r w:rsidRPr="008F2B40">
        <w:rPr>
          <w:rFonts w:ascii="Consolas" w:eastAsia="Liberation Serif" w:hAnsi="Consolas" w:cstheme="majorHAnsi"/>
          <w:b/>
          <w:bCs/>
          <w:sz w:val="24"/>
          <w:szCs w:val="24"/>
        </w:rPr>
        <w:t>Clase Matricula:</w:t>
      </w:r>
    </w:p>
    <w:p w14:paraId="6AF5A4DD" w14:textId="77777777" w:rsidR="00987C5B" w:rsidRPr="00987C5B" w:rsidRDefault="00AF4B69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</w:t>
      </w:r>
      <w:r w:rsidR="00987C5B" w:rsidRPr="00987C5B">
        <w:rPr>
          <w:rFonts w:ascii="Consolas" w:eastAsia="Liberation Serif" w:hAnsi="Consolas" w:cstheme="majorHAnsi"/>
          <w:sz w:val="18"/>
          <w:szCs w:val="18"/>
        </w:rPr>
        <w:t>Atributos:</w:t>
      </w:r>
    </w:p>
    <w:p w14:paraId="6CC29BA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notes (ArrayList de números decimales)</w:t>
      </w:r>
    </w:p>
    <w:p w14:paraId="00D97EA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mitjana (número decimal)</w:t>
      </w:r>
    </w:p>
    <w:p w14:paraId="32DD912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idModul (cadena de texto)</w:t>
      </w:r>
    </w:p>
    <w:p w14:paraId="791785D9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nia (cadena de texto)</w:t>
      </w:r>
    </w:p>
    <w:p w14:paraId="1676D001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Constructor Matricula(nia, idModul)</w:t>
      </w:r>
    </w:p>
    <w:p w14:paraId="6716837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Parámetros:</w:t>
      </w:r>
    </w:p>
    <w:p w14:paraId="65BE428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nia (cadena de texto)</w:t>
      </w:r>
    </w:p>
    <w:p w14:paraId="4F0BD84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idModul (cadena de texto)</w:t>
      </w:r>
    </w:p>
    <w:p w14:paraId="14756A2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Asignar el valor de idModul al atributo idModul de la instancia</w:t>
      </w:r>
    </w:p>
    <w:p w14:paraId="7775F06B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Asignar el valor de nia al atributo nia de la instancia</w:t>
      </w:r>
    </w:p>
    <w:p w14:paraId="0295370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Inicializar la lista de notes como una lista vacía</w:t>
      </w:r>
    </w:p>
    <w:p w14:paraId="316DC311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addNota(nota...)</w:t>
      </w:r>
    </w:p>
    <w:p w14:paraId="5AE138B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lastRenderedPageBreak/>
        <w:t xml:space="preserve">        - Parámetros: lista variable de números decimales (nota)</w:t>
      </w:r>
    </w:p>
    <w:p w14:paraId="0D4AD281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Para cada nota en nota</w:t>
      </w:r>
    </w:p>
    <w:p w14:paraId="0A7A4D8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Agregar la nota a la lista de notes</w:t>
      </w:r>
    </w:p>
    <w:p w14:paraId="10FDAD8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Llamar al método updateMitjana()</w:t>
      </w:r>
    </w:p>
    <w:p w14:paraId="6EF7F52D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setNota(nota, pos)</w:t>
      </w:r>
    </w:p>
    <w:p w14:paraId="3985C253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Parámetros:</w:t>
      </w:r>
    </w:p>
    <w:p w14:paraId="5B7CB11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nota (número decimal)</w:t>
      </w:r>
    </w:p>
    <w:p w14:paraId="59A35989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pos (entero)</w:t>
      </w:r>
    </w:p>
    <w:p w14:paraId="6AAEB8DB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Establecer la nota en la posición pos de la lista de notes como la nota proporcionada</w:t>
      </w:r>
    </w:p>
    <w:p w14:paraId="4BF68C77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Mostrar un mensaje de éxito "La nota se ha modificado"</w:t>
      </w:r>
    </w:p>
    <w:p w14:paraId="4C778214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Llamar al método updateMitjana()</w:t>
      </w:r>
    </w:p>
    <w:p w14:paraId="1FC612BB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delNota(pos)</w:t>
      </w:r>
    </w:p>
    <w:p w14:paraId="0CC96521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Parámetros:</w:t>
      </w:r>
    </w:p>
    <w:p w14:paraId="25396A9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pos (entero)</w:t>
      </w:r>
    </w:p>
    <w:p w14:paraId="26BC221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Eliminar la nota en la posición pos de la lista de notes</w:t>
      </w:r>
    </w:p>
    <w:p w14:paraId="1A758FE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Llamar al método updateMitjana()</w:t>
      </w:r>
    </w:p>
    <w:p w14:paraId="2B1E2A78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mostrarNotes(lista)</w:t>
      </w:r>
    </w:p>
    <w:p w14:paraId="3F50151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Parámetro:</w:t>
      </w:r>
    </w:p>
    <w:p w14:paraId="7E46B300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lista (booleano)</w:t>
      </w:r>
    </w:p>
    <w:p w14:paraId="794E136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Si la lista de notes no está vacía</w:t>
      </w:r>
    </w:p>
    <w:p w14:paraId="434BB2A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Si lista es verdadero</w:t>
      </w:r>
    </w:p>
    <w:p w14:paraId="4A10C4B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Para cada nota en notes con índice i</w:t>
      </w:r>
    </w:p>
    <w:p w14:paraId="0056C453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Mostrar el índice i + 1 y el valor de la nota con formato "%.2f"</w:t>
      </w:r>
    </w:p>
    <w:p w14:paraId="1BB64799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Sino</w:t>
      </w:r>
    </w:p>
    <w:p w14:paraId="3AE568D7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Para cada nota en notes con índice i</w:t>
      </w:r>
    </w:p>
    <w:p w14:paraId="0DF3C11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Mostrar el valor de la nota con formato "%.2f" y un espacio en blanco</w:t>
      </w:r>
    </w:p>
    <w:p w14:paraId="5B429585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Mostrar la mitjana con formato en púrpura y blanco</w:t>
      </w:r>
    </w:p>
    <w:p w14:paraId="246F022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Retornar 0</w:t>
      </w:r>
    </w:p>
    <w:p w14:paraId="51B38A0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Sino</w:t>
      </w:r>
    </w:p>
    <w:p w14:paraId="6FC24CC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Retornar -1</w:t>
      </w:r>
    </w:p>
    <w:p w14:paraId="0C07AD1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Mostrar un mensaje de advertencia "Este alumno no tiene notas"</w:t>
      </w:r>
    </w:p>
    <w:p w14:paraId="1D88BDC0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updateMitjana()</w:t>
      </w:r>
    </w:p>
    <w:p w14:paraId="21E43988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Inicializar sumatorio como 0</w:t>
      </w:r>
    </w:p>
    <w:p w14:paraId="4B7FD485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Para cada nota en notes</w:t>
      </w:r>
    </w:p>
    <w:p w14:paraId="0208E26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Sumar la nota a sumatorio</w:t>
      </w:r>
    </w:p>
    <w:p w14:paraId="29E2A5C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Calcular la mitjana como sumatorio dividido por el número de notas en notes</w:t>
      </w:r>
    </w:p>
    <w:p w14:paraId="76FF39C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Asignar el valor de mitjana al atributo mitjana de la instancia</w:t>
      </w:r>
    </w:p>
    <w:p w14:paraId="38599B9B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Mostrar un mensaje de éxito "La mitjana se ha actualizado"</w:t>
      </w:r>
    </w:p>
    <w:p w14:paraId="60B3683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fromString()</w:t>
      </w:r>
    </w:p>
    <w:p w14:paraId="5DB2F1A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Inicializar obj como cadena de texto que contiene nia, idModul y una lista de notas</w:t>
      </w:r>
    </w:p>
    <w:p w14:paraId="34EE9447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Para cada nota en notes</w:t>
      </w:r>
    </w:p>
    <w:p w14:paraId="3FBB2921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Agregar la nota a obj con un espacio en blanco</w:t>
      </w:r>
    </w:p>
    <w:p w14:paraId="1656D1E4" w14:textId="0A25BFD1" w:rsidR="00AF4B69" w:rsidRPr="00AF4B69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Retornar obj</w:t>
      </w:r>
    </w:p>
    <w:p w14:paraId="1BBED25A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</w:p>
    <w:p w14:paraId="4FECD5D3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</w:p>
    <w:p w14:paraId="679979A9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</w:p>
    <w:p w14:paraId="05DD33C5" w14:textId="77777777" w:rsidR="00AF4B69" w:rsidRPr="008F2B40" w:rsidRDefault="00AF4B69" w:rsidP="00AF4B69">
      <w:pPr>
        <w:rPr>
          <w:rFonts w:ascii="Consolas" w:eastAsia="Liberation Serif" w:hAnsi="Consolas" w:cstheme="majorHAnsi"/>
          <w:b/>
          <w:bCs/>
          <w:sz w:val="24"/>
          <w:szCs w:val="24"/>
        </w:rPr>
      </w:pPr>
      <w:r w:rsidRPr="008F2B40">
        <w:rPr>
          <w:rFonts w:ascii="Consolas" w:eastAsia="Liberation Serif" w:hAnsi="Consolas" w:cstheme="majorHAnsi"/>
          <w:b/>
          <w:bCs/>
          <w:sz w:val="24"/>
          <w:szCs w:val="24"/>
        </w:rPr>
        <w:t>Clase Alumnes:</w:t>
      </w:r>
    </w:p>
    <w:p w14:paraId="1217CB36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Atributos:</w:t>
      </w:r>
    </w:p>
    <w:p w14:paraId="35DB8466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- list (lista de objetos de tipo Alumne)</w:t>
      </w:r>
    </w:p>
    <w:p w14:paraId="41731638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- rc (objeto de tipo ReadClient)</w:t>
      </w:r>
    </w:p>
    <w:p w14:paraId="77284206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</w:t>
      </w:r>
    </w:p>
    <w:p w14:paraId="5E79DEA8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Método menu():</w:t>
      </w:r>
    </w:p>
    <w:p w14:paraId="045FC440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Repetir mientras repetir sea verdadero:</w:t>
      </w:r>
    </w:p>
    <w:p w14:paraId="68F89055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Mostrar el menú de Alumnes:</w:t>
      </w:r>
    </w:p>
    <w:p w14:paraId="22C5F8DA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(0) Salir</w:t>
      </w:r>
    </w:p>
    <w:p w14:paraId="1FE89339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(1) Alta</w:t>
      </w:r>
    </w:p>
    <w:p w14:paraId="3864A4E2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(2) Baja</w:t>
      </w:r>
    </w:p>
    <w:p w14:paraId="08164E44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(3) Lista</w:t>
      </w:r>
    </w:p>
    <w:p w14:paraId="5AC54A36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Leer la opción del usuario y almacenarla en menu</w:t>
      </w:r>
    </w:p>
    <w:p w14:paraId="5DBCECB5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Según el valor de menu:</w:t>
      </w:r>
    </w:p>
    <w:p w14:paraId="33D1B598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Caso 0:</w:t>
      </w:r>
    </w:p>
    <w:p w14:paraId="0F3059E5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    Mostrar "Has salido del menú Alumnes"</w:t>
      </w:r>
    </w:p>
    <w:p w14:paraId="4CF55938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lastRenderedPageBreak/>
        <w:t xml:space="preserve">                    Establecer repetir como falso</w:t>
      </w:r>
    </w:p>
    <w:p w14:paraId="7B6C8791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Caso 1:</w:t>
      </w:r>
    </w:p>
    <w:p w14:paraId="0D99B7CC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    Llamar al método alta()</w:t>
      </w:r>
    </w:p>
    <w:p w14:paraId="5D2CB2CC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Caso 2:</w:t>
      </w:r>
    </w:p>
    <w:p w14:paraId="16D423F6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    Llamar al método baixa()</w:t>
      </w:r>
    </w:p>
    <w:p w14:paraId="637464C3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Caso 3:</w:t>
      </w:r>
    </w:p>
    <w:p w14:paraId="034A893A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    Llamar al método mostrarLista()</w:t>
      </w:r>
    </w:p>
    <w:p w14:paraId="5D7F1743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De lo contrario:</w:t>
      </w:r>
    </w:p>
    <w:p w14:paraId="6FAC5116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    Mostrar un mensaje de error indicando que se debe introducir un valor válido</w:t>
      </w:r>
    </w:p>
    <w:p w14:paraId="40AFB17A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</w:t>
      </w:r>
    </w:p>
    <w:p w14:paraId="2F387228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Método mostrarLista():</w:t>
      </w:r>
    </w:p>
    <w:p w14:paraId="23804465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Para cada alumno en la lista:</w:t>
      </w:r>
    </w:p>
    <w:p w14:paraId="0ACCA4B2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Mostrar el índice + 1, nombre y NIA del alumno</w:t>
      </w:r>
    </w:p>
    <w:p w14:paraId="67D6F782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</w:t>
      </w:r>
    </w:p>
    <w:p w14:paraId="3CE234EE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Método alta():</w:t>
      </w:r>
    </w:p>
    <w:p w14:paraId="4D156E38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Limpiar el buffer de entrada</w:t>
      </w:r>
    </w:p>
    <w:p w14:paraId="4A32396D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Leer el nombre del alumno y almacenarlo en nom</w:t>
      </w:r>
    </w:p>
    <w:p w14:paraId="03D1F7B2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Leer el NIA del alumno y almacenarlo en nia</w:t>
      </w:r>
    </w:p>
    <w:p w14:paraId="29182D20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Si buscarNia(nia) es igual a -1:</w:t>
      </w:r>
    </w:p>
    <w:p w14:paraId="1F87E6B7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Agregar un nuevo objeto Alumne a la lista con el nombre y NIA proporcionados</w:t>
      </w:r>
    </w:p>
    <w:p w14:paraId="3BAAB5E6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Mostrar un mensaje de éxito</w:t>
      </w:r>
    </w:p>
    <w:p w14:paraId="1F1113F8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De lo contrario:</w:t>
      </w:r>
    </w:p>
    <w:p w14:paraId="6D37DBA5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Mostrar un mensaje de error indicando que el alumno ya existe</w:t>
      </w:r>
    </w:p>
    <w:p w14:paraId="12F23EE2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</w:t>
      </w:r>
    </w:p>
    <w:p w14:paraId="726313FA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Método baixa():</w:t>
      </w:r>
    </w:p>
    <w:p w14:paraId="5E0260A5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Limpiar el buffer de entrada</w:t>
      </w:r>
    </w:p>
    <w:p w14:paraId="1C42797A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Leer el NIA del alumno y almacenarlo en nia</w:t>
      </w:r>
    </w:p>
    <w:p w14:paraId="3D3B0780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Obtener la posición del alumno en la lista usando buscarNia(nia)</w:t>
      </w:r>
    </w:p>
    <w:p w14:paraId="1C9B8C99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Si la posición es igual a -1:</w:t>
      </w:r>
    </w:p>
    <w:p w14:paraId="166D8DEB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Mostrar un mensaje de error indicando que el alumno no existe</w:t>
      </w:r>
    </w:p>
    <w:p w14:paraId="03EA3D07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De lo contrario:</w:t>
      </w:r>
    </w:p>
    <w:p w14:paraId="4C33E20D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Eliminar el alumno de la lista</w:t>
      </w:r>
    </w:p>
    <w:p w14:paraId="7D73E283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Mostrar un mensaje de éxito</w:t>
      </w:r>
    </w:p>
    <w:p w14:paraId="61C5BAF7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</w:t>
      </w:r>
    </w:p>
    <w:p w14:paraId="79A28DD6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Método buscarNia(nia):</w:t>
      </w:r>
    </w:p>
    <w:p w14:paraId="6C285176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Inicializar retorno como -1</w:t>
      </w:r>
    </w:p>
    <w:p w14:paraId="61CA0C7C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Para cada alumno en la lista:</w:t>
      </w:r>
    </w:p>
    <w:p w14:paraId="1F4DCB30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Si el NIA del alumno es igual a nia:</w:t>
      </w:r>
    </w:p>
    <w:p w14:paraId="0678B7A0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Establecer retorno como la posición del alumno en la lista</w:t>
      </w:r>
    </w:p>
    <w:p w14:paraId="602917AA" w14:textId="77777777" w:rsid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Devolver retorno</w:t>
      </w:r>
    </w:p>
    <w:p w14:paraId="0473ADBD" w14:textId="77777777" w:rsidR="008753DF" w:rsidRDefault="008753DF" w:rsidP="00AF4B69">
      <w:pPr>
        <w:rPr>
          <w:rFonts w:ascii="Consolas" w:eastAsia="Liberation Serif" w:hAnsi="Consolas" w:cstheme="majorHAnsi"/>
          <w:sz w:val="18"/>
          <w:szCs w:val="18"/>
        </w:rPr>
      </w:pPr>
    </w:p>
    <w:p w14:paraId="740C2ACD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>Método fromString(list: ArrayList de Matricula): String</w:t>
      </w:r>
    </w:p>
    <w:p w14:paraId="11D2F535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objs = ""</w:t>
      </w:r>
    </w:p>
    <w:p w14:paraId="6515BA1C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Para 'i' desde 0 hasta el tamaño de 'list':</w:t>
      </w:r>
    </w:p>
    <w:p w14:paraId="0D91A56F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    objs += list.get(i).fromString() + ";"</w:t>
      </w:r>
    </w:p>
    <w:p w14:paraId="3A7C6495" w14:textId="27843DF6" w:rsidR="008753DF" w:rsidRPr="00AF4B69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Devolver 'objs' como una cadena de texto</w:t>
      </w:r>
    </w:p>
    <w:p w14:paraId="237DCAD9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</w:p>
    <w:p w14:paraId="2BDBA480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</w:p>
    <w:p w14:paraId="244288C9" w14:textId="77777777" w:rsidR="00AF4B69" w:rsidRPr="008F2B40" w:rsidRDefault="00AF4B69" w:rsidP="00AF4B69">
      <w:pPr>
        <w:rPr>
          <w:rFonts w:ascii="Consolas" w:eastAsia="Liberation Serif" w:hAnsi="Consolas" w:cstheme="majorHAnsi"/>
          <w:b/>
          <w:bCs/>
          <w:sz w:val="24"/>
          <w:szCs w:val="24"/>
        </w:rPr>
      </w:pPr>
      <w:r w:rsidRPr="008F2B40">
        <w:rPr>
          <w:rFonts w:ascii="Consolas" w:eastAsia="Liberation Serif" w:hAnsi="Consolas" w:cstheme="majorHAnsi"/>
          <w:b/>
          <w:bCs/>
          <w:sz w:val="24"/>
          <w:szCs w:val="24"/>
        </w:rPr>
        <w:t>Clase Moduls:</w:t>
      </w:r>
    </w:p>
    <w:p w14:paraId="27864908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Atributos:</w:t>
      </w:r>
    </w:p>
    <w:p w14:paraId="65AC92B8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- list (lista de objetos de tipo Modul)</w:t>
      </w:r>
    </w:p>
    <w:p w14:paraId="28857C61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- rc (objeto de tipo ReadClient)</w:t>
      </w:r>
    </w:p>
    <w:p w14:paraId="24015F6B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</w:t>
      </w:r>
    </w:p>
    <w:p w14:paraId="63B65EF7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Método menu():</w:t>
      </w:r>
    </w:p>
    <w:p w14:paraId="6666146D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Repetir mientras repetir sea verdadero:</w:t>
      </w:r>
    </w:p>
    <w:p w14:paraId="752A8C9C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Mostrar el menú de Modul:</w:t>
      </w:r>
    </w:p>
    <w:p w14:paraId="7C6135E7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(0) Salir</w:t>
      </w:r>
    </w:p>
    <w:p w14:paraId="385DDB3A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(1) Alta</w:t>
      </w:r>
    </w:p>
    <w:p w14:paraId="03B000BD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(2) Baja</w:t>
      </w:r>
    </w:p>
    <w:p w14:paraId="1218FCC6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(3) Lista</w:t>
      </w:r>
    </w:p>
    <w:p w14:paraId="63A5EE8D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(4) Matricular Alumno</w:t>
      </w:r>
    </w:p>
    <w:p w14:paraId="6FBD8105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Leer la opción del usuario y almacenarla en menu</w:t>
      </w:r>
    </w:p>
    <w:p w14:paraId="540B88F0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Según el valor de menu:</w:t>
      </w:r>
    </w:p>
    <w:p w14:paraId="59913D39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Caso 0:</w:t>
      </w:r>
    </w:p>
    <w:p w14:paraId="33E68BF9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lastRenderedPageBreak/>
        <w:t xml:space="preserve">                    Establecer repetir como falso</w:t>
      </w:r>
    </w:p>
    <w:p w14:paraId="2E94A840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    Mostrar "Has salido del menú Moduls"</w:t>
      </w:r>
    </w:p>
    <w:p w14:paraId="18075C18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Caso 1:</w:t>
      </w:r>
    </w:p>
    <w:p w14:paraId="6D64CB13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    Llamar al método alta()</w:t>
      </w:r>
    </w:p>
    <w:p w14:paraId="4ECF873F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Caso 2:</w:t>
      </w:r>
    </w:p>
    <w:p w14:paraId="0A8452BB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    Llamar al método baja()</w:t>
      </w:r>
    </w:p>
    <w:p w14:paraId="1166976B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Caso 3:</w:t>
      </w:r>
    </w:p>
    <w:p w14:paraId="27CBA24A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    Llamar al método mostrarLista()</w:t>
      </w:r>
    </w:p>
    <w:p w14:paraId="4A1DB01F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Caso 4:</w:t>
      </w:r>
    </w:p>
    <w:p w14:paraId="6FFA7AC9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    Llamar al método matricularAlumne()</w:t>
      </w:r>
    </w:p>
    <w:p w14:paraId="774575F0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De lo contrario:</w:t>
      </w:r>
    </w:p>
    <w:p w14:paraId="3ECA8162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    Mostrar un mensaje de advertencia indicando que se debe introducir un valor válido</w:t>
      </w:r>
    </w:p>
    <w:p w14:paraId="79D2568D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</w:t>
      </w:r>
    </w:p>
    <w:p w14:paraId="154F6A25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Método mostrarLista():</w:t>
      </w:r>
    </w:p>
    <w:p w14:paraId="22A7B7EE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Si la lista de módulos está vacía:</w:t>
      </w:r>
    </w:p>
    <w:p w14:paraId="1747D891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Mostrar un mensaje de advertencia indicando que no hay módulos</w:t>
      </w:r>
    </w:p>
    <w:p w14:paraId="3A4BE182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De lo contrario:</w:t>
      </w:r>
    </w:p>
    <w:p w14:paraId="0C16FFDD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Para cada módulo en la lista de módulos:</w:t>
      </w:r>
    </w:p>
    <w:p w14:paraId="69626746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Mostrar el índice + 1 y el nombre del módulo</w:t>
      </w:r>
    </w:p>
    <w:p w14:paraId="7F20C5C9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</w:t>
      </w:r>
    </w:p>
    <w:p w14:paraId="2750BCA9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Método alta():</w:t>
      </w:r>
    </w:p>
    <w:p w14:paraId="5F6276FC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Limpiar el buffer de entrada</w:t>
      </w:r>
    </w:p>
    <w:p w14:paraId="5F7B8859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Leer el nombre del módulo desde la entrada del usuario y almacenarlo en nom</w:t>
      </w:r>
    </w:p>
    <w:p w14:paraId="212AA044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Si buscarModul(nom) es igual a -1:</w:t>
      </w:r>
    </w:p>
    <w:p w14:paraId="7B5313B0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Agregar un nuevo objeto Modul a la lista con el nombre proporcionado</w:t>
      </w:r>
    </w:p>
    <w:p w14:paraId="3D272F9D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Mostrar un mensaje de éxito</w:t>
      </w:r>
    </w:p>
    <w:p w14:paraId="235A6A6F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De lo contrario:</w:t>
      </w:r>
    </w:p>
    <w:p w14:paraId="5EB1FA57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Mostrar un mensaje de error indicando que el módulo ya existe</w:t>
      </w:r>
    </w:p>
    <w:p w14:paraId="6CDDC986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</w:t>
      </w:r>
    </w:p>
    <w:p w14:paraId="1389056E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Método baja():</w:t>
      </w:r>
    </w:p>
    <w:p w14:paraId="0AA2083C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Limpiar el buffer de entrada</w:t>
      </w:r>
    </w:p>
    <w:p w14:paraId="05228CEA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Leer el nombre del módulo desde la entrada del usuario y almacenarlo en modul</w:t>
      </w:r>
    </w:p>
    <w:p w14:paraId="19849971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Obtener la posición del módulo en la lista de módulos usando buscarModul(modul)</w:t>
      </w:r>
    </w:p>
    <w:p w14:paraId="0EFF52E1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Si la posición es diferente de -1:</w:t>
      </w:r>
    </w:p>
    <w:p w14:paraId="741B3882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Eliminar el módulo de la lista de módulos</w:t>
      </w:r>
    </w:p>
    <w:p w14:paraId="5353CAF6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Mostrar un mensaje de éxito</w:t>
      </w:r>
    </w:p>
    <w:p w14:paraId="509E2365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Llamar al método desmatricularAlumnes(modul) para eliminar a los alumnos matriculados en ese módulo</w:t>
      </w:r>
    </w:p>
    <w:p w14:paraId="5DC0C656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Mostrar un mensaje de éxito indicando que los alumnos se han actualizado</w:t>
      </w:r>
    </w:p>
    <w:p w14:paraId="4785B99E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De lo contrario:</w:t>
      </w:r>
    </w:p>
    <w:p w14:paraId="702EBD35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Mostrar un mensaje de error indicando que el módulo no se ha encontrado</w:t>
      </w:r>
    </w:p>
    <w:p w14:paraId="4C1DA026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</w:t>
      </w:r>
    </w:p>
    <w:p w14:paraId="2795C26C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Método matricularAlumne():</w:t>
      </w:r>
    </w:p>
    <w:p w14:paraId="3750834D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Limpiar el buffer de entrada</w:t>
      </w:r>
    </w:p>
    <w:p w14:paraId="26C9E130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Leer el NIA del alumno desde la entrada del usuario y almacenarlo en nia</w:t>
      </w:r>
    </w:p>
    <w:p w14:paraId="29D0BB77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Leer el nombre del módulo desde la entrada del usuario y almacenarlo en modul</w:t>
      </w:r>
    </w:p>
    <w:p w14:paraId="47B49394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Obtener la posición del módulo en la lista de módulos usando buscarModul(modul)</w:t>
      </w:r>
    </w:p>
    <w:p w14:paraId="758E7C50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Obtener la posición del alumno en la lista de alumnos usando buscarNia(nia)</w:t>
      </w:r>
    </w:p>
    <w:p w14:paraId="76440A50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Si el módulo y el alumno existen:</w:t>
      </w:r>
    </w:p>
    <w:p w14:paraId="2B4C85A4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Obtener el objeto Alumne correspondiente al alumno</w:t>
      </w:r>
    </w:p>
    <w:p w14:paraId="31AFB1AE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Si el módulo no existe en la lista de módulos del alumno:</w:t>
      </w:r>
    </w:p>
    <w:p w14:paraId="3C403687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Crear un nuevo objeto Modul con el nombre proporcionado</w:t>
      </w:r>
    </w:p>
    <w:p w14:paraId="0678BC7A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Agregar el módulo a la lista de módulos del alumno</w:t>
      </w:r>
    </w:p>
    <w:p w14:paraId="60E34938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Mostrar un mensaje de éxito</w:t>
      </w:r>
    </w:p>
    <w:p w14:paraId="0A7CCC54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De lo contrario:</w:t>
      </w:r>
    </w:p>
    <w:p w14:paraId="70B763F7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    Mostrar un mensaje de error indicando que el alumno ya está matriculado en ese módulo</w:t>
      </w:r>
    </w:p>
    <w:p w14:paraId="4682F670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De lo contrario:</w:t>
      </w:r>
    </w:p>
    <w:p w14:paraId="2934FC55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        Mostrar un mensaje de error indicando que el módulo o el alumno no se han encontrado</w:t>
      </w:r>
    </w:p>
    <w:p w14:paraId="70C113F4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</w:t>
      </w:r>
    </w:p>
    <w:p w14:paraId="272B15FD" w14:textId="77777777" w:rsidR="008753DF" w:rsidRPr="008753DF" w:rsidRDefault="00AF4B69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</w:t>
      </w:r>
      <w:r w:rsidR="008753DF" w:rsidRPr="008753DF">
        <w:rPr>
          <w:rFonts w:ascii="Consolas" w:eastAsia="Liberation Serif" w:hAnsi="Consolas" w:cstheme="majorHAnsi"/>
          <w:sz w:val="18"/>
          <w:szCs w:val="18"/>
        </w:rPr>
        <w:t>Método desmatricularAlumnes(idModul: String)</w:t>
      </w:r>
    </w:p>
    <w:p w14:paraId="3AF75B9C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matrList = Obtener la lista de matrículas (practica_03.matriculasList.list)</w:t>
      </w:r>
    </w:p>
    <w:p w14:paraId="3E823B33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lastRenderedPageBreak/>
        <w:t xml:space="preserve">    matrSize = Tamaño de matrList</w:t>
      </w:r>
    </w:p>
    <w:p w14:paraId="2525F0F7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i = 0</w:t>
      </w:r>
    </w:p>
    <w:p w14:paraId="3B99FA9D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Mientras i sea menor que matrSize:</w:t>
      </w:r>
    </w:p>
    <w:p w14:paraId="1D302C6F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    matr = Obtener la matrícula en la posición i de matrList</w:t>
      </w:r>
    </w:p>
    <w:p w14:paraId="5C25582B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    Si matr.idMdoul es igual a idModul:</w:t>
      </w:r>
    </w:p>
    <w:p w14:paraId="1FB44C27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        Remover matr de matrList</w:t>
      </w:r>
    </w:p>
    <w:p w14:paraId="62DA4889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        Decrementar matrSize en 1</w:t>
      </w:r>
    </w:p>
    <w:p w14:paraId="254B29F7" w14:textId="6B1D9DD6" w:rsid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    Incrementar i en 1</w:t>
      </w:r>
    </w:p>
    <w:p w14:paraId="444572D6" w14:textId="77777777" w:rsid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</w:p>
    <w:p w14:paraId="2AD24800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>Método buscarModul(idModul: String): entero</w:t>
      </w:r>
    </w:p>
    <w:p w14:paraId="60210223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retorno = -1</w:t>
      </w:r>
    </w:p>
    <w:p w14:paraId="6D5BE642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Para 'i' desde 0 hasta el tamaño de la lista (list):</w:t>
      </w:r>
    </w:p>
    <w:p w14:paraId="799D613E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    Si el 'id' del objeto en la posición 'i' de list es igual a idModul:</w:t>
      </w:r>
    </w:p>
    <w:p w14:paraId="25A87DB0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        Asignar 'i' a retorno</w:t>
      </w:r>
    </w:p>
    <w:p w14:paraId="14F290B0" w14:textId="4BEA8DA5" w:rsid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Devolver 'retorno'</w:t>
      </w:r>
    </w:p>
    <w:p w14:paraId="0723A0F5" w14:textId="77777777" w:rsid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</w:p>
    <w:p w14:paraId="591540CB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>Método fromString(): String</w:t>
      </w:r>
    </w:p>
    <w:p w14:paraId="1F63A282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objs = ""</w:t>
      </w:r>
    </w:p>
    <w:p w14:paraId="4C5E2B3E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Para 'i' desde 0 hasta el tamaño de la lista (list):</w:t>
      </w:r>
    </w:p>
    <w:p w14:paraId="53ADD771" w14:textId="77777777" w:rsidR="008753DF" w:rsidRP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    objs += Obtener la representación en cadena del objeto en la posición 'i' de list usando 'fromString()' + ";"</w:t>
      </w:r>
    </w:p>
    <w:p w14:paraId="1994147C" w14:textId="4F2EF5CC" w:rsidR="008753DF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  <w:r w:rsidRPr="008753DF">
        <w:rPr>
          <w:rFonts w:ascii="Consolas" w:eastAsia="Liberation Serif" w:hAnsi="Consolas" w:cstheme="majorHAnsi"/>
          <w:sz w:val="18"/>
          <w:szCs w:val="18"/>
        </w:rPr>
        <w:t xml:space="preserve">    Devolver 'objs' como una cadena de texto</w:t>
      </w:r>
    </w:p>
    <w:p w14:paraId="0EBDAAC3" w14:textId="77777777" w:rsidR="008753DF" w:rsidRPr="00AF4B69" w:rsidRDefault="008753DF" w:rsidP="008753DF">
      <w:pPr>
        <w:rPr>
          <w:rFonts w:ascii="Consolas" w:eastAsia="Liberation Serif" w:hAnsi="Consolas" w:cstheme="majorHAnsi"/>
          <w:sz w:val="18"/>
          <w:szCs w:val="18"/>
        </w:rPr>
      </w:pPr>
    </w:p>
    <w:p w14:paraId="1BDCDBCA" w14:textId="77777777" w:rsidR="00AF4B69" w:rsidRPr="008F2B40" w:rsidRDefault="00AF4B69" w:rsidP="00AF4B69">
      <w:pPr>
        <w:rPr>
          <w:rFonts w:ascii="Consolas" w:eastAsia="Liberation Serif" w:hAnsi="Consolas" w:cstheme="majorHAnsi"/>
          <w:b/>
          <w:bCs/>
          <w:sz w:val="24"/>
          <w:szCs w:val="24"/>
        </w:rPr>
      </w:pPr>
      <w:r w:rsidRPr="008F2B40">
        <w:rPr>
          <w:rFonts w:ascii="Consolas" w:eastAsia="Liberation Serif" w:hAnsi="Consolas" w:cstheme="majorHAnsi"/>
          <w:b/>
          <w:bCs/>
          <w:sz w:val="24"/>
          <w:szCs w:val="24"/>
        </w:rPr>
        <w:t>Clase Matriculas:</w:t>
      </w:r>
    </w:p>
    <w:p w14:paraId="526D2934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Atributos:</w:t>
      </w:r>
    </w:p>
    <w:p w14:paraId="40D291B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rc (instancia de ReadClient)</w:t>
      </w:r>
    </w:p>
    <w:p w14:paraId="692E2EC4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list (ArrayList de Matricula)</w:t>
      </w:r>
    </w:p>
    <w:p w14:paraId="2BC50200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menu()</w:t>
      </w:r>
    </w:p>
    <w:p w14:paraId="3FEA89F3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Variables locales:</w:t>
      </w:r>
    </w:p>
    <w:p w14:paraId="23BB01D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menu (entero)</w:t>
      </w:r>
    </w:p>
    <w:p w14:paraId="5842C21D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repetir (booleano)</w:t>
      </w:r>
    </w:p>
    <w:p w14:paraId="141DBC0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matr (instancia de Matricula)</w:t>
      </w:r>
    </w:p>
    <w:p w14:paraId="53C37584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Inicializar repetir como verdadero</w:t>
      </w:r>
    </w:p>
    <w:p w14:paraId="0C803767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Mientras repetir sea verdadero</w:t>
      </w:r>
    </w:p>
    <w:p w14:paraId="2DDA13DB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Mostrar el menú Avaluar con opciones (0) Salir, (1) Qualificar, (2) Modificar, (3) Traure bolletí de notes</w:t>
      </w:r>
    </w:p>
    <w:p w14:paraId="22387D3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Leer la opción del menú y asignarla a la variable menu</w:t>
      </w:r>
    </w:p>
    <w:p w14:paraId="6C27A953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Según el valor de menu:</w:t>
      </w:r>
    </w:p>
    <w:p w14:paraId="4897BDE7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Caso 0:</w:t>
      </w:r>
    </w:p>
    <w:p w14:paraId="005D1E5D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Asignar falso a repetir</w:t>
      </w:r>
    </w:p>
    <w:p w14:paraId="0F62884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Mostrar "Has salido del menú Avaluar"</w:t>
      </w:r>
    </w:p>
    <w:p w14:paraId="521342B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Caso 1:</w:t>
      </w:r>
    </w:p>
    <w:p w14:paraId="47F27745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Llamar al método dades() y asignar el resultado a matr</w:t>
      </w:r>
    </w:p>
    <w:p w14:paraId="3BD65E7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Si matr no es nulo, llamar al método qualificar(matr)</w:t>
      </w:r>
    </w:p>
    <w:p w14:paraId="29F3EC1B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Caso 2:</w:t>
      </w:r>
    </w:p>
    <w:p w14:paraId="0DB5839B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Llamar al método dades() y asignar el resultado a matr</w:t>
      </w:r>
    </w:p>
    <w:p w14:paraId="078682D7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Si matr no es nulo, llamar al método modificar(matr)</w:t>
      </w:r>
    </w:p>
    <w:p w14:paraId="4E56280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Caso 3:</w:t>
      </w:r>
    </w:p>
    <w:p w14:paraId="5A4B7288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Llamar al método mostrar()</w:t>
      </w:r>
    </w:p>
    <w:p w14:paraId="1B75B64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Por defecto:</w:t>
      </w:r>
    </w:p>
    <w:p w14:paraId="0DDDB634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Mostrar un mensaje de advertencia "Debes introducir un valor válido"</w:t>
      </w:r>
    </w:p>
    <w:p w14:paraId="0DA3B38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dades()</w:t>
      </w:r>
    </w:p>
    <w:p w14:paraId="5C2ACBDB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Variables locales:</w:t>
      </w:r>
    </w:p>
    <w:p w14:paraId="70DB88E4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matr (instancia de Matricula)</w:t>
      </w:r>
    </w:p>
    <w:p w14:paraId="311F8818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Si la lista de matrículas en practica_03.matriculasList no está vacía</w:t>
      </w:r>
    </w:p>
    <w:p w14:paraId="21B4BE89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Inicializar matr como nulo</w:t>
      </w:r>
    </w:p>
    <w:p w14:paraId="2DFE61F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Inicializar ok como falso</w:t>
      </w:r>
    </w:p>
    <w:p w14:paraId="1302070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Hacer</w:t>
      </w:r>
    </w:p>
    <w:p w14:paraId="4FD50C8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Solicitar al usuario el NIA de un alumno</w:t>
      </w:r>
    </w:p>
    <w:p w14:paraId="3B4FA271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Solicitar al usuario el ID de un módulo</w:t>
      </w:r>
    </w:p>
    <w:p w14:paraId="79179061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Llamar al método enlazarMatricula(nia, idModul) y asignar el resultado a matr</w:t>
      </w:r>
    </w:p>
    <w:p w14:paraId="180AD67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Si matr no es nulo</w:t>
      </w:r>
    </w:p>
    <w:p w14:paraId="72D19AF8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Asignar verdadero a ok</w:t>
      </w:r>
    </w:p>
    <w:p w14:paraId="6E3307D7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Mostrar un mensaje de éxito "Datos correctos"</w:t>
      </w:r>
    </w:p>
    <w:p w14:paraId="36C0A4BD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lastRenderedPageBreak/>
        <w:t xml:space="preserve">                - Sino</w:t>
      </w:r>
    </w:p>
    <w:p w14:paraId="177CB437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Mostrar un mensaje de error "Datos incorrectos"</w:t>
      </w:r>
    </w:p>
    <w:p w14:paraId="261A556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Mientras ok sea falso</w:t>
      </w:r>
    </w:p>
    <w:p w14:paraId="5B4A5B4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Sino</w:t>
      </w:r>
    </w:p>
    <w:p w14:paraId="4E9D9CD9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Mostrar un mensaje de advertencia "No hay matrículas registradas"</w:t>
      </w:r>
    </w:p>
    <w:p w14:paraId="0F96FEB0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Retornar matr</w:t>
      </w:r>
    </w:p>
    <w:p w14:paraId="2EB54ED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enlazarMatricula(nia, idModul)</w:t>
      </w:r>
    </w:p>
    <w:p w14:paraId="7C9EBB69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Parámetros:</w:t>
      </w:r>
    </w:p>
    <w:p w14:paraId="7088B084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nia (cadena de texto)</w:t>
      </w:r>
    </w:p>
    <w:p w14:paraId="46E89E15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idModul (cadena de texto)</w:t>
      </w:r>
    </w:p>
    <w:p w14:paraId="65055548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Inicializar matr como nulo</w:t>
      </w:r>
    </w:p>
    <w:p w14:paraId="18A59A34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Obtener la lista de matrículas en practica_03.matriculasList.list</w:t>
      </w:r>
    </w:p>
    <w:p w14:paraId="241977B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Para cada matrícula en la lista</w:t>
      </w:r>
    </w:p>
    <w:p w14:paraId="00124B27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Obtener el idModul y nia de la matrícula</w:t>
      </w:r>
    </w:p>
    <w:p w14:paraId="58D9B5F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Si idModul es igual a idModul proporcionado y nia es igual a nia proporcionado</w:t>
      </w:r>
    </w:p>
    <w:p w14:paraId="3326914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Asignar la matrícula a matr</w:t>
      </w:r>
    </w:p>
    <w:p w14:paraId="69A15D3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Retornar matr</w:t>
      </w:r>
    </w:p>
    <w:p w14:paraId="6E82C95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qualificar(matr)</w:t>
      </w:r>
    </w:p>
    <w:p w14:paraId="2A7238A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Parámetro: matr (instancia de Matricula)</w:t>
      </w:r>
    </w:p>
    <w:p w14:paraId="7AF49E8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Si matr no es nulo</w:t>
      </w:r>
    </w:p>
    <w:p w14:paraId="1573B4C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Solicitar al usuario la cantidad de notas a agregar</w:t>
      </w:r>
    </w:p>
    <w:p w14:paraId="12EA4408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Para i desde 0 hasta la cantidad</w:t>
      </w:r>
    </w:p>
    <w:p w14:paraId="40409A4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Solicitar al usuario una nota dentro del rango de 0.0 a 10.0</w:t>
      </w:r>
    </w:p>
    <w:p w14:paraId="096C9368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Llamar al método addNota(nota) en matr</w:t>
      </w:r>
    </w:p>
    <w:p w14:paraId="255FB3E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Mostrar un mensaje de éxito "La nota se ha agregado"</w:t>
      </w:r>
    </w:p>
    <w:p w14:paraId="63867F4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modificar(matr)</w:t>
      </w:r>
    </w:p>
    <w:p w14:paraId="39CEEF5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Parámetro: matr (instancia de Matricula)</w:t>
      </w:r>
    </w:p>
    <w:p w14:paraId="52C096D3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Si la lista de notas en matr no está vacía</w:t>
      </w:r>
    </w:p>
    <w:p w14:paraId="4166FBA9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Solicitar al usuario la posición de una nota para modificar</w:t>
      </w:r>
    </w:p>
    <w:p w14:paraId="26D1688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Solicitar al usuario una nueva nota dentro del rango de 0.0 a 10.0</w:t>
      </w:r>
    </w:p>
    <w:p w14:paraId="4AA3A64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Llamar al método setNota(nota, pos) en matr</w:t>
      </w:r>
    </w:p>
    <w:p w14:paraId="032E1A0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mostrar()</w:t>
      </w:r>
    </w:p>
    <w:p w14:paraId="1AAA4A07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Inicializar mostrar como cadena de texto vacía</w:t>
      </w:r>
    </w:p>
    <w:p w14:paraId="11E6B834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Obtener la lista de alumnos en practica_03.alumnesList.list</w:t>
      </w:r>
    </w:p>
    <w:p w14:paraId="5B355C3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Para cada alumno en la lista</w:t>
      </w:r>
    </w:p>
    <w:p w14:paraId="291F5BB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Obtener el nombre y el NIA del alumno</w:t>
      </w:r>
    </w:p>
    <w:p w14:paraId="330F0627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Agregar el nombre y el NIA a mostrar</w:t>
      </w:r>
    </w:p>
    <w:p w14:paraId="626BCB40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Inicializar nia como el NIA del alumno</w:t>
      </w:r>
    </w:p>
    <w:p w14:paraId="5C614238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Para cada matrícula en la lista</w:t>
      </w:r>
    </w:p>
    <w:p w14:paraId="1A3654B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Si el NIA de la matrícula es igual a nia</w:t>
      </w:r>
    </w:p>
    <w:p w14:paraId="315D6379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Agregar la representación en cadena de la matrícula a mostrar</w:t>
      </w:r>
    </w:p>
    <w:p w14:paraId="66BDF51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Mostrar mostrar</w:t>
      </w:r>
    </w:p>
    <w:p w14:paraId="207169C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fromString()</w:t>
      </w:r>
    </w:p>
    <w:p w14:paraId="39F39DA8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Inicializar objs como cadena de texto vacía</w:t>
      </w:r>
    </w:p>
    <w:p w14:paraId="51F40FD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Para cada matrícula en la lista</w:t>
      </w:r>
    </w:p>
    <w:p w14:paraId="1B11AFB0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Agregar la representación en cadena de la matrícula a objs seguida de un punto y coma (;)</w:t>
      </w:r>
    </w:p>
    <w:p w14:paraId="04AE897B" w14:textId="108DA5F8" w:rsidR="00AF4B69" w:rsidRPr="00AF4B69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Retornar objs</w:t>
      </w:r>
    </w:p>
    <w:p w14:paraId="36DCE37D" w14:textId="2EEA5A6A" w:rsidR="00AF4B69" w:rsidRPr="008F2B40" w:rsidRDefault="00AF4B69" w:rsidP="00AF4B69">
      <w:pPr>
        <w:rPr>
          <w:rFonts w:ascii="Consolas" w:eastAsia="Liberation Serif" w:hAnsi="Consolas" w:cstheme="majorHAnsi"/>
          <w:b/>
          <w:bCs/>
          <w:sz w:val="24"/>
          <w:szCs w:val="24"/>
        </w:rPr>
      </w:pPr>
      <w:r w:rsidRPr="008F2B40">
        <w:rPr>
          <w:rFonts w:ascii="Consolas" w:eastAsia="Liberation Serif" w:hAnsi="Consolas" w:cstheme="majorHAnsi"/>
          <w:b/>
          <w:bCs/>
          <w:sz w:val="24"/>
          <w:szCs w:val="24"/>
        </w:rPr>
        <w:t>Clase Practica_0</w:t>
      </w:r>
      <w:r w:rsidR="00987C5B">
        <w:rPr>
          <w:rFonts w:ascii="Consolas" w:eastAsia="Liberation Serif" w:hAnsi="Consolas" w:cstheme="majorHAnsi"/>
          <w:b/>
          <w:bCs/>
          <w:sz w:val="24"/>
          <w:szCs w:val="24"/>
        </w:rPr>
        <w:t>3</w:t>
      </w:r>
      <w:r w:rsidRPr="008F2B40">
        <w:rPr>
          <w:rFonts w:ascii="Consolas" w:eastAsia="Liberation Serif" w:hAnsi="Consolas" w:cstheme="majorHAnsi"/>
          <w:b/>
          <w:bCs/>
          <w:sz w:val="24"/>
          <w:szCs w:val="24"/>
        </w:rPr>
        <w:t>:</w:t>
      </w:r>
    </w:p>
    <w:p w14:paraId="68A35385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Atributos estáticos:</w:t>
      </w:r>
    </w:p>
    <w:p w14:paraId="5CC800C3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alumnesList (instancia de Alumnes)</w:t>
      </w:r>
    </w:p>
    <w:p w14:paraId="7FD224C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ALUMNES_PATH (cadena de texto que contiene la ruta al archivo de alumnos)</w:t>
      </w:r>
    </w:p>
    <w:p w14:paraId="3BDB0F9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modulsList (instancia de Moduls)</w:t>
      </w:r>
    </w:p>
    <w:p w14:paraId="5DF1C708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MODULS_PATH (cadena de texto que contiene la ruta al archivo de módulos)</w:t>
      </w:r>
    </w:p>
    <w:p w14:paraId="1F6D5A1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matriculasList (instancia de Matriculas)</w:t>
      </w:r>
    </w:p>
    <w:p w14:paraId="4125280D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MATRICULES_PATH (cadena de texto que contiene la ruta al archivo de matrículas)</w:t>
      </w:r>
    </w:p>
    <w:p w14:paraId="497E4773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</w:p>
    <w:p w14:paraId="0C87E09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principal main(args)</w:t>
      </w:r>
    </w:p>
    <w:p w14:paraId="53C0DF1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Cargar datos de alumnos y módulos desde archivos llamando al método carregar</w:t>
      </w:r>
    </w:p>
    <w:p w14:paraId="293A8EE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Crear una instancia de ReadClient llamada rc</w:t>
      </w:r>
    </w:p>
    <w:p w14:paraId="468A0EB0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Inicializar repit como verdadero</w:t>
      </w:r>
    </w:p>
    <w:p w14:paraId="396241B1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Mientras repit sea verdadero</w:t>
      </w:r>
    </w:p>
    <w:p w14:paraId="097EEF48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Mostrar el menú principal con opciones (0) Salir, (1) Menu Alumnes, (2) </w:t>
      </w:r>
      <w:r w:rsidRPr="00987C5B">
        <w:rPr>
          <w:rFonts w:ascii="Consolas" w:eastAsia="Liberation Serif" w:hAnsi="Consolas" w:cstheme="majorHAnsi"/>
          <w:sz w:val="18"/>
          <w:szCs w:val="18"/>
        </w:rPr>
        <w:lastRenderedPageBreak/>
        <w:t>Menu Mòdul, (3) Avaluar</w:t>
      </w:r>
    </w:p>
    <w:p w14:paraId="65AE57A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Leer la opción del menú y asignarla a la variable menu</w:t>
      </w:r>
    </w:p>
    <w:p w14:paraId="6C665C5D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Según el valor de menu:</w:t>
      </w:r>
    </w:p>
    <w:p w14:paraId="2DF257CB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Caso 0:</w:t>
      </w:r>
    </w:p>
    <w:p w14:paraId="451ED1E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Asignar falso a repit</w:t>
      </w:r>
    </w:p>
    <w:p w14:paraId="4A674583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Mostrar "Has salido del menú Mòdul"</w:t>
      </w:r>
    </w:p>
    <w:p w14:paraId="76E28E13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Caso 1:</w:t>
      </w:r>
    </w:p>
    <w:p w14:paraId="6C7166C9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Llamar al método menu de Alumnes</w:t>
      </w:r>
    </w:p>
    <w:p w14:paraId="55811ED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Caso 2:</w:t>
      </w:r>
    </w:p>
    <w:p w14:paraId="5588CE49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Llamar al método menu de Moduls</w:t>
      </w:r>
    </w:p>
    <w:p w14:paraId="7C5E987D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Caso 3:</w:t>
      </w:r>
    </w:p>
    <w:p w14:paraId="540CE8A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Llamar al método menu de Matriculas</w:t>
      </w:r>
    </w:p>
    <w:p w14:paraId="0E46F2AB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Por defecto:</w:t>
      </w:r>
    </w:p>
    <w:p w14:paraId="52D837F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Mostrar un mensaje de advertencia "Debes introducir un valor válido"</w:t>
      </w:r>
    </w:p>
    <w:p w14:paraId="4BE851F4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Escribir datos de alumnos, módulos y matrículas en archivos llamando al método escribir</w:t>
      </w:r>
    </w:p>
    <w:p w14:paraId="2A9CD934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</w:p>
    <w:p w14:paraId="5E457861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carregar(path, modo)</w:t>
      </w:r>
    </w:p>
    <w:p w14:paraId="2A280EE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Leer datos desde un archivo de texto en la ruta path</w:t>
      </w:r>
    </w:p>
    <w:p w14:paraId="5DD1BDA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Para cada línea en el archivo</w:t>
      </w:r>
    </w:p>
    <w:p w14:paraId="5266109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Dividir la línea en entidades separadas por punto y coma (;)</w:t>
      </w:r>
    </w:p>
    <w:p w14:paraId="3097C8B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Para cada entidad en entidades</w:t>
      </w:r>
    </w:p>
    <w:p w14:paraId="49FC46CF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Dividir la entidad en campos separados por coma (,)</w:t>
      </w:r>
    </w:p>
    <w:p w14:paraId="6E3558B9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Si modo es verdadero (carga de alumnos)</w:t>
      </w:r>
    </w:p>
    <w:p w14:paraId="0F99B62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Llamar al método alta de Alumnes con el nombre y el NIA del alumno</w:t>
      </w:r>
    </w:p>
    <w:p w14:paraId="16ECF2D2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Sino (carga de módulos)</w:t>
      </w:r>
    </w:p>
    <w:p w14:paraId="1B2C2C2C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Llamar al método alta de Moduls con el nombre y el ID del módulo</w:t>
      </w:r>
    </w:p>
    <w:p w14:paraId="08A74B3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carregarMatricules()</w:t>
      </w:r>
    </w:p>
    <w:p w14:paraId="14FD0513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Leer datos desde un archivo de texto de matrículas</w:t>
      </w:r>
    </w:p>
    <w:p w14:paraId="49B8750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Para cada línea en el archivo</w:t>
      </w:r>
    </w:p>
    <w:p w14:paraId="446F7B0B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Dividir la línea en entidades separadas por punto y coma (;)</w:t>
      </w:r>
    </w:p>
    <w:p w14:paraId="03D0307D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- Para cada entidad en entidades</w:t>
      </w:r>
    </w:p>
    <w:p w14:paraId="64E0D691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Dividir la entidad en campos separados por coma (,)</w:t>
      </w:r>
    </w:p>
    <w:p w14:paraId="20946A7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Obtener el NIA, el ID del módulo y las notas</w:t>
      </w:r>
    </w:p>
    <w:p w14:paraId="78C63A3D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Verificar si el NIA y el ID del módulo existen en Alumnes y Moduls</w:t>
      </w:r>
    </w:p>
    <w:p w14:paraId="67B5278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Si existen</w:t>
      </w:r>
    </w:p>
    <w:p w14:paraId="2BBA3924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Llamar al método matricularAlumne de Moduls</w:t>
      </w:r>
    </w:p>
    <w:p w14:paraId="222EDE6A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Dividir las notas en valores individuales</w:t>
      </w:r>
    </w:p>
    <w:p w14:paraId="7B175528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Para cada valor en notas</w:t>
      </w:r>
    </w:p>
    <w:p w14:paraId="492AD8C4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    - Intentar convertir el valor a un número decimal y agregarlo a la matrícula</w:t>
      </w:r>
    </w:p>
    <w:p w14:paraId="0BCAAD26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Mostrar un mensaje de éxito</w:t>
      </w:r>
    </w:p>
    <w:p w14:paraId="79614B64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- Sino</w:t>
      </w:r>
    </w:p>
    <w:p w14:paraId="24962B33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            - Mostrar un mensaje de error</w:t>
      </w:r>
    </w:p>
    <w:p w14:paraId="3003FE59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</w:p>
    <w:p w14:paraId="2441665D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Método escribir(list, path)</w:t>
      </w:r>
    </w:p>
    <w:p w14:paraId="7C00C2F1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Crear un archivo en la ruta path</w:t>
      </w:r>
    </w:p>
    <w:p w14:paraId="44438A7E" w14:textId="77777777" w:rsidR="00987C5B" w:rsidRPr="00987C5B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Crear un escritor FileWriter</w:t>
      </w:r>
    </w:p>
    <w:p w14:paraId="07B622B5" w14:textId="6E24CFD3" w:rsidR="008F2B40" w:rsidRDefault="00987C5B" w:rsidP="00987C5B">
      <w:pPr>
        <w:rPr>
          <w:rFonts w:ascii="Consolas" w:eastAsia="Liberation Serif" w:hAnsi="Consolas" w:cstheme="majorHAnsi"/>
          <w:sz w:val="18"/>
          <w:szCs w:val="18"/>
        </w:rPr>
      </w:pPr>
      <w:r w:rsidRPr="00987C5B">
        <w:rPr>
          <w:rFonts w:ascii="Consolas" w:eastAsia="Liberation Serif" w:hAnsi="Consolas" w:cstheme="majorHAnsi"/>
          <w:sz w:val="18"/>
          <w:szCs w:val="18"/>
        </w:rPr>
        <w:t xml:space="preserve">        - Escribir la lista list en el archivo</w:t>
      </w:r>
    </w:p>
    <w:p w14:paraId="69560681" w14:textId="7BD78CBA" w:rsidR="008F2B40" w:rsidRPr="000D1EAD" w:rsidRDefault="008F2B40" w:rsidP="008F2B40">
      <w:pPr>
        <w:pStyle w:val="Ttulo1"/>
      </w:pPr>
      <w:bookmarkStart w:id="5" w:name="_Toc147523183"/>
      <w:r w:rsidRPr="008F2B40">
        <w:t>Conclusió</w:t>
      </w:r>
      <w:bookmarkEnd w:id="5"/>
    </w:p>
    <w:bookmarkEnd w:id="4"/>
    <w:p w14:paraId="4CA9779D" w14:textId="7E9A0FB4" w:rsidR="003E569D" w:rsidRPr="00987C5B" w:rsidRDefault="00987C5B">
      <w:pPr>
        <w:rPr>
          <w:rFonts w:asciiTheme="majorHAnsi" w:hAnsiTheme="majorHAnsi" w:cstheme="majorHAnsi"/>
          <w:sz w:val="24"/>
          <w:szCs w:val="24"/>
        </w:rPr>
      </w:pPr>
      <w:r w:rsidRPr="00987C5B">
        <w:rPr>
          <w:rFonts w:asciiTheme="majorHAnsi" w:hAnsiTheme="majorHAnsi" w:cstheme="majorHAnsi"/>
          <w:sz w:val="24"/>
          <w:szCs w:val="24"/>
        </w:rPr>
        <w:t>En conclusió, aquesta pràctica m'ha sigut de gran utilitat per repassar àmpliament la programació de fitxers en Java. Aquesta pràctica m'ha costat molt de temps de fer degut a que he hagut de canviar les relacions de les meues Matricules, Mòduls i Alumnes.</w:t>
      </w:r>
    </w:p>
    <w:sectPr w:rsidR="003E569D" w:rsidRPr="00987C5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FF14D" w14:textId="77777777" w:rsidR="0074588E" w:rsidRPr="000D1EAD" w:rsidRDefault="0074588E" w:rsidP="00E76317">
      <w:r w:rsidRPr="000D1EAD">
        <w:separator/>
      </w:r>
    </w:p>
  </w:endnote>
  <w:endnote w:type="continuationSeparator" w:id="0">
    <w:p w14:paraId="236FA7C1" w14:textId="77777777" w:rsidR="0074588E" w:rsidRPr="000D1EAD" w:rsidRDefault="0074588E" w:rsidP="00E76317">
      <w:r w:rsidRPr="000D1E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18FBBE9C" w14:textId="77777777" w:rsidR="00E76317" w:rsidRPr="000D1EAD" w:rsidRDefault="00E76317">
        <w:pPr>
          <w:pStyle w:val="Piedepgina"/>
          <w:jc w:val="right"/>
        </w:pPr>
        <w:r w:rsidRPr="000D1EAD">
          <w:fldChar w:fldCharType="begin"/>
        </w:r>
        <w:r w:rsidRPr="000D1EAD">
          <w:instrText>PAGE   \* MERGEFORMAT</w:instrText>
        </w:r>
        <w:r w:rsidRPr="000D1EAD">
          <w:fldChar w:fldCharType="separate"/>
        </w:r>
        <w:r w:rsidRPr="000D1EAD">
          <w:t>2</w:t>
        </w:r>
        <w:r w:rsidRPr="000D1EAD">
          <w:fldChar w:fldCharType="end"/>
        </w:r>
      </w:p>
    </w:sdtContent>
  </w:sdt>
  <w:p w14:paraId="0CCC1D00" w14:textId="77777777" w:rsidR="00E76317" w:rsidRPr="000D1EAD" w:rsidRDefault="00E76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BEEF6" w14:textId="77777777" w:rsidR="0074588E" w:rsidRPr="000D1EAD" w:rsidRDefault="0074588E" w:rsidP="00E76317">
      <w:r w:rsidRPr="000D1EAD">
        <w:separator/>
      </w:r>
    </w:p>
  </w:footnote>
  <w:footnote w:type="continuationSeparator" w:id="0">
    <w:p w14:paraId="30296783" w14:textId="77777777" w:rsidR="0074588E" w:rsidRPr="000D1EAD" w:rsidRDefault="0074588E" w:rsidP="00E76317">
      <w:r w:rsidRPr="000D1EA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0BD"/>
    <w:multiLevelType w:val="hybridMultilevel"/>
    <w:tmpl w:val="3204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76D49"/>
    <w:multiLevelType w:val="hybridMultilevel"/>
    <w:tmpl w:val="C2909FBE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D146C"/>
    <w:multiLevelType w:val="hybridMultilevel"/>
    <w:tmpl w:val="4FD6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64754"/>
    <w:multiLevelType w:val="hybridMultilevel"/>
    <w:tmpl w:val="8DF2E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142AD"/>
    <w:multiLevelType w:val="hybridMultilevel"/>
    <w:tmpl w:val="B070243C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86F1B"/>
    <w:multiLevelType w:val="hybridMultilevel"/>
    <w:tmpl w:val="7612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8210">
    <w:abstractNumId w:val="2"/>
  </w:num>
  <w:num w:numId="2" w16cid:durableId="901521117">
    <w:abstractNumId w:val="3"/>
  </w:num>
  <w:num w:numId="3" w16cid:durableId="579216088">
    <w:abstractNumId w:val="5"/>
  </w:num>
  <w:num w:numId="4" w16cid:durableId="926842401">
    <w:abstractNumId w:val="0"/>
  </w:num>
  <w:num w:numId="5" w16cid:durableId="545533416">
    <w:abstractNumId w:val="4"/>
  </w:num>
  <w:num w:numId="6" w16cid:durableId="109729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EAD"/>
    <w:rsid w:val="000D1EAD"/>
    <w:rsid w:val="000E31FC"/>
    <w:rsid w:val="003E569D"/>
    <w:rsid w:val="003F05A8"/>
    <w:rsid w:val="004E4062"/>
    <w:rsid w:val="00521126"/>
    <w:rsid w:val="00537D16"/>
    <w:rsid w:val="00666910"/>
    <w:rsid w:val="006A363A"/>
    <w:rsid w:val="006F6297"/>
    <w:rsid w:val="0074588E"/>
    <w:rsid w:val="00760A74"/>
    <w:rsid w:val="008753DF"/>
    <w:rsid w:val="008D3B71"/>
    <w:rsid w:val="008D7ED5"/>
    <w:rsid w:val="008F2B40"/>
    <w:rsid w:val="00915539"/>
    <w:rsid w:val="00960E34"/>
    <w:rsid w:val="00987C5B"/>
    <w:rsid w:val="009F3EDF"/>
    <w:rsid w:val="00A44E72"/>
    <w:rsid w:val="00A4675B"/>
    <w:rsid w:val="00A91756"/>
    <w:rsid w:val="00AF4B69"/>
    <w:rsid w:val="00BD04C8"/>
    <w:rsid w:val="00BD3C16"/>
    <w:rsid w:val="00D36996"/>
    <w:rsid w:val="00D90393"/>
    <w:rsid w:val="00DB10EF"/>
    <w:rsid w:val="00DF33FF"/>
    <w:rsid w:val="00E24EBB"/>
    <w:rsid w:val="00E76317"/>
    <w:rsid w:val="00E82341"/>
    <w:rsid w:val="00ED6675"/>
    <w:rsid w:val="00ED7604"/>
    <w:rsid w:val="00FA2A60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AE9BF"/>
  <w15:docId w15:val="{FBAE7FB1-8B56-4ED2-93E0-E4229353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E76317"/>
    <w:pPr>
      <w:spacing w:before="240" w:after="120"/>
      <w:jc w:val="both"/>
      <w:outlineLvl w:val="0"/>
    </w:pPr>
    <w:rPr>
      <w:rFonts w:asciiTheme="majorHAnsi" w:eastAsia="Liberation Sans" w:hAnsiTheme="majorHAnsi" w:cstheme="majorHAns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E76317"/>
    <w:rPr>
      <w:rFonts w:asciiTheme="majorHAnsi" w:eastAsia="Liberation Sans" w:hAnsiTheme="majorHAnsi" w:cstheme="majorHAns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  <w:rPr>
      <w:kern w:val="0"/>
    </w:r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Plantilla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PlantillaMemoria.dotx</Template>
  <TotalTime>76</TotalTime>
  <Pages>9</Pages>
  <Words>3618</Words>
  <Characters>19904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Andreu Sanz Sanz</dc:creator>
  <cp:lastModifiedBy>Andreu Sanz Sanz</cp:lastModifiedBy>
  <cp:revision>6</cp:revision>
  <cp:lastPrinted>2023-10-06T20:21:00Z</cp:lastPrinted>
  <dcterms:created xsi:type="dcterms:W3CDTF">2023-10-06T19:24:00Z</dcterms:created>
  <dcterms:modified xsi:type="dcterms:W3CDTF">2023-10-13T21:10:00Z</dcterms:modified>
</cp:coreProperties>
</file>