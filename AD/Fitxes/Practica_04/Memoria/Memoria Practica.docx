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DB6" w14:textId="77777777" w:rsidR="00A4675B" w:rsidRPr="000D1EAD" w:rsidRDefault="00000000" w:rsidP="00E76317">
      <w:pPr>
        <w:pStyle w:val="Ttulo1"/>
      </w:pPr>
      <w:bookmarkStart w:id="0" w:name="_Toc147523179"/>
      <w:r w:rsidRPr="000D1EAD">
        <w:t>Que</w:t>
      </w:r>
      <w:bookmarkEnd w:id="0"/>
    </w:p>
    <w:p w14:paraId="1C5E7FCD" w14:textId="77777777" w:rsidR="00495C01" w:rsidRDefault="00495C01" w:rsidP="00E76317">
      <w:pPr>
        <w:pStyle w:val="Ttulo1"/>
        <w:rPr>
          <w:rFonts w:eastAsia="Liberation Serif"/>
          <w:b w:val="0"/>
          <w:sz w:val="24"/>
          <w:szCs w:val="28"/>
        </w:rPr>
      </w:pPr>
      <w:bookmarkStart w:id="1" w:name="_Toc147523180"/>
      <w:r w:rsidRPr="00495C01">
        <w:rPr>
          <w:rFonts w:eastAsia="Liberation Serif"/>
          <w:b w:val="0"/>
          <w:sz w:val="24"/>
          <w:szCs w:val="28"/>
        </w:rPr>
        <w:t>Modifica el programa anterior para no haver de  carregar totes les dades a memòria</w:t>
      </w:r>
    </w:p>
    <w:p w14:paraId="6966D6C9" w14:textId="60118D16" w:rsidR="00A4675B" w:rsidRPr="000D1EAD" w:rsidRDefault="00000000" w:rsidP="00E76317">
      <w:pPr>
        <w:pStyle w:val="Ttulo1"/>
      </w:pPr>
      <w:r w:rsidRPr="000D1EAD">
        <w:t>P</w:t>
      </w:r>
      <w:bookmarkEnd w:id="1"/>
      <w:r w:rsidR="00DB10EF">
        <w:t>er a que</w:t>
      </w:r>
    </w:p>
    <w:p w14:paraId="562D94EB" w14:textId="77777777" w:rsidR="00495C01" w:rsidRDefault="00495C01" w:rsidP="00E76317">
      <w:pPr>
        <w:pStyle w:val="Ttulo1"/>
        <w:rPr>
          <w:rFonts w:eastAsiaTheme="minorEastAsia"/>
          <w:b w:val="0"/>
          <w:sz w:val="24"/>
          <w:szCs w:val="24"/>
        </w:rPr>
      </w:pPr>
      <w:bookmarkStart w:id="2" w:name="_Toc147523181"/>
      <w:r w:rsidRPr="00495C01">
        <w:rPr>
          <w:rFonts w:eastAsiaTheme="minorEastAsia"/>
          <w:b w:val="0"/>
          <w:sz w:val="24"/>
          <w:szCs w:val="24"/>
        </w:rPr>
        <w:t>Per aprendre com treballar en gestionar la memòria i fer el repte un poc més complicat</w:t>
      </w:r>
    </w:p>
    <w:p w14:paraId="3413738D" w14:textId="631C77D2" w:rsidR="00A4675B" w:rsidRPr="000D1EAD" w:rsidRDefault="00000000" w:rsidP="00E76317">
      <w:pPr>
        <w:pStyle w:val="Ttulo1"/>
      </w:pPr>
      <w:r w:rsidRPr="000D1EAD">
        <w:t>Com</w:t>
      </w:r>
      <w:bookmarkEnd w:id="2"/>
    </w:p>
    <w:p w14:paraId="2DF0F8FD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bookmarkStart w:id="3" w:name="_Toc147523182"/>
      <w:r w:rsidRPr="00495C01">
        <w:rPr>
          <w:rFonts w:eastAsia="Times New Roman"/>
          <w:b w:val="0"/>
          <w:kern w:val="0"/>
          <w:sz w:val="24"/>
          <w:szCs w:val="24"/>
        </w:rPr>
        <w:t xml:space="preserve">En primer lloc, les meues classes Colors i ReadClient no s'han modificat, per tant passaré a explicar les altres classes. Començaré explicant la classe Mantenible. Aquesta classe serveix com a pare per a les classes Mòdul i Alumne, només té un constructor amb els paràmetres nom i id, i les funcions són iguals que les funcions de la classe Alumne de la pràctica anterior. </w:t>
      </w:r>
    </w:p>
    <w:p w14:paraId="108CBBD5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Les classes Alumne i Mòdul hereten de Mantenible i només tenen un constructor que crida al constructor de Mantenible. </w:t>
      </w:r>
    </w:p>
    <w:p w14:paraId="020E9D85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La classe Matrícula és igual que a la pràctica anterior. </w:t>
      </w:r>
    </w:p>
    <w:p w14:paraId="05BDA135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La classe Mantenibles és la classe pare d'Alumnes, Mòduls i Matrícules. Té unes 5 funcions: El mètode llegirFitxer llig un fitxer demanat amb el seu path com a paràmetre d'entrada i retorna un ArrayList de tipus Mantenible. </w:t>
      </w:r>
    </w:p>
    <w:p w14:paraId="56DE0FF9" w14:textId="532A4ED5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El mètode escriure demana el text a escriure i el path per apuntar al fitxer. buscarLlista crida a llegirFitxer i guarda l'ArrayList per a buscar el text demanat com a paràmetre i retorna la posició. </w:t>
      </w:r>
    </w:p>
    <w:p w14:paraId="2017AA40" w14:textId="6C88B23A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mostrarLlista mostra una llista dels objectes Mantenibles d'un fitxer. </w:t>
      </w:r>
    </w:p>
    <w:p w14:paraId="46EB2BE5" w14:textId="2CE1C67F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I l'últim mètode és el fromString que demana com a paràmetre un ArrayList de Mantenible i el retorna com a cadena amb un format especial per a ser guardat en fitxers. </w:t>
      </w:r>
    </w:p>
    <w:p w14:paraId="46FFD771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La classe Alumnes té el menú similar al de la pràctica anterior amb unes lleugeres modificacions per adaptar-se a les funcions de la seua classe pare. També té les funcions alta() que té com a paràmetres d'entrada un ArrayList on s'han de fer les comprovacions i afegir els alumnes, el nom i l'id de l'alumne i el path on escriure després les modificacions. En acabar la funció crida a escriure de la classe pare per pujar els canvis al fitxer. </w:t>
      </w:r>
    </w:p>
    <w:p w14:paraId="5FF8EF6D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La funció baixa() fa el mateix que en alumnes, però també elimina el mòdul de tots els alumnes. </w:t>
      </w:r>
    </w:p>
    <w:p w14:paraId="6C061F95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matricularAlumne i desmatricularAlumnes són pràcticament iguals que en la pràctica anterior, però demanant un ArrayList a modificar. </w:t>
      </w:r>
    </w:p>
    <w:p w14:paraId="41F6820D" w14:textId="77777777" w:rsidR="00495C01" w:rsidRP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 xml:space="preserve">La classe Mòduls, passa el mateix que en la classe Alumnes, alta() pot pujar diversos mòduls a la vegada a més de cridar la funció generarId() que genera un id per al mòdul. </w:t>
      </w:r>
      <w:r w:rsidRPr="00495C01">
        <w:rPr>
          <w:rFonts w:eastAsia="Times New Roman"/>
          <w:b w:val="0"/>
          <w:kern w:val="0"/>
          <w:sz w:val="24"/>
          <w:szCs w:val="24"/>
        </w:rPr>
        <w:lastRenderedPageBreak/>
        <w:t xml:space="preserve">La funció baixa és la mateixa que en alumne, però també elimina el mòdul de tots els alumnes. matricularAlumne i desmatricularAlumnes són pràcticament iguals que en la pràctica anterior, però demanant un ArrayList a modificar. La classe Matrícules també ha canviat una mica, en totes les funcions demana un ArrayList a modificar. </w:t>
      </w:r>
    </w:p>
    <w:p w14:paraId="50F9DDDA" w14:textId="77777777" w:rsidR="00495C01" w:rsidRDefault="00495C01" w:rsidP="00495C01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495C01">
        <w:rPr>
          <w:rFonts w:eastAsia="Times New Roman"/>
          <w:b w:val="0"/>
          <w:kern w:val="0"/>
          <w:sz w:val="24"/>
          <w:szCs w:val="24"/>
        </w:rPr>
        <w:t>Les funcions dades(), enllaçarMatrícula(), qualificar(), modificar() i mostrar() són iguals, eccepte per el detalls de l'ArrayList. Les dues funcions afegides són llegirFitxer() llig el fitxer de matrícules i retorna un ArrayList d'aquestes i paraString() és la funció que retorna en cadena els objectes matrícula per a poder ser emmagatzemats. La meua classe principal és igual que en la pràctica anterior, però només amb el mètode menú.</w:t>
      </w:r>
    </w:p>
    <w:p w14:paraId="2D774E59" w14:textId="77777777" w:rsidR="00495C01" w:rsidRDefault="00495C01">
      <w:pPr>
        <w:rPr>
          <w:rFonts w:asciiTheme="majorHAnsi" w:eastAsia="Times New Roman" w:hAnsiTheme="majorHAnsi" w:cstheme="majorHAnsi"/>
          <w:kern w:val="0"/>
          <w:sz w:val="24"/>
          <w:szCs w:val="24"/>
        </w:rPr>
      </w:pPr>
      <w:r>
        <w:rPr>
          <w:rFonts w:eastAsia="Times New Roman"/>
          <w:b/>
          <w:kern w:val="0"/>
          <w:sz w:val="24"/>
          <w:szCs w:val="24"/>
        </w:rPr>
        <w:br w:type="page"/>
      </w:r>
    </w:p>
    <w:p w14:paraId="6275D73A" w14:textId="6362A5CB" w:rsidR="00AF4B69" w:rsidRPr="00495C01" w:rsidRDefault="00000000" w:rsidP="00495C01">
      <w:pPr>
        <w:pStyle w:val="Ttulo1"/>
        <w:rPr>
          <w:sz w:val="26"/>
          <w:szCs w:val="26"/>
        </w:rPr>
      </w:pPr>
      <w:r w:rsidRPr="000D1EAD">
        <w:lastRenderedPageBreak/>
        <w:t>Pseudoc</w:t>
      </w:r>
      <w:bookmarkEnd w:id="3"/>
      <w:r w:rsidR="00DB10EF">
        <w:t>òdic</w:t>
      </w:r>
      <w:bookmarkStart w:id="4" w:name="_Toc146278213"/>
    </w:p>
    <w:p w14:paraId="5DCEBC8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3184D2C5" w14:textId="45FABEA4" w:rsidR="00495C01" w:rsidRPr="00495C01" w:rsidRDefault="00495C01" w:rsidP="00495C01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495C01">
        <w:rPr>
          <w:rFonts w:ascii="Consolas" w:eastAsia="Liberation Serif" w:hAnsi="Consolas" w:cstheme="majorHAnsi"/>
          <w:b/>
          <w:bCs/>
          <w:sz w:val="24"/>
          <w:szCs w:val="24"/>
        </w:rPr>
        <w:t>Clase Mantenible:</w:t>
      </w:r>
    </w:p>
    <w:p w14:paraId="4F96962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5F0B0DB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nom (String)</w:t>
      </w:r>
    </w:p>
    <w:p w14:paraId="461909A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id (String)</w:t>
      </w:r>
    </w:p>
    <w:p w14:paraId="4993468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rc (Instancia de ReadClient, declarada como estática)</w:t>
      </w:r>
    </w:p>
    <w:p w14:paraId="32053EC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0E45FF5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Constructor Mantenible(nom: String, id: String):</w:t>
      </w:r>
    </w:p>
    <w:p w14:paraId="2E612BB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Asignar nom a this.nom</w:t>
      </w:r>
    </w:p>
    <w:p w14:paraId="60D691B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Asignar id a this.id</w:t>
      </w:r>
    </w:p>
    <w:p w14:paraId="22A05CC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7D14864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estático pedirNom(): // Solicita un nombre</w:t>
      </w:r>
    </w:p>
    <w:p w14:paraId="177023E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nom = ""</w:t>
      </w:r>
    </w:p>
    <w:p w14:paraId="441EA4D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Hacer:</w:t>
      </w:r>
    </w:p>
    <w:p w14:paraId="66A6CE5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Leer el nombre desde el usuario y asignarlo a 'nom'</w:t>
      </w:r>
    </w:p>
    <w:p w14:paraId="284660E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Mientras comprabarDatos(nom, Verdadero, "El nom no puede contener números") sea Falso</w:t>
      </w:r>
    </w:p>
    <w:p w14:paraId="2EFF74F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nom</w:t>
      </w:r>
    </w:p>
    <w:p w14:paraId="1936669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570B9B2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estático pedirId(): // Solicita una identificación (ID)</w:t>
      </w:r>
    </w:p>
    <w:p w14:paraId="734C2C9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id = ""</w:t>
      </w:r>
    </w:p>
    <w:p w14:paraId="4C58702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Hacer:</w:t>
      </w:r>
    </w:p>
    <w:p w14:paraId="77D28DC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Leer la identificación (ID) desde el usuario y asignarla a 'id'</w:t>
      </w:r>
    </w:p>
    <w:p w14:paraId="639726A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Mientras comprabarDatos(id, Falso, "El ID debe contener exactamente 8 números") sea Falso</w:t>
      </w:r>
    </w:p>
    <w:p w14:paraId="38B2903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id</w:t>
      </w:r>
    </w:p>
    <w:p w14:paraId="3554372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7AD46F1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estático comprabarDatos(str: String, option: Boolean, msgErr: String): // Comprueba si una cadena cumple con ciertos criterios</w:t>
      </w:r>
    </w:p>
    <w:p w14:paraId="42B7A23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correcto = Falso</w:t>
      </w:r>
    </w:p>
    <w:p w14:paraId="19D733C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matches = ""</w:t>
      </w:r>
    </w:p>
    <w:p w14:paraId="6FE9652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option es Verdadero:</w:t>
      </w:r>
    </w:p>
    <w:p w14:paraId="67DA748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matches = "\\D*" // Acepta cualquier cosa que no sea un número</w:t>
      </w:r>
    </w:p>
    <w:p w14:paraId="42B5B73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Sino:</w:t>
      </w:r>
    </w:p>
    <w:p w14:paraId="50426DB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matches = "\\d{8}" // Debe contener exactamente 8 dígitos numéricos</w:t>
      </w:r>
    </w:p>
    <w:p w14:paraId="1F7873F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6B061DE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str coincide con matches:</w:t>
      </w:r>
    </w:p>
    <w:p w14:paraId="64B5155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correcto = Verdadero</w:t>
      </w:r>
    </w:p>
    <w:p w14:paraId="12003A9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Sino:</w:t>
      </w:r>
    </w:p>
    <w:p w14:paraId="2DD39A9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mensaje de advertencia 'msgErr'</w:t>
      </w:r>
    </w:p>
    <w:p w14:paraId="29DEDC3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correcto = Falso</w:t>
      </w:r>
    </w:p>
    <w:p w14:paraId="65B1F9E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correcto</w:t>
      </w:r>
    </w:p>
    <w:p w14:paraId="77CCCBE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06B898C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toString():</w:t>
      </w:r>
    </w:p>
    <w:p w14:paraId="72CA7F1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la representación de la instancia como una cadena en el formato "nombre - ID"</w:t>
      </w:r>
    </w:p>
    <w:p w14:paraId="5D7A329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33F32B9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fromString():</w:t>
      </w:r>
    </w:p>
    <w:p w14:paraId="12DCE35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Crear una cadena 'obj' que contiene el nombre y la ID separados por una coma</w:t>
      </w:r>
    </w:p>
    <w:p w14:paraId="1656D1E4" w14:textId="2ACB0DB3" w:rsidR="00AF4B69" w:rsidRPr="00AF4B69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'obj'</w:t>
      </w:r>
    </w:p>
    <w:p w14:paraId="1BBED25A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04A223D8" w14:textId="765E992C" w:rsidR="00495C01" w:rsidRPr="00495C01" w:rsidRDefault="00AF4B69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 xml:space="preserve">Clase </w:t>
      </w:r>
      <w:r w:rsidR="00495C01" w:rsidRPr="008F2B40">
        <w:rPr>
          <w:rFonts w:ascii="Consolas" w:eastAsia="Liberation Serif" w:hAnsi="Consolas" w:cstheme="majorHAnsi"/>
          <w:b/>
          <w:bCs/>
          <w:sz w:val="24"/>
          <w:szCs w:val="24"/>
        </w:rPr>
        <w:t>Alumne</w:t>
      </w:r>
      <w:r w:rsidR="00495C01">
        <w:rPr>
          <w:rFonts w:ascii="Consolas" w:eastAsia="Liberation Serif" w:hAnsi="Consolas" w:cstheme="majorHAnsi"/>
          <w:b/>
          <w:bCs/>
          <w:sz w:val="24"/>
          <w:szCs w:val="24"/>
        </w:rPr>
        <w:t xml:space="preserve"> </w:t>
      </w:r>
      <w:r w:rsidR="00495C01" w:rsidRPr="00495C01">
        <w:rPr>
          <w:rFonts w:ascii="Consolas" w:eastAsia="Liberation Serif" w:hAnsi="Consolas" w:cstheme="majorHAnsi"/>
          <w:sz w:val="18"/>
          <w:szCs w:val="18"/>
        </w:rPr>
        <w:t>extiende Mantenible:</w:t>
      </w:r>
    </w:p>
    <w:p w14:paraId="5B45D03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2051910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nom (String)</w:t>
      </w:r>
    </w:p>
    <w:p w14:paraId="74361C4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id (String)</w:t>
      </w:r>
    </w:p>
    <w:p w14:paraId="5AE79BF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0258552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Constructor Alumne(nom: String, id: String):</w:t>
      </w:r>
    </w:p>
    <w:p w14:paraId="11C6EED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al constructor de Mantenible con los argumentos nom y id</w:t>
      </w:r>
    </w:p>
    <w:p w14:paraId="4FECD5D3" w14:textId="25E2B6AD" w:rsidR="00AF4B69" w:rsidRPr="00AF4B69" w:rsidRDefault="00495C01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014872AB" w14:textId="77777777" w:rsidR="00495C01" w:rsidRDefault="00495C01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>
        <w:rPr>
          <w:rFonts w:ascii="Consolas" w:eastAsia="Liberation Serif" w:hAnsi="Consolas" w:cstheme="majorHAnsi"/>
          <w:b/>
          <w:bCs/>
          <w:sz w:val="24"/>
          <w:szCs w:val="24"/>
        </w:rPr>
        <w:br w:type="page"/>
      </w:r>
    </w:p>
    <w:p w14:paraId="028D90B9" w14:textId="76F8968D" w:rsidR="00495C01" w:rsidRPr="00495C01" w:rsidRDefault="00AF4B69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lastRenderedPageBreak/>
        <w:t xml:space="preserve">Clase </w:t>
      </w:r>
      <w:r w:rsidR="00495C01">
        <w:rPr>
          <w:rFonts w:ascii="Consolas" w:eastAsia="Liberation Serif" w:hAnsi="Consolas" w:cstheme="majorHAnsi"/>
          <w:b/>
          <w:bCs/>
          <w:sz w:val="24"/>
          <w:szCs w:val="24"/>
        </w:rPr>
        <w:t xml:space="preserve">Modul </w:t>
      </w:r>
      <w:r w:rsidR="00495C01" w:rsidRPr="00495C01">
        <w:rPr>
          <w:rFonts w:ascii="Consolas" w:eastAsia="Liberation Serif" w:hAnsi="Consolas" w:cstheme="majorHAnsi"/>
          <w:sz w:val="18"/>
          <w:szCs w:val="18"/>
        </w:rPr>
        <w:t>extiende Mantenible:</w:t>
      </w:r>
    </w:p>
    <w:p w14:paraId="0BF5B29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6BD048B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nom (String)</w:t>
      </w:r>
    </w:p>
    <w:p w14:paraId="3082250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id (String)</w:t>
      </w:r>
    </w:p>
    <w:p w14:paraId="0BD3740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4A162AD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Constructor Modul(nom: String, id: String):</w:t>
      </w:r>
    </w:p>
    <w:p w14:paraId="73DC5AEF" w14:textId="4F77850D" w:rsidR="00AF4B69" w:rsidRPr="00AF4B69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al constructor de Mantenible con los argumentos nom y id</w:t>
      </w:r>
    </w:p>
    <w:p w14:paraId="679979A9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05DD33C5" w14:textId="6CC68A3E" w:rsidR="00AF4B69" w:rsidRPr="008F2B40" w:rsidRDefault="00AF4B69" w:rsidP="00AF4B69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 xml:space="preserve">Clase </w:t>
      </w:r>
      <w:r w:rsidR="00495C01">
        <w:rPr>
          <w:rFonts w:ascii="Consolas" w:eastAsia="Liberation Serif" w:hAnsi="Consolas" w:cstheme="majorHAnsi"/>
          <w:b/>
          <w:bCs/>
          <w:sz w:val="24"/>
          <w:szCs w:val="24"/>
        </w:rPr>
        <w:t>Matricula</w:t>
      </w: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:</w:t>
      </w:r>
    </w:p>
    <w:p w14:paraId="5F5994FF" w14:textId="77777777" w:rsidR="00495C01" w:rsidRPr="00495C01" w:rsidRDefault="00AF4B69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AF4B69">
        <w:rPr>
          <w:rFonts w:ascii="Consolas" w:eastAsia="Liberation Serif" w:hAnsi="Consolas" w:cstheme="majorHAnsi"/>
          <w:sz w:val="18"/>
          <w:szCs w:val="18"/>
        </w:rPr>
        <w:t xml:space="preserve">    </w:t>
      </w:r>
      <w:r w:rsidR="00495C01" w:rsidRPr="00495C01">
        <w:rPr>
          <w:rFonts w:ascii="Consolas" w:eastAsia="Liberation Serif" w:hAnsi="Consolas" w:cstheme="majorHAnsi"/>
          <w:sz w:val="18"/>
          <w:szCs w:val="18"/>
        </w:rPr>
        <w:t>Atributos:</w:t>
      </w:r>
    </w:p>
    <w:p w14:paraId="0AB5DF0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notes (ArrayList de Double) </w:t>
      </w:r>
    </w:p>
    <w:p w14:paraId="7E3A6BC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mitjana (Double)</w:t>
      </w:r>
    </w:p>
    <w:p w14:paraId="2244C54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idMdoul (String)</w:t>
      </w:r>
    </w:p>
    <w:p w14:paraId="434FDEB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nia (String)</w:t>
      </w:r>
    </w:p>
    <w:p w14:paraId="6A203B1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7186EF8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Constructor Matricula(nia: String, idMdoul: String):</w:t>
      </w:r>
    </w:p>
    <w:p w14:paraId="60A05E5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Asignar idMdoul a this.idMdoul</w:t>
      </w:r>
    </w:p>
    <w:p w14:paraId="03502E5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Asignar nia a this.nia</w:t>
      </w:r>
    </w:p>
    <w:p w14:paraId="360D6C7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Inicializar notes como un nuevo ArrayList de Double</w:t>
      </w:r>
    </w:p>
    <w:p w14:paraId="3C06A39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65BEB59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addNota(nota: Double...):</w:t>
      </w:r>
    </w:p>
    <w:p w14:paraId="6049449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Para cada nota en nota:</w:t>
      </w:r>
    </w:p>
    <w:p w14:paraId="75D9FDF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Agregar nota a la lista notes</w:t>
      </w:r>
    </w:p>
    <w:p w14:paraId="46F00E9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 updateMitjana para actualizar la mitjana</w:t>
      </w:r>
    </w:p>
    <w:p w14:paraId="026DBE3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4726C5E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addNota(nota: Double):</w:t>
      </w:r>
    </w:p>
    <w:p w14:paraId="35840AA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Agregar nota a la lista notes</w:t>
      </w:r>
    </w:p>
    <w:p w14:paraId="2599E60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 updateMitjana para actualizar la mitjana</w:t>
      </w:r>
    </w:p>
    <w:p w14:paraId="1C19DB2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26F94DB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setNota(nota: Double, pos: Entero):</w:t>
      </w:r>
    </w:p>
    <w:p w14:paraId="4528656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Establecer la nota en la posición pos en la lista notes como nota</w:t>
      </w:r>
    </w:p>
    <w:p w14:paraId="39C762D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Mostrar mensaje de éxito</w:t>
      </w:r>
    </w:p>
    <w:p w14:paraId="3128531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 updateMitjana para actualizar la mitjana</w:t>
      </w:r>
    </w:p>
    <w:p w14:paraId="7309340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431F09F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delNota(pos: Entero):</w:t>
      </w:r>
    </w:p>
    <w:p w14:paraId="18CD9BB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Eliminar la nota en la posición pos de la lista notes</w:t>
      </w:r>
    </w:p>
    <w:p w14:paraId="22DAF58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Llamar a updateMitjana para actualizar la mitjana</w:t>
      </w:r>
    </w:p>
    <w:p w14:paraId="4508F05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02F80B7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toString():</w:t>
      </w:r>
    </w:p>
    <w:p w14:paraId="00DCF5B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Obtener la posición del módulo en la lista de módulos usando idMdoul</w:t>
      </w:r>
    </w:p>
    <w:p w14:paraId="37CABE9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Obtener el nombre del módulo</w:t>
      </w:r>
    </w:p>
    <w:p w14:paraId="77FE097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Crear una cadena 'matricula' que incluye el nombre del módulo y las notas</w:t>
      </w:r>
    </w:p>
    <w:p w14:paraId="67BE729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'matricula' con la mitjana destacada en púrpura</w:t>
      </w:r>
    </w:p>
    <w:p w14:paraId="10402DC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09291A5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mostrarNotes(lista: Boolean):</w:t>
      </w:r>
    </w:p>
    <w:p w14:paraId="08E4366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la lista de notas no está vacía:</w:t>
      </w:r>
    </w:p>
    <w:p w14:paraId="3608BDA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Si lista es verdadero:</w:t>
      </w:r>
    </w:p>
    <w:p w14:paraId="085F8EA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Para cada nota en notes:</w:t>
      </w:r>
    </w:p>
    <w:p w14:paraId="54F042E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el índice y la nota</w:t>
      </w:r>
    </w:p>
    <w:p w14:paraId="2042A40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Si no:</w:t>
      </w:r>
    </w:p>
    <w:p w14:paraId="379A944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Para cada nota en notes:</w:t>
      </w:r>
    </w:p>
    <w:p w14:paraId="4037406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la nota seguida de un guión y espacio</w:t>
      </w:r>
    </w:p>
    <w:p w14:paraId="22AFB79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Mostrar la mitjana en púrpura</w:t>
      </w:r>
    </w:p>
    <w:p w14:paraId="4A2310D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Devolver 0</w:t>
      </w:r>
    </w:p>
    <w:p w14:paraId="3E49108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140B9C0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un mensaje de advertencia</w:t>
      </w:r>
    </w:p>
    <w:p w14:paraId="1C6E817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Devolver -1</w:t>
      </w:r>
    </w:p>
    <w:p w14:paraId="566A0E9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3DBEBEE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updateMitjana():</w:t>
      </w:r>
    </w:p>
    <w:p w14:paraId="59AF5E8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Calcular la suma de todas las notas en la lista notes y dividirla por la cantidad de notas para obtener la mitjana</w:t>
      </w:r>
    </w:p>
    <w:p w14:paraId="37CAC92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Mostrar un mensaje de éxito</w:t>
      </w:r>
    </w:p>
    <w:p w14:paraId="79946C2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4E0720B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fromString():</w:t>
      </w:r>
    </w:p>
    <w:p w14:paraId="027DE312" w14:textId="77777777" w:rsid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Crear una cadena 'obj' que contiene nia, idMdoul y las notas</w:t>
      </w:r>
    </w:p>
    <w:p w14:paraId="00D54D5E" w14:textId="1E51E490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lastRenderedPageBreak/>
        <w:t>Método fromString():</w:t>
      </w:r>
    </w:p>
    <w:p w14:paraId="1205C9F8" w14:textId="5301ECF8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obj = </w:t>
      </w:r>
      <w:r>
        <w:rPr>
          <w:rFonts w:ascii="Consolas" w:eastAsia="Liberation Serif" w:hAnsi="Consolas" w:cstheme="majorHAnsi"/>
          <w:sz w:val="18"/>
          <w:szCs w:val="18"/>
        </w:rPr>
        <w:t>nia,el id del modulo,</w:t>
      </w:r>
    </w:p>
    <w:p w14:paraId="0321F92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i = 0</w:t>
      </w:r>
    </w:p>
    <w:p w14:paraId="495F114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Mientras i sea menor que el tamaño de la lista 'notes':</w:t>
      </w:r>
    </w:p>
    <w:p w14:paraId="5F26F8B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obj += notes.get(i) + " "</w:t>
      </w:r>
    </w:p>
    <w:p w14:paraId="75219AA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Incrementar i en 1</w:t>
      </w:r>
    </w:p>
    <w:p w14:paraId="2D9CA754" w14:textId="25375F73" w:rsidR="005C158E" w:rsidRPr="00495C01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Devolver 'obj' como una cadena de texto</w:t>
      </w:r>
    </w:p>
    <w:p w14:paraId="237DCAD9" w14:textId="327CE8EE" w:rsidR="00AF4B69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'obj'</w:t>
      </w:r>
    </w:p>
    <w:p w14:paraId="3BA3DD87" w14:textId="46EF86A7" w:rsidR="005C158E" w:rsidRDefault="005C158E" w:rsidP="00495C01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 xml:space="preserve">Clase </w:t>
      </w:r>
      <w:r>
        <w:rPr>
          <w:rFonts w:ascii="Consolas" w:eastAsia="Liberation Serif" w:hAnsi="Consolas" w:cstheme="majorHAnsi"/>
          <w:b/>
          <w:bCs/>
          <w:sz w:val="24"/>
          <w:szCs w:val="24"/>
        </w:rPr>
        <w:t>Mantenibles:</w:t>
      </w:r>
    </w:p>
    <w:p w14:paraId="2A642F8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>Clase abstracta Mantenibles:</w:t>
      </w:r>
    </w:p>
    <w:p w14:paraId="607F2E3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Métodos:</w:t>
      </w:r>
    </w:p>
    <w:p w14:paraId="0A1D09B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leerFicher(path: String): ArrayList de Mantenible</w:t>
      </w:r>
    </w:p>
    <w:p w14:paraId="17097BA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list = Lista vacía de Mantenible</w:t>
      </w:r>
    </w:p>
    <w:p w14:paraId="61D8AF6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fl = Archivo</w:t>
      </w:r>
    </w:p>
    <w:p w14:paraId="50CDA2B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sc = Scanner</w:t>
      </w:r>
    </w:p>
    <w:p w14:paraId="7BE804F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Intentar:</w:t>
      </w:r>
    </w:p>
    <w:p w14:paraId="0F138AA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fl = Crear un objeto Archivo con la ruta 'path'</w:t>
      </w:r>
    </w:p>
    <w:p w14:paraId="7BBB7D3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sc = Crear un objeto Scanner para leer el archivo</w:t>
      </w:r>
    </w:p>
    <w:p w14:paraId="62C0731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Mientras sc tiene líneas:</w:t>
      </w:r>
    </w:p>
    <w:p w14:paraId="0C0B07D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Leer una línea 'ln' del archivo</w:t>
      </w:r>
    </w:p>
    <w:p w14:paraId="1E39044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Dividir 'ln' en 'entidades' utilizando ';'</w:t>
      </w:r>
    </w:p>
    <w:p w14:paraId="0C65AF4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Para cada 'entidadString' en 'entidades':</w:t>
      </w:r>
    </w:p>
    <w:p w14:paraId="3400D81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    Dividir 'entidadString' en 'entidad' utilizando ','</w:t>
      </w:r>
    </w:p>
    <w:p w14:paraId="1F6F63F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    Crear un nuevo objeto Mantenible con entidad[0] y entidad[1] y agregarlo a 'list'</w:t>
      </w:r>
    </w:p>
    <w:p w14:paraId="0F59F01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Fin Mientras</w:t>
      </w:r>
    </w:p>
    <w:p w14:paraId="085D610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Cerrar sc</w:t>
      </w:r>
    </w:p>
    <w:p w14:paraId="016010E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Capturar FileNotFoundException:</w:t>
      </w:r>
    </w:p>
    <w:p w14:paraId="5D74383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Mostrar mensaje de error "Fallo en el archivo"</w:t>
      </w:r>
    </w:p>
    <w:p w14:paraId="4E9D83D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Capturar Exception:</w:t>
      </w:r>
    </w:p>
    <w:p w14:paraId="0BD725E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Mostrar mensaje de error "Algo ha salido mal"</w:t>
      </w:r>
    </w:p>
    <w:p w14:paraId="57D59FC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Finalmente:</w:t>
      </w:r>
    </w:p>
    <w:p w14:paraId="395F6A1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Limpiar fl y sc</w:t>
      </w:r>
    </w:p>
    <w:p w14:paraId="1C76A5B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Devolver 'list'</w:t>
      </w:r>
    </w:p>
    <w:p w14:paraId="0EBF31E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57E9F9A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escribir(str: String, path: String)</w:t>
      </w:r>
    </w:p>
    <w:p w14:paraId="461C59B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fl = Archivo</w:t>
      </w:r>
    </w:p>
    <w:p w14:paraId="48AB4CC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fw = FileWriter</w:t>
      </w:r>
    </w:p>
    <w:p w14:paraId="6EAC383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Intentar:</w:t>
      </w:r>
    </w:p>
    <w:p w14:paraId="5FF5875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fl = Crear un objeto Archivo con la ruta 'path'</w:t>
      </w:r>
    </w:p>
    <w:p w14:paraId="6956346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fw = Crear un objeto FileWriter con el archivo, modo de escritura y sin apéndice</w:t>
      </w:r>
    </w:p>
    <w:p w14:paraId="2B26244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Escribir 'str' en el archivo</w:t>
      </w:r>
    </w:p>
    <w:p w14:paraId="714B444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Cerrar fw</w:t>
      </w:r>
    </w:p>
    <w:p w14:paraId="6F86913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Capturar IOException:</w:t>
      </w:r>
    </w:p>
    <w:p w14:paraId="187D9A9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Mostrar mensaje de error "Algo ha salido mal en el archivo"</w:t>
      </w:r>
    </w:p>
    <w:p w14:paraId="259F46F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Capturar Exception:</w:t>
      </w:r>
    </w:p>
    <w:p w14:paraId="6A72B54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Mostrar mensaje de error "Algo ha salido mal"</w:t>
      </w:r>
    </w:p>
    <w:p w14:paraId="4DA1DB3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Finalmente:</w:t>
      </w:r>
    </w:p>
    <w:p w14:paraId="5564503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Limpiar fl y fw</w:t>
      </w:r>
    </w:p>
    <w:p w14:paraId="0466D38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77CECC8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buscarList(str: String, path: String, modo: Boolean): Entero</w:t>
      </w:r>
    </w:p>
    <w:p w14:paraId="5389E82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list = leerFicher(path)</w:t>
      </w:r>
    </w:p>
    <w:p w14:paraId="6C9C238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retorno = -1</w:t>
      </w:r>
    </w:p>
    <w:p w14:paraId="3D0B68C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Para cada índice 'i' y objeto 'm' en 'list':</w:t>
      </w:r>
    </w:p>
    <w:p w14:paraId="79BE79D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 'modo' es Verdadero:</w:t>
      </w:r>
    </w:p>
    <w:p w14:paraId="1B563DF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Asignar 'buscar' como 'm.id'</w:t>
      </w:r>
    </w:p>
    <w:p w14:paraId="56944AE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Sino:</w:t>
      </w:r>
    </w:p>
    <w:p w14:paraId="120A6AC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Asignar 'buscar' como 'm.nom'</w:t>
      </w:r>
    </w:p>
    <w:p w14:paraId="34AEBBC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 'buscar' es igual a 'str':</w:t>
      </w:r>
    </w:p>
    <w:p w14:paraId="2E67256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Asignar 'i' a 'retorno'</w:t>
      </w:r>
    </w:p>
    <w:p w14:paraId="4611AA6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Devolver 'retorno'</w:t>
      </w:r>
    </w:p>
    <w:p w14:paraId="2EC39CD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2164D95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mostrarLista(path: String)</w:t>
      </w:r>
    </w:p>
    <w:p w14:paraId="34F3CF4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list = leerFicher(path)</w:t>
      </w:r>
    </w:p>
    <w:p w14:paraId="0862BDD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Para cada índice 'i' y objeto 'm' en 'list':</w:t>
      </w:r>
    </w:p>
    <w:p w14:paraId="4F1AAB8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        Mostrar 'i + 1' y 'm.toString()'</w:t>
      </w:r>
    </w:p>
    <w:p w14:paraId="4D33A85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51CD2DC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fromString(list: ArrayList de Mantenible): String</w:t>
      </w:r>
    </w:p>
    <w:p w14:paraId="4762ED6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objs = ""</w:t>
      </w:r>
    </w:p>
    <w:p w14:paraId="393AAA1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Para cada índice 'i' en 'list':</w:t>
      </w:r>
    </w:p>
    <w:p w14:paraId="1A9CF3A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Concatenar 'list.get(i).fromString()' y ';' a 'objs'</w:t>
      </w:r>
    </w:p>
    <w:p w14:paraId="123B19D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Devolver 'objs'</w:t>
      </w:r>
    </w:p>
    <w:p w14:paraId="005B295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444DDF7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Métodos abstractos (a ser implementados por las subclases):</w:t>
      </w:r>
    </w:p>
    <w:p w14:paraId="16F8FBBB" w14:textId="180BF163" w:rsidR="005C158E" w:rsidRPr="00AF4B69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fromString(): String</w:t>
      </w:r>
    </w:p>
    <w:p w14:paraId="2BDBA480" w14:textId="77777777" w:rsidR="00AF4B69" w:rsidRPr="00AF4B69" w:rsidRDefault="00AF4B69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197AFD4F" w14:textId="6DBC1588" w:rsidR="00495C01" w:rsidRPr="00495C01" w:rsidRDefault="00AF4B69" w:rsidP="00495C01">
      <w:pPr>
        <w:rPr>
          <w:rFonts w:ascii="Consolas" w:eastAsia="Liberation Serif" w:hAnsi="Consolas" w:cstheme="majorHAnsi"/>
          <w:b/>
          <w:bCs/>
          <w:sz w:val="24"/>
          <w:szCs w:val="24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 xml:space="preserve">Clase </w:t>
      </w:r>
      <w:r w:rsidR="00495C01" w:rsidRPr="00495C01">
        <w:rPr>
          <w:rFonts w:ascii="Consolas" w:eastAsia="Liberation Serif" w:hAnsi="Consolas" w:cstheme="majorHAnsi"/>
          <w:b/>
          <w:bCs/>
          <w:sz w:val="24"/>
          <w:szCs w:val="24"/>
        </w:rPr>
        <w:t>Alumnes</w:t>
      </w:r>
      <w:r w:rsidR="00495C01" w:rsidRPr="00495C01">
        <w:rPr>
          <w:rFonts w:ascii="Consolas" w:eastAsia="Liberation Serif" w:hAnsi="Consolas" w:cstheme="majorHAnsi"/>
          <w:b/>
          <w:bCs/>
          <w:sz w:val="24"/>
          <w:szCs w:val="24"/>
        </w:rPr>
        <w:t xml:space="preserve"> </w:t>
      </w:r>
      <w:r w:rsidR="00495C01" w:rsidRPr="00495C01">
        <w:rPr>
          <w:rFonts w:ascii="Consolas" w:eastAsia="Liberation Serif" w:hAnsi="Consolas" w:cstheme="majorHAnsi"/>
          <w:sz w:val="18"/>
          <w:szCs w:val="18"/>
        </w:rPr>
        <w:t>extiende Mantenibles:</w:t>
      </w:r>
    </w:p>
    <w:p w14:paraId="1E5478D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29ADCD3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rc (Instancia de ReadClient)</w:t>
      </w:r>
    </w:p>
    <w:p w14:paraId="0BA5A3E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6C8D72E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menu():</w:t>
      </w:r>
    </w:p>
    <w:p w14:paraId="097D617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menu = 0</w:t>
      </w:r>
    </w:p>
    <w:p w14:paraId="2A117EA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repetir = Verdadero</w:t>
      </w:r>
    </w:p>
    <w:p w14:paraId="7C33C33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Mientras repetir sea Verdadero:</w:t>
      </w:r>
    </w:p>
    <w:p w14:paraId="68D6432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el menú:</w:t>
      </w:r>
    </w:p>
    <w:p w14:paraId="7EDAB4A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(0) Salir</w:t>
      </w:r>
    </w:p>
    <w:p w14:paraId="2750B50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(1) Alta</w:t>
      </w:r>
    </w:p>
    <w:p w14:paraId="5E3D588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(2) Baixa</w:t>
      </w:r>
    </w:p>
    <w:p w14:paraId="727B345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(3) Llista</w:t>
      </w:r>
    </w:p>
    <w:p w14:paraId="7B932DD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Leer la selección del usuario en 'menu'</w:t>
      </w:r>
    </w:p>
    <w:p w14:paraId="58527B4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Según 'menu':</w:t>
      </w:r>
    </w:p>
    <w:p w14:paraId="6F503B7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74063AE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"Has salido del menú Alumnes"</w:t>
      </w:r>
    </w:p>
    <w:p w14:paraId="2E0F186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repetir = Falso</w:t>
      </w:r>
    </w:p>
    <w:p w14:paraId="1428B2F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78675FE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Pedir el nombre y la ID del alumno</w:t>
      </w:r>
    </w:p>
    <w:p w14:paraId="30D6685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'alta' con el nombre, ID, lista y ruta de almacenamiento</w:t>
      </w:r>
    </w:p>
    <w:p w14:paraId="2C6DF2E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110D4AB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'baixa' con la ruta de almacenamiento de alumnos</w:t>
      </w:r>
    </w:p>
    <w:p w14:paraId="45F7EF1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539B864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Llamar a 'mostrarLista' con la ruta de almacenamiento de alumnos</w:t>
      </w:r>
    </w:p>
    <w:p w14:paraId="107ABAC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Predeterminado:</w:t>
      </w:r>
    </w:p>
    <w:p w14:paraId="4F5CBA4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un mensaje de advertencia</w:t>
      </w:r>
    </w:p>
    <w:p w14:paraId="336379B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0A41D46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alta(nom: String, id: String, list: ArrayList de Mantenible, path: String):</w:t>
      </w:r>
    </w:p>
    <w:p w14:paraId="1A7E224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buscarList(id, path, Verdadero) devuelve -1:</w:t>
      </w:r>
    </w:p>
    <w:p w14:paraId="73F4B8E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Agregar un nuevo objeto 'Alumne' con el nombre y la ID a la lista 'list'</w:t>
      </w:r>
    </w:p>
    <w:p w14:paraId="0E65827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 con el nombre y la ID</w:t>
      </w:r>
    </w:p>
    <w:p w14:paraId="674A799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2F26E9A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un mensaje de advertencia</w:t>
      </w:r>
    </w:p>
    <w:p w14:paraId="02DE58B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Escribir 'list' en el archivo en la ruta 'path'</w:t>
      </w:r>
    </w:p>
    <w:p w14:paraId="26FDAB3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el tamaño de la lista menos 1</w:t>
      </w:r>
    </w:p>
    <w:p w14:paraId="6C9EFF5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2AB624E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baixa(path: String):</w:t>
      </w:r>
    </w:p>
    <w:p w14:paraId="28B1FD8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Obtener la lista de alumnos desde el archivo en la ruta 'path'</w:t>
      </w:r>
    </w:p>
    <w:p w14:paraId="4F58989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Buscar la posición de la ID ingresada en la lista</w:t>
      </w:r>
    </w:p>
    <w:p w14:paraId="14E36DB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la posición es -1:</w:t>
      </w:r>
    </w:p>
    <w:p w14:paraId="73F4E58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un mensaje de error</w:t>
      </w:r>
    </w:p>
    <w:p w14:paraId="1516B3B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 lo contrario:</w:t>
      </w:r>
    </w:p>
    <w:p w14:paraId="22F9C34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Eliminar el alumno de la lista en la posición encontrada</w:t>
      </w:r>
    </w:p>
    <w:p w14:paraId="62C488E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un mensaje de éxito</w:t>
      </w:r>
    </w:p>
    <w:p w14:paraId="576C20A8" w14:textId="77777777" w:rsidR="00495C01" w:rsidRDefault="00495C01" w:rsidP="00495C01">
      <w:pPr>
        <w:rPr>
          <w:rFonts w:ascii="Consolas" w:eastAsia="Liberation Serif" w:hAnsi="Consolas" w:cstheme="majorHAnsi"/>
          <w:b/>
          <w:bCs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Escribir la lista actualizada en el archivo en la ruta 'path'</w:t>
      </w:r>
      <w:r w:rsidRPr="00495C01">
        <w:rPr>
          <w:rFonts w:ascii="Consolas" w:eastAsia="Liberation Serif" w:hAnsi="Consolas" w:cstheme="majorHAnsi"/>
          <w:b/>
          <w:bCs/>
          <w:sz w:val="18"/>
          <w:szCs w:val="18"/>
        </w:rPr>
        <w:t xml:space="preserve"> </w:t>
      </w:r>
    </w:p>
    <w:p w14:paraId="3803E151" w14:textId="77777777" w:rsidR="00495C01" w:rsidRDefault="00495C01" w:rsidP="00495C01">
      <w:pPr>
        <w:rPr>
          <w:rFonts w:ascii="Consolas" w:eastAsia="Liberation Serif" w:hAnsi="Consolas" w:cstheme="majorHAnsi"/>
          <w:b/>
          <w:bCs/>
          <w:sz w:val="18"/>
          <w:szCs w:val="18"/>
        </w:rPr>
      </w:pPr>
    </w:p>
    <w:p w14:paraId="16EFE796" w14:textId="0307E568" w:rsidR="00495C01" w:rsidRPr="00495C01" w:rsidRDefault="00AF4B69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8F2B40">
        <w:rPr>
          <w:rFonts w:ascii="Consolas" w:eastAsia="Liberation Serif" w:hAnsi="Consolas" w:cstheme="majorHAnsi"/>
          <w:b/>
          <w:bCs/>
          <w:sz w:val="24"/>
          <w:szCs w:val="24"/>
        </w:rPr>
        <w:t>Clase</w:t>
      </w:r>
      <w:r w:rsidR="00495C01">
        <w:rPr>
          <w:rFonts w:ascii="Consolas" w:eastAsia="Liberation Serif" w:hAnsi="Consolas" w:cstheme="majorHAnsi"/>
          <w:b/>
          <w:bCs/>
          <w:sz w:val="24"/>
          <w:szCs w:val="24"/>
        </w:rPr>
        <w:t xml:space="preserve"> Moduls </w:t>
      </w:r>
      <w:r w:rsidR="00495C01" w:rsidRPr="00495C01">
        <w:rPr>
          <w:rFonts w:ascii="Consolas" w:eastAsia="Liberation Serif" w:hAnsi="Consolas" w:cstheme="majorHAnsi"/>
          <w:sz w:val="18"/>
          <w:szCs w:val="18"/>
        </w:rPr>
        <w:t>extiende Mantenibles:</w:t>
      </w:r>
    </w:p>
    <w:p w14:paraId="0C942FF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2C012C1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- rc (Instancia de ReadClient)</w:t>
      </w:r>
    </w:p>
    <w:p w14:paraId="44043C0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717FA6B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menu():</w:t>
      </w:r>
    </w:p>
    <w:p w14:paraId="492ABF7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menu = 0</w:t>
      </w:r>
    </w:p>
    <w:p w14:paraId="07FF6F0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repetir = Verdadero</w:t>
      </w:r>
    </w:p>
    <w:p w14:paraId="6D53279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Mientras repetir sea Verdadero:</w:t>
      </w:r>
    </w:p>
    <w:p w14:paraId="2A23F4E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el menú:</w:t>
      </w:r>
    </w:p>
    <w:p w14:paraId="4077ECC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(0) Salir</w:t>
      </w:r>
    </w:p>
    <w:p w14:paraId="53C48A5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(1) Alta</w:t>
      </w:r>
    </w:p>
    <w:p w14:paraId="35FB9D2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(2) Baixa</w:t>
      </w:r>
    </w:p>
    <w:p w14:paraId="10C86C1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(3) Llista</w:t>
      </w:r>
    </w:p>
    <w:p w14:paraId="73E8359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- (4) Matricular Alumne</w:t>
      </w:r>
    </w:p>
    <w:p w14:paraId="2E5C4C9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Leer la selección del usuario en 'menu'</w:t>
      </w:r>
    </w:p>
    <w:p w14:paraId="25F28D2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Según 'menu':</w:t>
      </w:r>
    </w:p>
    <w:p w14:paraId="651CE9C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2141596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repetir = Falso</w:t>
      </w:r>
    </w:p>
    <w:p w14:paraId="630E88C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"Has salido del menú Mòdul"</w:t>
      </w:r>
    </w:p>
    <w:p w14:paraId="3FA2DA8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65A6D79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nom = rc.pedirString("Nom del mòdul: ")</w:t>
      </w:r>
    </w:p>
    <w:p w14:paraId="4CA8C40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alta(nom)</w:t>
      </w:r>
    </w:p>
    <w:p w14:paraId="0175C93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1EB4258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baixa(MODULS_PATH)</w:t>
      </w:r>
    </w:p>
    <w:p w14:paraId="0011A0B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3F50441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super.mostrarLista(MODULS_PATH)</w:t>
      </w:r>
    </w:p>
    <w:p w14:paraId="05503ABA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Caso 4:</w:t>
      </w:r>
    </w:p>
    <w:p w14:paraId="71E9A25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nia = Mantenible.pedirId()</w:t>
      </w:r>
    </w:p>
    <w:p w14:paraId="2B0613B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idModul = Mantenible.pedirId()</w:t>
      </w:r>
    </w:p>
    <w:p w14:paraId="232E1B6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matricularAlumne(nia, idModul, Matriculas.leerFicher())</w:t>
      </w:r>
    </w:p>
    <w:p w14:paraId="3ADD4D4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Predeterminado:</w:t>
      </w:r>
    </w:p>
    <w:p w14:paraId="56EA6BF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    Mostrar "Debes introducir un valor válido"</w:t>
      </w:r>
    </w:p>
    <w:p w14:paraId="7A3DC8E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2F508F9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alta(modul: Arreglo de Strings)</w:t>
      </w:r>
    </w:p>
    <w:p w14:paraId="40A1A00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list = super.leerFicher(MODULS_PATH)</w:t>
      </w:r>
    </w:p>
    <w:p w14:paraId="1385C06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Para cada nombre en modul:</w:t>
      </w:r>
    </w:p>
    <w:p w14:paraId="0D340E29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Si super.buscarList(nombre, MODULS_PATH, Falso) es -1:</w:t>
      </w:r>
    </w:p>
    <w:p w14:paraId="210FF85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idAleatorio = generarId()</w:t>
      </w:r>
    </w:p>
    <w:p w14:paraId="7CB6D2F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list.add(new Modul(nombre, idAleatorio))</w:t>
      </w:r>
    </w:p>
    <w:p w14:paraId="0CC8DBE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Mostrar nombre + " se ha dado de alta"</w:t>
      </w:r>
    </w:p>
    <w:p w14:paraId="10A9C69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Sino:</w:t>
      </w:r>
    </w:p>
    <w:p w14:paraId="5C33C71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    Mostrar "El módulo ya existe"</w:t>
      </w:r>
    </w:p>
    <w:p w14:paraId="4968FD4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super.escribir(super.fromString(list), MODULS_PATH)</w:t>
      </w:r>
    </w:p>
    <w:p w14:paraId="5BC9F47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6DB491B5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generarId(): String</w:t>
      </w:r>
    </w:p>
    <w:p w14:paraId="4346BF1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min = 10000000</w:t>
      </w:r>
    </w:p>
    <w:p w14:paraId="0C1DDCC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max = 99999999</w:t>
      </w:r>
    </w:p>
    <w:p w14:paraId="70AA9434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random = Generar un número aleatorio en el rango (min, max)</w:t>
      </w:r>
    </w:p>
    <w:p w14:paraId="5B0482A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el número aleatorio como una cadena de texto</w:t>
      </w:r>
    </w:p>
    <w:p w14:paraId="571532E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634FD4B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baixa(path: String)</w:t>
      </w:r>
    </w:p>
    <w:p w14:paraId="08A12F4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list = leerFicher(path)</w:t>
      </w:r>
    </w:p>
    <w:p w14:paraId="2AA0723E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pos = buscarList(Mantenible.pedirId(), path, Verdadero)</w:t>
      </w:r>
    </w:p>
    <w:p w14:paraId="684B831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 pos es -1:</w:t>
      </w:r>
    </w:p>
    <w:p w14:paraId="33F22AD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"El módulo no existe"</w:t>
      </w:r>
    </w:p>
    <w:p w14:paraId="6C62F14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Sino:</w:t>
      </w:r>
    </w:p>
    <w:p w14:paraId="2ACFAD01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desmatricularAlumnes(list.get(pos).id, Matriculas.leerFicher())</w:t>
      </w:r>
    </w:p>
    <w:p w14:paraId="7C2CC26C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list.remove(pos)</w:t>
      </w:r>
    </w:p>
    <w:p w14:paraId="5C2B98E0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    Mostrar "El módulo se ha dado de baja correctamente"</w:t>
      </w:r>
    </w:p>
    <w:p w14:paraId="0F94BC18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Escribir fromString(list) en 'path'</w:t>
      </w:r>
    </w:p>
    <w:p w14:paraId="58009BB7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2A62A1C2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Método matricularAlumne(nia: String, idModul: String, list: ArrayList de Matricula): Matricula</w:t>
      </w:r>
    </w:p>
    <w:p w14:paraId="24E466FF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matrs = list</w:t>
      </w:r>
    </w:p>
    <w:p w14:paraId="694FFE1B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matrs.add(new Matricula(nia, idModul))</w:t>
      </w:r>
    </w:p>
    <w:p w14:paraId="3CD437DD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super.escribir(Matriculas.paraString(list), MATRICULES_PATH)</w:t>
      </w:r>
    </w:p>
    <w:p w14:paraId="346FDBE6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="Consolas" w:eastAsia="Liberation Serif" w:hAnsi="Consolas" w:cstheme="majorHAnsi"/>
          <w:sz w:val="18"/>
          <w:szCs w:val="18"/>
        </w:rPr>
        <w:t xml:space="preserve">        Devolver la última matrícula agregada en 'matrs'</w:t>
      </w:r>
    </w:p>
    <w:p w14:paraId="4253CC63" w14:textId="77777777" w:rsidR="00495C01" w:rsidRPr="00495C01" w:rsidRDefault="00495C01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46A1ADB7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Método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desmatricularAlumnes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>(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idModul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: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String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,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list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: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ArrayList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 de Matricula)</w:t>
      </w:r>
    </w:p>
    <w:p w14:paraId="43921A26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matrList = list</w:t>
      </w:r>
    </w:p>
    <w:p w14:paraId="57020762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matrSize = Tamaño de matrList</w:t>
      </w:r>
    </w:p>
    <w:p w14:paraId="03E223CE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i = 0</w:t>
      </w:r>
    </w:p>
    <w:p w14:paraId="15844A37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Mientras i sea menor que matrSize:</w:t>
      </w:r>
    </w:p>
    <w:p w14:paraId="0F1FD230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matr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 =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matrList.get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>(i)</w:t>
      </w:r>
    </w:p>
    <w:p w14:paraId="52CF2360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Si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matr.idMdoul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 es igual a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idModul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>:</w:t>
      </w:r>
    </w:p>
    <w:p w14:paraId="6F8CEC9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matrList.remove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>(i)</w:t>
      </w:r>
    </w:p>
    <w:p w14:paraId="0C5D7171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Decrementar </w:t>
      </w:r>
      <w:proofErr w:type="spellStart"/>
      <w:r w:rsidRPr="006A742B">
        <w:rPr>
          <w:rFonts w:ascii="Consolas" w:eastAsia="Liberation Serif" w:hAnsi="Consolas" w:cstheme="majorHAnsi"/>
          <w:sz w:val="18"/>
          <w:szCs w:val="18"/>
        </w:rPr>
        <w:t>matrSize</w:t>
      </w:r>
      <w:proofErr w:type="spellEnd"/>
      <w:r w:rsidRPr="006A742B">
        <w:rPr>
          <w:rFonts w:ascii="Consolas" w:eastAsia="Liberation Serif" w:hAnsi="Consolas" w:cstheme="majorHAnsi"/>
          <w:sz w:val="18"/>
          <w:szCs w:val="18"/>
        </w:rPr>
        <w:t xml:space="preserve"> en 1</w:t>
      </w:r>
    </w:p>
    <w:p w14:paraId="77D5B704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Sino:</w:t>
      </w:r>
    </w:p>
    <w:p w14:paraId="5CDB12C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Incrementar i en 1</w:t>
      </w:r>
    </w:p>
    <w:p w14:paraId="12506895" w14:textId="77777777" w:rsidR="005C158E" w:rsidRPr="00AF4B69" w:rsidRDefault="005C158E" w:rsidP="00495C01">
      <w:pPr>
        <w:rPr>
          <w:rFonts w:ascii="Consolas" w:eastAsia="Liberation Serif" w:hAnsi="Consolas" w:cstheme="majorHAnsi"/>
          <w:sz w:val="18"/>
          <w:szCs w:val="18"/>
        </w:rPr>
      </w:pPr>
    </w:p>
    <w:p w14:paraId="483CEA8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b/>
          <w:bCs/>
          <w:sz w:val="24"/>
          <w:szCs w:val="24"/>
        </w:rPr>
        <w:t>Clase Matriculas</w:t>
      </w:r>
      <w:r w:rsidRPr="005C158E">
        <w:rPr>
          <w:rFonts w:ascii="Consolas" w:eastAsia="Liberation Serif" w:hAnsi="Consolas" w:cstheme="majorHAnsi"/>
          <w:sz w:val="18"/>
          <w:szCs w:val="18"/>
        </w:rPr>
        <w:t xml:space="preserve"> extiende Mantenibles:</w:t>
      </w:r>
    </w:p>
    <w:p w14:paraId="63FEEDE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45FA7A9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rc (Instancia de ReadClient)</w:t>
      </w:r>
    </w:p>
    <w:p w14:paraId="353E808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39D563F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menu():</w:t>
      </w:r>
    </w:p>
    <w:p w14:paraId="4A68683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menu = 0</w:t>
      </w:r>
    </w:p>
    <w:p w14:paraId="227331B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repetir = Verdadero</w:t>
      </w:r>
    </w:p>
    <w:p w14:paraId="38471F9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Mientras repetir sea Verdadero:</w:t>
      </w:r>
    </w:p>
    <w:p w14:paraId="1B946D4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Matricula matr</w:t>
      </w:r>
    </w:p>
    <w:p w14:paraId="2830185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ArrayList&lt;Matricula&gt; list</w:t>
      </w:r>
    </w:p>
    <w:p w14:paraId="58220D7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Mostrar el menú:</w:t>
      </w:r>
    </w:p>
    <w:p w14:paraId="2D6B0B2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(0) Salir</w:t>
      </w:r>
    </w:p>
    <w:p w14:paraId="7E97EC9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(1) Qualificar</w:t>
      </w:r>
    </w:p>
    <w:p w14:paraId="255BA49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(2) Modificar</w:t>
      </w:r>
    </w:p>
    <w:p w14:paraId="47C5D89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(3) Traure bolletí de notes</w:t>
      </w:r>
    </w:p>
    <w:p w14:paraId="0C1331B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Leer la selección del usuario en 'menu'</w:t>
      </w:r>
    </w:p>
    <w:p w14:paraId="5766DB9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Según 'menu':</w:t>
      </w:r>
    </w:p>
    <w:p w14:paraId="200262A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1690839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repetir = Falso</w:t>
      </w:r>
    </w:p>
    <w:p w14:paraId="4115955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"Has salido del menú Avaluar"</w:t>
      </w:r>
    </w:p>
    <w:p w14:paraId="740F281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04829D8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list = leerFicher()</w:t>
      </w:r>
    </w:p>
    <w:p w14:paraId="21E2187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matr = dades(list)</w:t>
      </w:r>
    </w:p>
    <w:p w14:paraId="79D2421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Si matr no es nulo:</w:t>
      </w:r>
    </w:p>
    <w:p w14:paraId="123E153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    qualificar(matr)</w:t>
      </w:r>
    </w:p>
    <w:p w14:paraId="72BFD27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Escribir paraString(list) en MATRICULES_PATH</w:t>
      </w:r>
    </w:p>
    <w:p w14:paraId="43FAEF8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0CC32FD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list = leerFicher()</w:t>
      </w:r>
    </w:p>
    <w:p w14:paraId="370FD86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matr = dades(list)</w:t>
      </w:r>
    </w:p>
    <w:p w14:paraId="75ED93D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Si matr no es nulo:</w:t>
      </w:r>
    </w:p>
    <w:p w14:paraId="364DE10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    modificar(matr)</w:t>
      </w:r>
    </w:p>
    <w:p w14:paraId="64BE59F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Escribir paraString(list) en MATRICULES_PATH</w:t>
      </w:r>
    </w:p>
    <w:p w14:paraId="758DB70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58B2D1F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mostrar()</w:t>
      </w:r>
    </w:p>
    <w:p w14:paraId="5F2DF5E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Predeterminado:</w:t>
      </w:r>
    </w:p>
    <w:p w14:paraId="013E89F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"Debes introducir un valor válido"</w:t>
      </w:r>
    </w:p>
    <w:p w14:paraId="573F784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38F755A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dades(list: ArrayList de Matricula): Matricula</w:t>
      </w:r>
    </w:p>
    <w:p w14:paraId="039DBCA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matr = nulo</w:t>
      </w:r>
    </w:p>
    <w:p w14:paraId="555A924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Si la lista no está vacía:</w:t>
      </w:r>
    </w:p>
    <w:p w14:paraId="0EAB930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ok = Falso</w:t>
      </w:r>
    </w:p>
    <w:p w14:paraId="673535F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Hacer:</w:t>
      </w:r>
    </w:p>
    <w:p w14:paraId="7F63E8D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nia = Mantenible.pedirId()</w:t>
      </w:r>
    </w:p>
    <w:p w14:paraId="36E8957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idModul = Mantenible.pedirId()</w:t>
      </w:r>
    </w:p>
    <w:p w14:paraId="13B9C3F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matr = enlazarMatricula(nia, idModul, list)</w:t>
      </w:r>
    </w:p>
    <w:p w14:paraId="58A022F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 matr no es nulo:</w:t>
      </w:r>
    </w:p>
    <w:p w14:paraId="1269383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ok = Verdadero</w:t>
      </w:r>
    </w:p>
    <w:p w14:paraId="699E667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"Datos correctos"</w:t>
      </w:r>
    </w:p>
    <w:p w14:paraId="7CCD4D2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Sino:</w:t>
      </w:r>
    </w:p>
    <w:p w14:paraId="6B14AE6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"Datos incorrectos"</w:t>
      </w:r>
    </w:p>
    <w:p w14:paraId="1374515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Mientras ok sea Falso</w:t>
      </w:r>
    </w:p>
    <w:p w14:paraId="7061EE1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Sino:</w:t>
      </w:r>
    </w:p>
    <w:p w14:paraId="77F7E6F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Mostrar "No hay matrículas registradas"</w:t>
      </w:r>
    </w:p>
    <w:p w14:paraId="7C652A7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Devolver matr</w:t>
      </w:r>
    </w:p>
    <w:p w14:paraId="501BC84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54DE9DD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enlazarMatricula(nia: String, idModul: String, list: ArrayList de Matricula): Matricula</w:t>
      </w:r>
    </w:p>
    <w:p w14:paraId="7B5AF3D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lastRenderedPageBreak/>
        <w:t xml:space="preserve">        matr = nulo</w:t>
      </w:r>
    </w:p>
    <w:p w14:paraId="6B4A312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Para cada matrícula en la lista:</w:t>
      </w:r>
    </w:p>
    <w:p w14:paraId="184DD86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Si matrícula.nia es igual a nia y matrícula.idMdoul es igual a idModul:</w:t>
      </w:r>
    </w:p>
    <w:p w14:paraId="7D74AD4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matr = matrícula</w:t>
      </w:r>
    </w:p>
    <w:p w14:paraId="00287B4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Devolver matr</w:t>
      </w:r>
    </w:p>
    <w:p w14:paraId="2C0DF74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2ED4709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qualificar(matr: Matricula)</w:t>
      </w:r>
    </w:p>
    <w:p w14:paraId="26F0BE4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Si matr no es nulo:</w:t>
      </w:r>
    </w:p>
    <w:p w14:paraId="7CC1819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cant = rc.pedirInteger("Cuántas notas quieres agregar: ")</w:t>
      </w:r>
    </w:p>
    <w:p w14:paraId="2694593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Para i en rango(0, cant):</w:t>
      </w:r>
    </w:p>
    <w:p w14:paraId="2430509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nota = rc.pedirDouble("Nota a agregar: ", 0.0, 10.0)</w:t>
      </w:r>
    </w:p>
    <w:p w14:paraId="6C90FCC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matr.addNota(nota)</w:t>
      </w:r>
    </w:p>
    <w:p w14:paraId="113F7B6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Mostrar "La nota se ha agregado"</w:t>
      </w:r>
    </w:p>
    <w:p w14:paraId="4B6CD43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291505C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qualificar(matr: Matricula, notes: Arreglo de Double)</w:t>
      </w:r>
    </w:p>
    <w:p w14:paraId="268AD8E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matr.addNota(notes)</w:t>
      </w:r>
    </w:p>
    <w:p w14:paraId="37AF6E8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602F363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modificar(matr: Matricula)</w:t>
      </w:r>
    </w:p>
    <w:p w14:paraId="0E4080C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Si matr.mostrarNotes(Verdadero) no es -1:</w:t>
      </w:r>
    </w:p>
    <w:p w14:paraId="5B9A0C9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pos = rc.pedirInteger("Cuál nota quieres modificar: ") - 1</w:t>
      </w:r>
    </w:p>
    <w:p w14:paraId="3FE2E29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nota = rc.pedirDouble("Dime la nota que quieres poner: ", 0.0, 10.0)</w:t>
      </w:r>
    </w:p>
    <w:p w14:paraId="7E1A8DF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matr.setNota(nota, pos)</w:t>
      </w:r>
    </w:p>
    <w:p w14:paraId="5BC647C0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60BB81F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mostrar()</w:t>
      </w:r>
    </w:p>
    <w:p w14:paraId="1475CC2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list = leerFicher()</w:t>
      </w:r>
    </w:p>
    <w:p w14:paraId="0626C65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mostrar = "\n"</w:t>
      </w:r>
    </w:p>
    <w:p w14:paraId="189307D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alumnesList = Mantenibles.leerFicher(ALUMNES_PATH)</w:t>
      </w:r>
    </w:p>
    <w:p w14:paraId="5B9F901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Para cada índice 'i' y objeto 'alm' en 'alumnesList':</w:t>
      </w:r>
    </w:p>
    <w:p w14:paraId="1368119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mostrar += alm.toString() + ": \n"</w:t>
      </w:r>
    </w:p>
    <w:p w14:paraId="1A78512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nia = alm.id</w:t>
      </w:r>
    </w:p>
    <w:p w14:paraId="14CF44C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Para cada índice 'j' y objeto 'matr' en 'list':</w:t>
      </w:r>
    </w:p>
    <w:p w14:paraId="6E8F464F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Si matr.nia es igual a nia:</w:t>
      </w:r>
    </w:p>
    <w:p w14:paraId="09893CB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+= "\t" + matr.toString() + "\n"</w:t>
      </w:r>
    </w:p>
    <w:p w14:paraId="70EBD1D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Mostrar mostrar</w:t>
      </w:r>
    </w:p>
    <w:p w14:paraId="21DDDAE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</w:t>
      </w:r>
    </w:p>
    <w:p w14:paraId="1650C4BC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>Método leerFicher(): ArrayList de Matricula</w:t>
      </w:r>
    </w:p>
    <w:p w14:paraId="3398218F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matrs = Nueva ArrayList de Matricula</w:t>
      </w:r>
    </w:p>
    <w:p w14:paraId="6E4C4CCE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Intentar:</w:t>
      </w:r>
    </w:p>
    <w:p w14:paraId="002B5D39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Crear un objeto File 'fl' con la ruta MATRICULES_PATH</w:t>
      </w:r>
    </w:p>
    <w:p w14:paraId="1AA3F3DB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Crear un objeto Scanner 'list' para leer el archivo</w:t>
      </w:r>
    </w:p>
    <w:p w14:paraId="1ECEC91E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Mientras 'list' tenga una siguiente línea:</w:t>
      </w:r>
    </w:p>
    <w:p w14:paraId="7E063A59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ln = Leer la siguiente línea de 'list'</w:t>
      </w:r>
    </w:p>
    <w:p w14:paraId="4FF9726D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entidades = Dividir 'ln' en partes usando ";"</w:t>
      </w:r>
    </w:p>
    <w:p w14:paraId="2FA79072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Para cada 'entidadString' en 'entidades':</w:t>
      </w:r>
    </w:p>
    <w:p w14:paraId="4A5D3EE1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entidad = Dividir 'entidadString' en partes usando ","</w:t>
      </w:r>
    </w:p>
    <w:p w14:paraId="764212EE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nia = Obtener la primera parte de 'entidad'</w:t>
      </w:r>
    </w:p>
    <w:p w14:paraId="5FDD2274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idModul = Obtener la segunda parte de 'entidad'</w:t>
      </w:r>
    </w:p>
    <w:p w14:paraId="417FAEDB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niaExist = Buscar si 'nia' existe en ALUMNES_PATH</w:t>
      </w:r>
    </w:p>
    <w:p w14:paraId="5A63E4EB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modulExist = Buscar si 'idModul' existe en MODULS_PATH</w:t>
      </w:r>
    </w:p>
    <w:p w14:paraId="4551F1A6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Si 'niaExist' y 'modulExist':</w:t>
      </w:r>
    </w:p>
    <w:p w14:paraId="73B044D1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notas = Obtener la tercera parte de 'entidad'</w:t>
      </w:r>
    </w:p>
    <w:p w14:paraId="4C4D0C1F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notesArray = Dividir 'notas' en partes usando " "</w:t>
      </w:r>
    </w:p>
    <w:p w14:paraId="42D6E764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Crear un arreglo 'notes' de dobles con el tamaño 'notesArray.length'</w:t>
      </w:r>
    </w:p>
    <w:p w14:paraId="4977B0E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Para 'i' desde 0 hasta el tamaño de 'notesArray':</w:t>
      </w:r>
    </w:p>
    <w:p w14:paraId="0FCA9C5C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    Intentar:</w:t>
      </w:r>
    </w:p>
    <w:p w14:paraId="6ADD345C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        Convertir 'notesArray[i]' a un número decimal y almacenarlo en 'n'</w:t>
      </w:r>
    </w:p>
    <w:p w14:paraId="432E9D71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        Asignar 'n' a 'notes[i]'</w:t>
      </w:r>
    </w:p>
    <w:p w14:paraId="6E5AC0CE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    Capturar excepciones de conversión de tipo y mostrar mensajes de error</w:t>
      </w:r>
    </w:p>
    <w:p w14:paraId="2AA386FD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Crear un objeto 'matr' de tipo Matricula con 'nia' e 'idModul'</w:t>
      </w:r>
    </w:p>
    <w:p w14:paraId="5E7E5DF7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Añadir las notas al objeto 'matr'</w:t>
      </w:r>
    </w:p>
    <w:p w14:paraId="30E7C691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Añadir 'matr' a la lista 'matrs'</w:t>
      </w:r>
    </w:p>
    <w:p w14:paraId="46B9697D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Sino:</w:t>
      </w:r>
    </w:p>
    <w:p w14:paraId="5210BED2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            Mostrar un mensaje de error indicando que el alumno o el módulo </w:t>
      </w:r>
      <w:r w:rsidRPr="006A742B">
        <w:rPr>
          <w:rFonts w:ascii="Consolas" w:eastAsia="Liberation Serif" w:hAnsi="Consolas" w:cstheme="majorHAnsi"/>
          <w:sz w:val="18"/>
          <w:szCs w:val="18"/>
        </w:rPr>
        <w:lastRenderedPageBreak/>
        <w:t>no existe</w:t>
      </w:r>
    </w:p>
    <w:p w14:paraId="6775530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Limpiar objetos 'fl' y 'list'</w:t>
      </w:r>
    </w:p>
    <w:p w14:paraId="1AFF4475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Capturar excepción de FileNotFoundException y mostrar un mensaje de error</w:t>
      </w:r>
    </w:p>
    <w:p w14:paraId="4DF1FB3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Capturar otras excepciones generales y mostrar un mensaje de error</w:t>
      </w:r>
    </w:p>
    <w:p w14:paraId="4C0B5979" w14:textId="573F6E75" w:rsidR="005C158E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Devolver 'matrs'</w:t>
      </w:r>
    </w:p>
    <w:p w14:paraId="34C10718" w14:textId="77777777" w:rsid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</w:p>
    <w:p w14:paraId="7F3C5108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>Método paraString(matriculas: ArrayList de Matricula): String</w:t>
      </w:r>
    </w:p>
    <w:p w14:paraId="47FDA3B4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list = matriculas</w:t>
      </w:r>
    </w:p>
    <w:p w14:paraId="687E1DB5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objs = ""</w:t>
      </w:r>
    </w:p>
    <w:p w14:paraId="4946A97B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Para 'i' desde 0 hasta el tamaño de 'list':</w:t>
      </w:r>
    </w:p>
    <w:p w14:paraId="36E0AFC5" w14:textId="77777777" w:rsidR="006A742B" w:rsidRP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    objs += Obtener la representación en cadena de 'list.get(i)' usando 'fromString()' + ";"</w:t>
      </w:r>
    </w:p>
    <w:p w14:paraId="5DFB01EA" w14:textId="64C3FB78" w:rsid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  <w:r w:rsidRPr="006A742B">
        <w:rPr>
          <w:rFonts w:ascii="Consolas" w:eastAsia="Liberation Serif" w:hAnsi="Consolas" w:cstheme="majorHAnsi"/>
          <w:sz w:val="18"/>
          <w:szCs w:val="18"/>
        </w:rPr>
        <w:t xml:space="preserve">    Devolver 'objs' como una cadena de texto</w:t>
      </w:r>
    </w:p>
    <w:p w14:paraId="2084B54D" w14:textId="77777777" w:rsidR="006A742B" w:rsidRDefault="006A742B" w:rsidP="006A742B">
      <w:pPr>
        <w:rPr>
          <w:rFonts w:ascii="Consolas" w:eastAsia="Liberation Serif" w:hAnsi="Consolas" w:cstheme="majorHAnsi"/>
          <w:sz w:val="18"/>
          <w:szCs w:val="18"/>
        </w:rPr>
      </w:pPr>
    </w:p>
    <w:p w14:paraId="0FA1F1A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b/>
          <w:bCs/>
          <w:sz w:val="24"/>
          <w:szCs w:val="24"/>
        </w:rPr>
        <w:t>Clase practica_04:</w:t>
      </w:r>
    </w:p>
    <w:p w14:paraId="52BF990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Atributos:</w:t>
      </w:r>
    </w:p>
    <w:p w14:paraId="1B5DD4A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alumnesList (Instancia de Alumnes)</w:t>
      </w:r>
    </w:p>
    <w:p w14:paraId="79B4700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ALUMNES_PATH (Ruta del archivo de lista de alumnos)</w:t>
      </w:r>
    </w:p>
    <w:p w14:paraId="1A3A7019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modulsList (Instancia de Moduls)</w:t>
      </w:r>
    </w:p>
    <w:p w14:paraId="4EEB215C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MODULS_PATH (Ruta del archivo de lista de módulos)</w:t>
      </w:r>
    </w:p>
    <w:p w14:paraId="2D6B9BB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matriculasList (Instancia de Matriculas)</w:t>
      </w:r>
    </w:p>
    <w:p w14:paraId="1440A3E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- MATRICULES_PATH (Ruta del archivo de lista de matrículas)</w:t>
      </w:r>
    </w:p>
    <w:p w14:paraId="0EDC9D2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4085988A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Método main(args: Arreglo de Strings):</w:t>
      </w:r>
    </w:p>
    <w:p w14:paraId="6039C8E3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rc = Nueva instancia de ReadClient</w:t>
      </w:r>
    </w:p>
    <w:p w14:paraId="23DC95B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repit = Verdadero</w:t>
      </w:r>
    </w:p>
    <w:p w14:paraId="6069555D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Mientras repit sea Verdadero:</w:t>
      </w:r>
    </w:p>
    <w:p w14:paraId="43FCCB98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Mostrar el menú principal:</w:t>
      </w:r>
    </w:p>
    <w:p w14:paraId="541B54E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(0) Salir</w:t>
      </w:r>
    </w:p>
    <w:p w14:paraId="3794A46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(1) Menu Alumnes</w:t>
      </w:r>
    </w:p>
    <w:p w14:paraId="5C7369F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(2) Menu Mòdul</w:t>
      </w:r>
    </w:p>
    <w:p w14:paraId="52B425A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- (3) Avaluar</w:t>
      </w:r>
    </w:p>
    <w:p w14:paraId="641669F6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Leer la selección del usuario en 'menu'</w:t>
      </w:r>
    </w:p>
    <w:p w14:paraId="4AEBF5D5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Según 'menu':</w:t>
      </w:r>
    </w:p>
    <w:p w14:paraId="5942C2B2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0:</w:t>
      </w:r>
    </w:p>
    <w:p w14:paraId="71340A1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repit = Falso</w:t>
      </w:r>
    </w:p>
    <w:p w14:paraId="747415FB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1:</w:t>
      </w:r>
    </w:p>
    <w:p w14:paraId="247C215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menu() de 'alumnesList'</w:t>
      </w:r>
    </w:p>
    <w:p w14:paraId="4916DFE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2:</w:t>
      </w:r>
    </w:p>
    <w:p w14:paraId="0D9801E7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menu() de 'modulsList'</w:t>
      </w:r>
    </w:p>
    <w:p w14:paraId="1B8DA6C1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Caso 3:</w:t>
      </w:r>
    </w:p>
    <w:p w14:paraId="2442F78E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Llamar al método menu() de 'matriculasList'</w:t>
      </w:r>
    </w:p>
    <w:p w14:paraId="381FDA5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Predeterminado:</w:t>
      </w:r>
    </w:p>
    <w:p w14:paraId="390796E4" w14:textId="77777777" w:rsidR="005C158E" w:rsidRPr="005C158E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  <w:r w:rsidRPr="005C158E">
        <w:rPr>
          <w:rFonts w:ascii="Consolas" w:eastAsia="Liberation Serif" w:hAnsi="Consolas" w:cstheme="majorHAnsi"/>
          <w:sz w:val="18"/>
          <w:szCs w:val="18"/>
        </w:rPr>
        <w:t xml:space="preserve">                    Mostrar "Debes introducir un valor válido"</w:t>
      </w:r>
    </w:p>
    <w:p w14:paraId="0A18E19F" w14:textId="77777777" w:rsidR="005C158E" w:rsidRPr="00AF4B69" w:rsidRDefault="005C158E" w:rsidP="005C158E">
      <w:pPr>
        <w:rPr>
          <w:rFonts w:ascii="Consolas" w:eastAsia="Liberation Serif" w:hAnsi="Consolas" w:cstheme="majorHAnsi"/>
          <w:sz w:val="18"/>
          <w:szCs w:val="18"/>
        </w:rPr>
      </w:pPr>
    </w:p>
    <w:p w14:paraId="07B622B5" w14:textId="77777777" w:rsidR="008F2B40" w:rsidRDefault="008F2B40" w:rsidP="00AF4B69">
      <w:pPr>
        <w:rPr>
          <w:rFonts w:ascii="Consolas" w:eastAsia="Liberation Serif" w:hAnsi="Consolas" w:cstheme="majorHAnsi"/>
          <w:sz w:val="18"/>
          <w:szCs w:val="18"/>
        </w:rPr>
      </w:pPr>
    </w:p>
    <w:p w14:paraId="69560681" w14:textId="7BD78CBA" w:rsidR="008F2B40" w:rsidRPr="000D1EAD" w:rsidRDefault="008F2B40" w:rsidP="008F2B40">
      <w:pPr>
        <w:pStyle w:val="Ttulo1"/>
      </w:pPr>
      <w:bookmarkStart w:id="5" w:name="_Toc147523183"/>
      <w:r w:rsidRPr="008F2B40">
        <w:t>Conclusió</w:t>
      </w:r>
      <w:bookmarkEnd w:id="5"/>
    </w:p>
    <w:p w14:paraId="4547AA1D" w14:textId="667EE311" w:rsidR="008F2B40" w:rsidRPr="00AF4B69" w:rsidRDefault="00495C01" w:rsidP="00AF4B69">
      <w:pPr>
        <w:rPr>
          <w:rFonts w:ascii="Consolas" w:eastAsia="Liberation Serif" w:hAnsi="Consolas" w:cstheme="majorHAnsi"/>
          <w:sz w:val="18"/>
          <w:szCs w:val="18"/>
        </w:rPr>
      </w:pPr>
      <w:r w:rsidRPr="00495C01">
        <w:rPr>
          <w:rFonts w:asciiTheme="majorHAnsi" w:hAnsiTheme="majorHAnsi" w:cstheme="majorHAnsi"/>
          <w:sz w:val="24"/>
          <w:szCs w:val="24"/>
        </w:rPr>
        <w:t>En conclusió, aquesta pràctica m'ha sigut una mica complicada, ja que he pres la decisió de crear dues classes més genèriques per a aquelles funcions que són iguals, però també m'ha resultat força cansada, ja que fer aquests canvis m'ha endarrerit molt.</w:t>
      </w:r>
    </w:p>
    <w:bookmarkEnd w:id="4"/>
    <w:p w14:paraId="4CA9779D" w14:textId="2C471C73" w:rsidR="003E569D" w:rsidRDefault="003E569D">
      <w:pPr>
        <w:rPr>
          <w:rFonts w:asciiTheme="majorHAnsi" w:eastAsia="Liberation Sans" w:hAnsiTheme="majorHAnsi" w:cstheme="majorHAnsi"/>
          <w:b/>
          <w:sz w:val="28"/>
          <w:szCs w:val="32"/>
        </w:rPr>
      </w:pPr>
    </w:p>
    <w:sectPr w:rsidR="003E569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9B21" w14:textId="77777777" w:rsidR="00435890" w:rsidRPr="000D1EAD" w:rsidRDefault="00435890" w:rsidP="00E76317">
      <w:r w:rsidRPr="000D1EAD">
        <w:separator/>
      </w:r>
    </w:p>
  </w:endnote>
  <w:endnote w:type="continuationSeparator" w:id="0">
    <w:p w14:paraId="05ADA92B" w14:textId="77777777" w:rsidR="00435890" w:rsidRPr="000D1EAD" w:rsidRDefault="00435890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18FBBE9C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0CCC1D00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31AB" w14:textId="77777777" w:rsidR="00435890" w:rsidRPr="000D1EAD" w:rsidRDefault="00435890" w:rsidP="00E76317">
      <w:r w:rsidRPr="000D1EAD">
        <w:separator/>
      </w:r>
    </w:p>
  </w:footnote>
  <w:footnote w:type="continuationSeparator" w:id="0">
    <w:p w14:paraId="3B1D14C3" w14:textId="77777777" w:rsidR="00435890" w:rsidRPr="000D1EAD" w:rsidRDefault="00435890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2"/>
  </w:num>
  <w:num w:numId="2" w16cid:durableId="901521117">
    <w:abstractNumId w:val="3"/>
  </w:num>
  <w:num w:numId="3" w16cid:durableId="579216088">
    <w:abstractNumId w:val="5"/>
  </w:num>
  <w:num w:numId="4" w16cid:durableId="926842401">
    <w:abstractNumId w:val="0"/>
  </w:num>
  <w:num w:numId="5" w16cid:durableId="545533416">
    <w:abstractNumId w:val="4"/>
  </w:num>
  <w:num w:numId="6" w16cid:durableId="109729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EAD"/>
    <w:rsid w:val="000D1EAD"/>
    <w:rsid w:val="000E31FC"/>
    <w:rsid w:val="003E569D"/>
    <w:rsid w:val="003F05A8"/>
    <w:rsid w:val="00435890"/>
    <w:rsid w:val="00495C01"/>
    <w:rsid w:val="00521126"/>
    <w:rsid w:val="00537D16"/>
    <w:rsid w:val="005C158E"/>
    <w:rsid w:val="00666910"/>
    <w:rsid w:val="006A363A"/>
    <w:rsid w:val="006A742B"/>
    <w:rsid w:val="006F6297"/>
    <w:rsid w:val="008D3B71"/>
    <w:rsid w:val="008D7ED5"/>
    <w:rsid w:val="008F2B40"/>
    <w:rsid w:val="00915539"/>
    <w:rsid w:val="00960E34"/>
    <w:rsid w:val="009F3EDF"/>
    <w:rsid w:val="00A44E72"/>
    <w:rsid w:val="00A4675B"/>
    <w:rsid w:val="00A91756"/>
    <w:rsid w:val="00AF4B69"/>
    <w:rsid w:val="00BD04C8"/>
    <w:rsid w:val="00BD3C16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E9BF"/>
  <w15:docId w15:val="{FBAE7FB1-8B56-4ED2-93E0-E422935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42B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A7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lantilla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PlantillaMemoria.dotx</Template>
  <TotalTime>84</TotalTime>
  <Pages>10</Pages>
  <Words>3371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6</cp:revision>
  <cp:lastPrinted>2023-10-06T20:21:00Z</cp:lastPrinted>
  <dcterms:created xsi:type="dcterms:W3CDTF">2023-10-06T19:24:00Z</dcterms:created>
  <dcterms:modified xsi:type="dcterms:W3CDTF">2023-10-13T20:59:00Z</dcterms:modified>
</cp:coreProperties>
</file>