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80DEB" w14:textId="77777777" w:rsidR="00E76317" w:rsidRPr="000D1EAD" w:rsidRDefault="00E76317" w:rsidP="00E76317">
      <w:pPr>
        <w:jc w:val="center"/>
        <w:rPr>
          <w:rFonts w:eastAsia="Liberation Sans" w:cs="Calibri"/>
          <w:b/>
          <w:sz w:val="72"/>
          <w:szCs w:val="96"/>
        </w:rPr>
      </w:pPr>
    </w:p>
    <w:p w14:paraId="44BAB9BA" w14:textId="2210034C" w:rsidR="00E76317" w:rsidRPr="000D1EAD" w:rsidRDefault="00E76317" w:rsidP="00E76317">
      <w:pPr>
        <w:jc w:val="center"/>
        <w:rPr>
          <w:rFonts w:eastAsia="Liberation Sans" w:cs="Calibri"/>
          <w:b/>
          <w:sz w:val="72"/>
          <w:szCs w:val="96"/>
        </w:rPr>
      </w:pPr>
      <w:r w:rsidRPr="000D1EAD">
        <w:rPr>
          <w:rFonts w:eastAsia="Liberation Sans" w:cs="Calibri"/>
          <w:b/>
          <w:sz w:val="72"/>
          <w:szCs w:val="96"/>
        </w:rPr>
        <w:t>Memoria Practica (I</w:t>
      </w:r>
      <w:r w:rsidR="000D1EAD" w:rsidRPr="000D1EAD">
        <w:rPr>
          <w:rFonts w:eastAsia="Liberation Sans" w:cs="Calibri"/>
          <w:b/>
          <w:sz w:val="72"/>
          <w:szCs w:val="96"/>
        </w:rPr>
        <w:t>I</w:t>
      </w:r>
      <w:r w:rsidRPr="000D1EAD">
        <w:rPr>
          <w:rFonts w:eastAsia="Liberation Sans" w:cs="Calibri"/>
          <w:b/>
          <w:sz w:val="72"/>
          <w:szCs w:val="96"/>
        </w:rPr>
        <w:t>)</w:t>
      </w:r>
    </w:p>
    <w:p w14:paraId="4A73E7BE" w14:textId="5E9F16B1" w:rsidR="00E76317" w:rsidRPr="000D1EAD" w:rsidRDefault="000D1EAD" w:rsidP="00E76317">
      <w:pPr>
        <w:jc w:val="center"/>
        <w:rPr>
          <w:rFonts w:asciiTheme="minorHAnsi" w:eastAsia="Liberation Sans" w:hAnsiTheme="minorHAnsi" w:cstheme="minorHAnsi"/>
          <w:bCs/>
          <w:sz w:val="20"/>
        </w:rPr>
      </w:pPr>
      <w:r w:rsidRPr="000D1EAD">
        <w:rPr>
          <w:rFonts w:asciiTheme="minorHAnsi" w:eastAsia="Liberation Sans" w:hAnsiTheme="minorHAnsi" w:cstheme="minorHAnsi"/>
          <w:bCs/>
          <w:sz w:val="20"/>
        </w:rPr>
        <w:t>Acc</w:t>
      </w:r>
      <w:r w:rsidR="00DB10EF">
        <w:rPr>
          <w:rFonts w:asciiTheme="minorHAnsi" w:eastAsia="Liberation Sans" w:hAnsiTheme="minorHAnsi" w:cstheme="minorHAnsi"/>
          <w:bCs/>
          <w:sz w:val="20"/>
        </w:rPr>
        <w:t>é</w:t>
      </w:r>
      <w:r w:rsidRPr="000D1EAD">
        <w:rPr>
          <w:rFonts w:asciiTheme="minorHAnsi" w:eastAsia="Liberation Sans" w:hAnsiTheme="minorHAnsi" w:cstheme="minorHAnsi"/>
          <w:bCs/>
          <w:sz w:val="20"/>
        </w:rPr>
        <w:t>s a Dades</w:t>
      </w:r>
    </w:p>
    <w:p w14:paraId="5B8E2F53"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rFonts w:ascii="Calibri" w:eastAsiaTheme="minorEastAsia" w:hAnsi="Calibri" w:cstheme="minorBidi"/>
          <w:b w:val="0"/>
          <w:kern w:val="3"/>
          <w:sz w:val="22"/>
          <w:szCs w:val="22"/>
        </w:rPr>
        <w:id w:val="-1941288169"/>
        <w:docPartObj>
          <w:docPartGallery w:val="Table of Contents"/>
          <w:docPartUnique/>
        </w:docPartObj>
      </w:sdtPr>
      <w:sdtEndPr>
        <w:rPr>
          <w:bCs/>
        </w:rPr>
      </w:sdtEndPr>
      <w:sdtContent>
        <w:p w14:paraId="78BA720B" w14:textId="4CBE5686" w:rsidR="00E76317" w:rsidRPr="000D1EAD" w:rsidRDefault="00E76317" w:rsidP="00E76317">
          <w:pPr>
            <w:pStyle w:val="TtuloTDC"/>
          </w:pPr>
          <w:r w:rsidRPr="000D1EAD">
            <w:t xml:space="preserve">Tabla de </w:t>
          </w:r>
          <w:r w:rsidR="000D1EAD" w:rsidRPr="000D1EAD">
            <w:t>continguts</w:t>
          </w:r>
        </w:p>
        <w:p w14:paraId="16CE6827" w14:textId="747D052F" w:rsidR="008F2B40" w:rsidRDefault="00E76317">
          <w:pPr>
            <w:pStyle w:val="TDC1"/>
            <w:tabs>
              <w:tab w:val="right" w:leader="dot" w:pos="8494"/>
            </w:tabs>
            <w:rPr>
              <w:rFonts w:asciiTheme="minorHAnsi" w:hAnsiTheme="minorHAnsi"/>
              <w:noProof/>
              <w:kern w:val="2"/>
              <w:lang w:val="es-ES"/>
              <w14:ligatures w14:val="standardContextual"/>
            </w:rPr>
          </w:pPr>
          <w:r w:rsidRPr="000D1EAD">
            <w:fldChar w:fldCharType="begin"/>
          </w:r>
          <w:r w:rsidRPr="000D1EAD">
            <w:instrText xml:space="preserve"> TOC \o "1-3" \h \z \u </w:instrText>
          </w:r>
          <w:r w:rsidRPr="000D1EAD">
            <w:fldChar w:fldCharType="separate"/>
          </w:r>
          <w:hyperlink w:anchor="_Toc147523179" w:history="1">
            <w:r w:rsidR="008F2B40" w:rsidRPr="00433313">
              <w:rPr>
                <w:rStyle w:val="Hipervnculo"/>
                <w:noProof/>
              </w:rPr>
              <w:t>Que</w:t>
            </w:r>
            <w:r w:rsidR="008F2B40">
              <w:rPr>
                <w:noProof/>
                <w:webHidden/>
              </w:rPr>
              <w:tab/>
            </w:r>
            <w:r w:rsidR="008F2B40">
              <w:rPr>
                <w:noProof/>
                <w:webHidden/>
              </w:rPr>
              <w:fldChar w:fldCharType="begin"/>
            </w:r>
            <w:r w:rsidR="008F2B40">
              <w:rPr>
                <w:noProof/>
                <w:webHidden/>
              </w:rPr>
              <w:instrText xml:space="preserve"> PAGEREF _Toc147523179 \h </w:instrText>
            </w:r>
            <w:r w:rsidR="008F2B40">
              <w:rPr>
                <w:noProof/>
                <w:webHidden/>
              </w:rPr>
            </w:r>
            <w:r w:rsidR="008F2B40">
              <w:rPr>
                <w:noProof/>
                <w:webHidden/>
              </w:rPr>
              <w:fldChar w:fldCharType="separate"/>
            </w:r>
            <w:r w:rsidR="00DF33FF">
              <w:rPr>
                <w:noProof/>
                <w:webHidden/>
              </w:rPr>
              <w:t>2</w:t>
            </w:r>
            <w:r w:rsidR="008F2B40">
              <w:rPr>
                <w:noProof/>
                <w:webHidden/>
              </w:rPr>
              <w:fldChar w:fldCharType="end"/>
            </w:r>
          </w:hyperlink>
        </w:p>
        <w:p w14:paraId="077E5DEA" w14:textId="18BE0066" w:rsidR="008F2B40" w:rsidRDefault="008F2B40">
          <w:pPr>
            <w:pStyle w:val="TDC1"/>
            <w:tabs>
              <w:tab w:val="right" w:leader="dot" w:pos="8494"/>
            </w:tabs>
            <w:rPr>
              <w:rFonts w:asciiTheme="minorHAnsi" w:hAnsiTheme="minorHAnsi"/>
              <w:noProof/>
              <w:kern w:val="2"/>
              <w:lang w:val="es-ES"/>
              <w14:ligatures w14:val="standardContextual"/>
            </w:rPr>
          </w:pPr>
          <w:hyperlink w:anchor="_Toc147523180" w:history="1">
            <w:r w:rsidRPr="00433313">
              <w:rPr>
                <w:rStyle w:val="Hipervnculo"/>
                <w:noProof/>
              </w:rPr>
              <w:t>P</w:t>
            </w:r>
            <w:r w:rsidR="00DB10EF">
              <w:rPr>
                <w:rStyle w:val="Hipervnculo"/>
                <w:noProof/>
              </w:rPr>
              <w:t>er a que</w:t>
            </w:r>
            <w:r>
              <w:rPr>
                <w:noProof/>
                <w:webHidden/>
              </w:rPr>
              <w:tab/>
            </w:r>
            <w:r>
              <w:rPr>
                <w:noProof/>
                <w:webHidden/>
              </w:rPr>
              <w:fldChar w:fldCharType="begin"/>
            </w:r>
            <w:r>
              <w:rPr>
                <w:noProof/>
                <w:webHidden/>
              </w:rPr>
              <w:instrText xml:space="preserve"> PAGEREF _Toc147523180 \h </w:instrText>
            </w:r>
            <w:r>
              <w:rPr>
                <w:noProof/>
                <w:webHidden/>
              </w:rPr>
            </w:r>
            <w:r>
              <w:rPr>
                <w:noProof/>
                <w:webHidden/>
              </w:rPr>
              <w:fldChar w:fldCharType="separate"/>
            </w:r>
            <w:r w:rsidR="00DF33FF">
              <w:rPr>
                <w:noProof/>
                <w:webHidden/>
              </w:rPr>
              <w:t>2</w:t>
            </w:r>
            <w:r>
              <w:rPr>
                <w:noProof/>
                <w:webHidden/>
              </w:rPr>
              <w:fldChar w:fldCharType="end"/>
            </w:r>
          </w:hyperlink>
        </w:p>
        <w:p w14:paraId="15E597E7" w14:textId="518DE04C" w:rsidR="008F2B40" w:rsidRDefault="008F2B40">
          <w:pPr>
            <w:pStyle w:val="TDC1"/>
            <w:tabs>
              <w:tab w:val="right" w:leader="dot" w:pos="8494"/>
            </w:tabs>
            <w:rPr>
              <w:rFonts w:asciiTheme="minorHAnsi" w:hAnsiTheme="minorHAnsi"/>
              <w:noProof/>
              <w:kern w:val="2"/>
              <w:lang w:val="es-ES"/>
              <w14:ligatures w14:val="standardContextual"/>
            </w:rPr>
          </w:pPr>
          <w:hyperlink w:anchor="_Toc147523181" w:history="1">
            <w:r w:rsidRPr="00433313">
              <w:rPr>
                <w:rStyle w:val="Hipervnculo"/>
                <w:noProof/>
              </w:rPr>
              <w:t>Com</w:t>
            </w:r>
            <w:r>
              <w:rPr>
                <w:noProof/>
                <w:webHidden/>
              </w:rPr>
              <w:tab/>
            </w:r>
            <w:r>
              <w:rPr>
                <w:noProof/>
                <w:webHidden/>
              </w:rPr>
              <w:fldChar w:fldCharType="begin"/>
            </w:r>
            <w:r>
              <w:rPr>
                <w:noProof/>
                <w:webHidden/>
              </w:rPr>
              <w:instrText xml:space="preserve"> PAGEREF _Toc147523181 \h </w:instrText>
            </w:r>
            <w:r>
              <w:rPr>
                <w:noProof/>
                <w:webHidden/>
              </w:rPr>
            </w:r>
            <w:r>
              <w:rPr>
                <w:noProof/>
                <w:webHidden/>
              </w:rPr>
              <w:fldChar w:fldCharType="separate"/>
            </w:r>
            <w:r w:rsidR="00DF33FF">
              <w:rPr>
                <w:noProof/>
                <w:webHidden/>
              </w:rPr>
              <w:t>2</w:t>
            </w:r>
            <w:r>
              <w:rPr>
                <w:noProof/>
                <w:webHidden/>
              </w:rPr>
              <w:fldChar w:fldCharType="end"/>
            </w:r>
          </w:hyperlink>
        </w:p>
        <w:p w14:paraId="24012DBF" w14:textId="752BFA83" w:rsidR="008F2B40" w:rsidRDefault="008F2B40">
          <w:pPr>
            <w:pStyle w:val="TDC1"/>
            <w:tabs>
              <w:tab w:val="right" w:leader="dot" w:pos="8494"/>
            </w:tabs>
            <w:rPr>
              <w:rFonts w:asciiTheme="minorHAnsi" w:hAnsiTheme="minorHAnsi"/>
              <w:noProof/>
              <w:kern w:val="2"/>
              <w:lang w:val="es-ES"/>
              <w14:ligatures w14:val="standardContextual"/>
            </w:rPr>
          </w:pPr>
          <w:hyperlink w:anchor="_Toc147523182" w:history="1">
            <w:r w:rsidRPr="00433313">
              <w:rPr>
                <w:rStyle w:val="Hipervnculo"/>
                <w:noProof/>
              </w:rPr>
              <w:t>Pseudoc</w:t>
            </w:r>
            <w:r w:rsidR="00DB10EF">
              <w:rPr>
                <w:rStyle w:val="Hipervnculo"/>
                <w:noProof/>
              </w:rPr>
              <w:t>ò</w:t>
            </w:r>
            <w:r w:rsidRPr="00433313">
              <w:rPr>
                <w:rStyle w:val="Hipervnculo"/>
                <w:noProof/>
              </w:rPr>
              <w:t>di</w:t>
            </w:r>
            <w:r w:rsidR="00DB10EF">
              <w:rPr>
                <w:rStyle w:val="Hipervnculo"/>
                <w:noProof/>
              </w:rPr>
              <w:t>c</w:t>
            </w:r>
            <w:r>
              <w:rPr>
                <w:noProof/>
                <w:webHidden/>
              </w:rPr>
              <w:tab/>
            </w:r>
            <w:r>
              <w:rPr>
                <w:noProof/>
                <w:webHidden/>
              </w:rPr>
              <w:fldChar w:fldCharType="begin"/>
            </w:r>
            <w:r>
              <w:rPr>
                <w:noProof/>
                <w:webHidden/>
              </w:rPr>
              <w:instrText xml:space="preserve"> PAGEREF _Toc147523182 \h </w:instrText>
            </w:r>
            <w:r>
              <w:rPr>
                <w:noProof/>
                <w:webHidden/>
              </w:rPr>
            </w:r>
            <w:r>
              <w:rPr>
                <w:noProof/>
                <w:webHidden/>
              </w:rPr>
              <w:fldChar w:fldCharType="separate"/>
            </w:r>
            <w:r w:rsidR="00DF33FF">
              <w:rPr>
                <w:noProof/>
                <w:webHidden/>
              </w:rPr>
              <w:t>5</w:t>
            </w:r>
            <w:r>
              <w:rPr>
                <w:noProof/>
                <w:webHidden/>
              </w:rPr>
              <w:fldChar w:fldCharType="end"/>
            </w:r>
          </w:hyperlink>
        </w:p>
        <w:p w14:paraId="5C44AE09" w14:textId="49C8D2B8" w:rsidR="008F2B40" w:rsidRDefault="008F2B40">
          <w:pPr>
            <w:pStyle w:val="TDC1"/>
            <w:tabs>
              <w:tab w:val="right" w:leader="dot" w:pos="8494"/>
            </w:tabs>
            <w:rPr>
              <w:rFonts w:asciiTheme="minorHAnsi" w:hAnsiTheme="minorHAnsi"/>
              <w:noProof/>
              <w:kern w:val="2"/>
              <w:lang w:val="es-ES"/>
              <w14:ligatures w14:val="standardContextual"/>
            </w:rPr>
          </w:pPr>
          <w:hyperlink w:anchor="_Toc147523183" w:history="1">
            <w:r w:rsidRPr="00433313">
              <w:rPr>
                <w:rStyle w:val="Hipervnculo"/>
                <w:noProof/>
              </w:rPr>
              <w:t>Concl</w:t>
            </w:r>
            <w:r w:rsidRPr="00433313">
              <w:rPr>
                <w:rStyle w:val="Hipervnculo"/>
                <w:noProof/>
              </w:rPr>
              <w:t>u</w:t>
            </w:r>
            <w:r w:rsidRPr="00433313">
              <w:rPr>
                <w:rStyle w:val="Hipervnculo"/>
                <w:noProof/>
              </w:rPr>
              <w:t>sió</w:t>
            </w:r>
            <w:r>
              <w:rPr>
                <w:noProof/>
                <w:webHidden/>
              </w:rPr>
              <w:tab/>
            </w:r>
            <w:r>
              <w:rPr>
                <w:noProof/>
                <w:webHidden/>
              </w:rPr>
              <w:fldChar w:fldCharType="begin"/>
            </w:r>
            <w:r>
              <w:rPr>
                <w:noProof/>
                <w:webHidden/>
              </w:rPr>
              <w:instrText xml:space="preserve"> PAGEREF _Toc147523183 \h </w:instrText>
            </w:r>
            <w:r>
              <w:rPr>
                <w:noProof/>
                <w:webHidden/>
              </w:rPr>
            </w:r>
            <w:r>
              <w:rPr>
                <w:noProof/>
                <w:webHidden/>
              </w:rPr>
              <w:fldChar w:fldCharType="separate"/>
            </w:r>
            <w:r w:rsidR="00DF33FF">
              <w:rPr>
                <w:noProof/>
                <w:webHidden/>
              </w:rPr>
              <w:t>11</w:t>
            </w:r>
            <w:r>
              <w:rPr>
                <w:noProof/>
                <w:webHidden/>
              </w:rPr>
              <w:fldChar w:fldCharType="end"/>
            </w:r>
          </w:hyperlink>
        </w:p>
        <w:p w14:paraId="39F51FB1" w14:textId="51D56B35"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0BCDAC6F" w14:textId="77777777" w:rsidR="00E76317" w:rsidRPr="000D1EAD" w:rsidRDefault="00E76317" w:rsidP="00E76317">
      <w:pPr>
        <w:rPr>
          <w:rFonts w:asciiTheme="majorHAnsi" w:eastAsia="Liberation Sans" w:hAnsiTheme="majorHAnsi" w:cstheme="majorHAnsi"/>
          <w:b/>
          <w:sz w:val="28"/>
          <w:szCs w:val="32"/>
        </w:rPr>
      </w:pPr>
      <w:r w:rsidRPr="000D1EAD">
        <w:rPr>
          <w:rFonts w:asciiTheme="majorHAnsi" w:eastAsia="Liberation Sans" w:hAnsiTheme="majorHAnsi" w:cstheme="majorHAnsi"/>
          <w:b/>
          <w:sz w:val="28"/>
          <w:szCs w:val="32"/>
        </w:rPr>
        <w:br w:type="page"/>
      </w:r>
    </w:p>
    <w:p w14:paraId="6C5CDDB6" w14:textId="77777777" w:rsidR="00A4675B" w:rsidRPr="000D1EAD" w:rsidRDefault="00000000" w:rsidP="00E76317">
      <w:pPr>
        <w:pStyle w:val="Ttulo1"/>
      </w:pPr>
      <w:bookmarkStart w:id="0" w:name="_Toc147523179"/>
      <w:r w:rsidRPr="000D1EAD">
        <w:lastRenderedPageBreak/>
        <w:t>Que</w:t>
      </w:r>
      <w:bookmarkEnd w:id="0"/>
    </w:p>
    <w:p w14:paraId="7A57D2AB" w14:textId="77777777" w:rsidR="000D1EAD" w:rsidRPr="000D1EAD" w:rsidRDefault="000D1EAD" w:rsidP="000D1EAD">
      <w:pPr>
        <w:jc w:val="both"/>
        <w:rPr>
          <w:rFonts w:asciiTheme="majorHAnsi" w:eastAsia="Liberation Serif" w:hAnsiTheme="majorHAnsi" w:cstheme="majorHAnsi"/>
          <w:sz w:val="24"/>
          <w:szCs w:val="28"/>
        </w:rPr>
      </w:pPr>
      <w:r w:rsidRPr="000D1EAD">
        <w:rPr>
          <w:rFonts w:asciiTheme="majorHAnsi" w:eastAsia="Liberation Serif" w:hAnsiTheme="majorHAnsi" w:cstheme="majorHAnsi"/>
          <w:sz w:val="24"/>
          <w:szCs w:val="28"/>
        </w:rPr>
        <w:t>La feina consisteix a crear una estructura bàsica que en permetrà, una volta finalitzat el curs, tindre una aplicació que ens permetera gestionar un centre de formació. Aquesta primera practica consistira en crear un sistema bàsic que permetrà donar de alta i matricular alumnes en mòduls, crear eixos mòduls i, una volta fet això, de poder avaluar, ficar notes a eixos mòduls (almenys 3 notes)</w:t>
      </w:r>
    </w:p>
    <w:p w14:paraId="457F084E" w14:textId="1639DC8A" w:rsidR="00A4675B" w:rsidRPr="000D1EAD" w:rsidRDefault="000D1EAD" w:rsidP="000D1EAD">
      <w:pPr>
        <w:jc w:val="both"/>
        <w:rPr>
          <w:rFonts w:asciiTheme="majorHAnsi" w:hAnsiTheme="majorHAnsi" w:cstheme="majorHAnsi"/>
        </w:rPr>
      </w:pPr>
      <w:r w:rsidRPr="000D1EAD">
        <w:rPr>
          <w:rFonts w:asciiTheme="majorHAnsi" w:eastAsia="Liberation Serif" w:hAnsiTheme="majorHAnsi" w:cstheme="majorHAnsi"/>
          <w:sz w:val="24"/>
          <w:szCs w:val="28"/>
        </w:rPr>
        <w:t>De moment treballarem a memòria, no escriurem a disc.</w:t>
      </w:r>
    </w:p>
    <w:p w14:paraId="6966D6C9" w14:textId="6ECA793F" w:rsidR="00A4675B" w:rsidRPr="000D1EAD" w:rsidRDefault="00000000" w:rsidP="00E76317">
      <w:pPr>
        <w:pStyle w:val="Ttulo1"/>
      </w:pPr>
      <w:bookmarkStart w:id="1" w:name="_Toc147523180"/>
      <w:r w:rsidRPr="000D1EAD">
        <w:t>P</w:t>
      </w:r>
      <w:bookmarkEnd w:id="1"/>
      <w:r w:rsidR="00DB10EF">
        <w:t>er a que</w:t>
      </w:r>
    </w:p>
    <w:p w14:paraId="294AC279" w14:textId="28B01B87" w:rsidR="00E82341" w:rsidRPr="000D1EAD" w:rsidRDefault="000D1EAD" w:rsidP="00521126">
      <w:pPr>
        <w:spacing w:before="240" w:after="120"/>
        <w:jc w:val="both"/>
        <w:rPr>
          <w:rFonts w:asciiTheme="majorHAnsi" w:hAnsiTheme="majorHAnsi" w:cstheme="majorHAnsi"/>
          <w:sz w:val="24"/>
          <w:szCs w:val="24"/>
        </w:rPr>
      </w:pPr>
      <w:r w:rsidRPr="000D1EAD">
        <w:rPr>
          <w:rFonts w:asciiTheme="majorHAnsi" w:hAnsiTheme="majorHAnsi" w:cstheme="majorHAnsi"/>
          <w:sz w:val="24"/>
          <w:szCs w:val="24"/>
        </w:rPr>
        <w:t>Per a tindre la base del programa, ja que anem a treballar en aquest projecte durant tot el curs, a més a més per a veure realment quant sabem de Java, ja que és un projecte llarg i amb un cert nivell de complicació. També és útil per a aprendre a organitzar-nos per a altres projectes realment grans i aprendre a gestionar l'ús de diferents tipus de classes més genèriques</w:t>
      </w:r>
      <w:r w:rsidR="00E82341" w:rsidRPr="000D1EAD">
        <w:rPr>
          <w:rFonts w:asciiTheme="majorHAnsi" w:hAnsiTheme="majorHAnsi" w:cstheme="majorHAnsi"/>
          <w:sz w:val="24"/>
          <w:szCs w:val="24"/>
        </w:rPr>
        <w:t>.</w:t>
      </w:r>
    </w:p>
    <w:p w14:paraId="3413738D" w14:textId="689A486A" w:rsidR="00A4675B" w:rsidRPr="000D1EAD" w:rsidRDefault="00000000" w:rsidP="00E76317">
      <w:pPr>
        <w:pStyle w:val="Ttulo1"/>
      </w:pPr>
      <w:bookmarkStart w:id="2" w:name="_Toc147523181"/>
      <w:r w:rsidRPr="000D1EAD">
        <w:t>Com</w:t>
      </w:r>
      <w:bookmarkEnd w:id="2"/>
    </w:p>
    <w:p w14:paraId="73589CF4" w14:textId="7DA40287"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En primer lloc, començaré parlant de les meues classes generals:</w:t>
      </w:r>
    </w:p>
    <w:p w14:paraId="35F29BD6" w14:textId="62096B21"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Sobre la meua classe </w:t>
      </w:r>
      <w:r w:rsidRPr="009F3EDF">
        <w:rPr>
          <w:rFonts w:ascii="Consolas" w:hAnsi="Consolas" w:cstheme="majorHAnsi"/>
          <w:b/>
          <w:bCs/>
          <w:sz w:val="20"/>
          <w:szCs w:val="20"/>
        </w:rPr>
        <w:t>Colors</w:t>
      </w:r>
      <w:r w:rsidRPr="000D1EAD">
        <w:rPr>
          <w:rFonts w:asciiTheme="majorHAnsi" w:hAnsiTheme="majorHAnsi" w:cstheme="majorHAnsi"/>
        </w:rPr>
        <w:t>, simplement es tracta d'una classe on es troben les variables per definir un color en la consola. A més, tinc tres funcions per escriure per la consola segons el tipus de missatge que siga: un error (roig), un warning (cian) o un ok (verd). El groc es representa com cian ja que en una consola amb fons blanc és més complicat llegir el warning.</w:t>
      </w:r>
    </w:p>
    <w:p w14:paraId="436F0A39" w14:textId="489E3A40"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La meua classe </w:t>
      </w:r>
      <w:r w:rsidRPr="009F3EDF">
        <w:rPr>
          <w:rFonts w:ascii="Consolas" w:hAnsi="Consolas" w:cstheme="majorHAnsi"/>
          <w:b/>
          <w:bCs/>
          <w:sz w:val="20"/>
          <w:szCs w:val="20"/>
        </w:rPr>
        <w:t>ReadClient</w:t>
      </w:r>
      <w:r w:rsidRPr="009F3EDF">
        <w:rPr>
          <w:rFonts w:asciiTheme="majorHAnsi" w:hAnsiTheme="majorHAnsi" w:cstheme="majorHAnsi"/>
          <w:sz w:val="20"/>
          <w:szCs w:val="20"/>
        </w:rPr>
        <w:t xml:space="preserve"> </w:t>
      </w:r>
      <w:r w:rsidRPr="000D1EAD">
        <w:rPr>
          <w:rFonts w:asciiTheme="majorHAnsi" w:hAnsiTheme="majorHAnsi" w:cstheme="majorHAnsi"/>
        </w:rPr>
        <w:t xml:space="preserve">és una classe que serveix per llegir el teclat del client i gestionar els possibles errors. En el constructor de la classe, assigna a </w:t>
      </w:r>
      <w:r w:rsidRPr="009F3EDF">
        <w:rPr>
          <w:rFonts w:ascii="Consolas" w:hAnsi="Consolas" w:cstheme="majorHAnsi"/>
          <w:b/>
          <w:bCs/>
          <w:sz w:val="20"/>
          <w:szCs w:val="20"/>
        </w:rPr>
        <w:t>sc</w:t>
      </w:r>
      <w:r w:rsidRPr="000D1EAD">
        <w:rPr>
          <w:rFonts w:asciiTheme="majorHAnsi" w:hAnsiTheme="majorHAnsi" w:cstheme="majorHAnsi"/>
        </w:rPr>
        <w:t xml:space="preserve">, de tipus </w:t>
      </w:r>
      <w:r w:rsidRPr="009F3EDF">
        <w:rPr>
          <w:rFonts w:ascii="Consolas" w:hAnsi="Consolas" w:cstheme="majorHAnsi"/>
          <w:b/>
          <w:bCs/>
          <w:sz w:val="20"/>
          <w:szCs w:val="20"/>
        </w:rPr>
        <w:t>Scanner</w:t>
      </w:r>
      <w:r w:rsidRPr="000D1EAD">
        <w:rPr>
          <w:rFonts w:asciiTheme="majorHAnsi" w:hAnsiTheme="majorHAnsi" w:cstheme="majorHAnsi"/>
        </w:rPr>
        <w:t xml:space="preserve">, un objecte </w:t>
      </w:r>
      <w:r w:rsidRPr="009F3EDF">
        <w:rPr>
          <w:rFonts w:ascii="Consolas" w:hAnsi="Consolas" w:cstheme="majorHAnsi"/>
          <w:b/>
          <w:bCs/>
          <w:sz w:val="20"/>
          <w:szCs w:val="20"/>
        </w:rPr>
        <w:t>Scanner</w:t>
      </w:r>
      <w:r w:rsidRPr="000D1EAD">
        <w:rPr>
          <w:rFonts w:asciiTheme="majorHAnsi" w:hAnsiTheme="majorHAnsi" w:cstheme="majorHAnsi"/>
        </w:rPr>
        <w:t>. En general, les funcions d'aquesta classe sempre demanen una cadena, que és el missatge que li dóna a l'usuari per saber quin tipus de dada ha d'introduir. Totes elles gestionen les seues pròpies excepcions.</w:t>
      </w:r>
    </w:p>
    <w:p w14:paraId="15E7FB62" w14:textId="4CEE08F5" w:rsidR="000D1EAD" w:rsidRPr="000D1EAD" w:rsidRDefault="000D1EAD" w:rsidP="003E569D">
      <w:pPr>
        <w:pStyle w:val="NormalWeb"/>
        <w:numPr>
          <w:ilvl w:val="0"/>
          <w:numId w:val="5"/>
        </w:numPr>
        <w:jc w:val="both"/>
        <w:rPr>
          <w:rFonts w:asciiTheme="majorHAnsi" w:hAnsiTheme="majorHAnsi" w:cstheme="majorHAnsi"/>
        </w:rPr>
      </w:pPr>
      <w:r w:rsidRPr="009F3EDF">
        <w:rPr>
          <w:rFonts w:ascii="Consolas" w:hAnsi="Consolas" w:cstheme="majorHAnsi"/>
          <w:b/>
          <w:bCs/>
          <w:sz w:val="20"/>
          <w:szCs w:val="20"/>
        </w:rPr>
        <w:t>pedirInteger</w:t>
      </w:r>
      <w:r w:rsidRPr="009F3EDF">
        <w:rPr>
          <w:rFonts w:asciiTheme="majorHAnsi" w:hAnsiTheme="majorHAnsi" w:cstheme="majorHAnsi"/>
          <w:sz w:val="20"/>
          <w:szCs w:val="20"/>
        </w:rPr>
        <w:t xml:space="preserve"> </w:t>
      </w:r>
      <w:r w:rsidRPr="000D1EAD">
        <w:rPr>
          <w:rFonts w:asciiTheme="majorHAnsi" w:hAnsiTheme="majorHAnsi" w:cstheme="majorHAnsi"/>
        </w:rPr>
        <w:t>demana un número enter i no deixa de demanar-lo fins que siga un valor vàlid, després retorna aqueix enter.</w:t>
      </w:r>
    </w:p>
    <w:p w14:paraId="7FA3ADCC" w14:textId="3CF47404" w:rsidR="000D1EAD" w:rsidRPr="000D1EAD" w:rsidRDefault="000D1EAD" w:rsidP="003E569D">
      <w:pPr>
        <w:pStyle w:val="NormalWeb"/>
        <w:numPr>
          <w:ilvl w:val="0"/>
          <w:numId w:val="5"/>
        </w:numPr>
        <w:jc w:val="both"/>
        <w:rPr>
          <w:rFonts w:asciiTheme="majorHAnsi" w:hAnsiTheme="majorHAnsi" w:cstheme="majorHAnsi"/>
        </w:rPr>
      </w:pPr>
      <w:r w:rsidRPr="009F3EDF">
        <w:rPr>
          <w:rFonts w:ascii="Consolas" w:hAnsi="Consolas" w:cstheme="majorHAnsi"/>
          <w:b/>
          <w:bCs/>
          <w:sz w:val="20"/>
          <w:szCs w:val="20"/>
        </w:rPr>
        <w:t>pedirDouble</w:t>
      </w:r>
      <w:r w:rsidRPr="009F3EDF">
        <w:rPr>
          <w:rFonts w:asciiTheme="majorHAnsi" w:hAnsiTheme="majorHAnsi" w:cstheme="majorHAnsi"/>
          <w:sz w:val="20"/>
          <w:szCs w:val="20"/>
        </w:rPr>
        <w:t xml:space="preserve"> </w:t>
      </w:r>
      <w:r w:rsidRPr="000D1EAD">
        <w:rPr>
          <w:rFonts w:asciiTheme="majorHAnsi" w:hAnsiTheme="majorHAnsi" w:cstheme="majorHAnsi"/>
        </w:rPr>
        <w:t xml:space="preserve">demana un número, però amb la peculiaritat que té dues variables d'entrada addicionals: el màxim i el mínim. Això significa que si l'usuari introdueix un número fora d'aquest rang, se li tornarà a demanar un número. Si aquests dos valors són </w:t>
      </w:r>
      <w:r w:rsidRPr="009F3EDF">
        <w:rPr>
          <w:rFonts w:ascii="Consolas" w:hAnsi="Consolas" w:cstheme="majorHAnsi"/>
          <w:b/>
          <w:bCs/>
          <w:sz w:val="20"/>
          <w:szCs w:val="20"/>
        </w:rPr>
        <w:t>null</w:t>
      </w:r>
      <w:r w:rsidRPr="000D1EAD">
        <w:rPr>
          <w:rFonts w:asciiTheme="majorHAnsi" w:hAnsiTheme="majorHAnsi" w:cstheme="majorHAnsi"/>
        </w:rPr>
        <w:t>, llavors no existeix aqueix rang.</w:t>
      </w:r>
    </w:p>
    <w:p w14:paraId="454F6B16" w14:textId="17CCEA49" w:rsidR="000D1EAD" w:rsidRPr="000D1EAD" w:rsidRDefault="000D1EAD" w:rsidP="003E569D">
      <w:pPr>
        <w:pStyle w:val="NormalWeb"/>
        <w:numPr>
          <w:ilvl w:val="0"/>
          <w:numId w:val="5"/>
        </w:numPr>
        <w:jc w:val="both"/>
        <w:rPr>
          <w:rFonts w:asciiTheme="majorHAnsi" w:hAnsiTheme="majorHAnsi" w:cstheme="majorHAnsi"/>
        </w:rPr>
      </w:pPr>
      <w:r w:rsidRPr="009F3EDF">
        <w:rPr>
          <w:rFonts w:ascii="Consolas" w:hAnsi="Consolas" w:cstheme="majorHAnsi"/>
          <w:b/>
          <w:bCs/>
          <w:sz w:val="20"/>
          <w:szCs w:val="20"/>
        </w:rPr>
        <w:t>pedirString</w:t>
      </w:r>
      <w:r w:rsidRPr="009F3EDF">
        <w:rPr>
          <w:rFonts w:asciiTheme="majorHAnsi" w:hAnsiTheme="majorHAnsi" w:cstheme="majorHAnsi"/>
          <w:sz w:val="20"/>
          <w:szCs w:val="20"/>
        </w:rPr>
        <w:t xml:space="preserve"> </w:t>
      </w:r>
      <w:r w:rsidRPr="000D1EAD">
        <w:rPr>
          <w:rFonts w:asciiTheme="majorHAnsi" w:hAnsiTheme="majorHAnsi" w:cstheme="majorHAnsi"/>
        </w:rPr>
        <w:t>li demana una cadena a l'usuari.</w:t>
      </w:r>
    </w:p>
    <w:p w14:paraId="12CC0E20" w14:textId="62014E49" w:rsidR="000D1EAD" w:rsidRPr="000D1EAD" w:rsidRDefault="000D1EAD" w:rsidP="003E569D">
      <w:pPr>
        <w:pStyle w:val="NormalWeb"/>
        <w:numPr>
          <w:ilvl w:val="0"/>
          <w:numId w:val="5"/>
        </w:numPr>
        <w:jc w:val="both"/>
        <w:rPr>
          <w:rFonts w:asciiTheme="majorHAnsi" w:hAnsiTheme="majorHAnsi" w:cstheme="majorHAnsi"/>
        </w:rPr>
      </w:pPr>
      <w:r w:rsidRPr="009F3EDF">
        <w:rPr>
          <w:rFonts w:ascii="Consolas" w:hAnsi="Consolas" w:cstheme="majorHAnsi"/>
          <w:b/>
          <w:bCs/>
          <w:sz w:val="20"/>
          <w:szCs w:val="20"/>
        </w:rPr>
        <w:t>bufferClear</w:t>
      </w:r>
      <w:r w:rsidRPr="009F3EDF">
        <w:rPr>
          <w:rFonts w:asciiTheme="majorHAnsi" w:hAnsiTheme="majorHAnsi" w:cstheme="majorHAnsi"/>
          <w:sz w:val="20"/>
          <w:szCs w:val="20"/>
        </w:rPr>
        <w:t xml:space="preserve"> </w:t>
      </w:r>
      <w:r w:rsidRPr="000D1EAD">
        <w:rPr>
          <w:rFonts w:asciiTheme="majorHAnsi" w:hAnsiTheme="majorHAnsi" w:cstheme="majorHAnsi"/>
        </w:rPr>
        <w:t>neteja el buffer amb un 'sc.nextLine'.</w:t>
      </w:r>
    </w:p>
    <w:p w14:paraId="3946A104" w14:textId="77777777" w:rsidR="000D1EAD" w:rsidRPr="000D1EAD" w:rsidRDefault="000D1EAD" w:rsidP="000D1EAD">
      <w:pPr>
        <w:pStyle w:val="NormalWeb"/>
        <w:jc w:val="both"/>
        <w:rPr>
          <w:rFonts w:asciiTheme="majorHAnsi" w:hAnsiTheme="majorHAnsi" w:cstheme="majorHAnsi"/>
        </w:rPr>
      </w:pPr>
    </w:p>
    <w:p w14:paraId="2F13688E" w14:textId="77777777" w:rsidR="003E569D" w:rsidRDefault="003E569D">
      <w:pPr>
        <w:rPr>
          <w:rFonts w:asciiTheme="majorHAnsi" w:eastAsia="Times New Roman" w:hAnsiTheme="majorHAnsi" w:cstheme="majorHAnsi"/>
          <w:kern w:val="0"/>
          <w:sz w:val="24"/>
          <w:szCs w:val="24"/>
        </w:rPr>
      </w:pPr>
      <w:r>
        <w:rPr>
          <w:rFonts w:asciiTheme="majorHAnsi" w:hAnsiTheme="majorHAnsi" w:cstheme="majorHAnsi"/>
        </w:rPr>
        <w:br w:type="page"/>
      </w:r>
    </w:p>
    <w:p w14:paraId="287594E8" w14:textId="55837459"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lastRenderedPageBreak/>
        <w:t xml:space="preserve">Tinc una classe anomenada </w:t>
      </w:r>
      <w:r w:rsidRPr="009F3EDF">
        <w:rPr>
          <w:rFonts w:ascii="Consolas" w:hAnsi="Consolas" w:cstheme="majorHAnsi"/>
          <w:b/>
          <w:bCs/>
          <w:sz w:val="20"/>
          <w:szCs w:val="20"/>
        </w:rPr>
        <w:t>Matricula</w:t>
      </w:r>
      <w:r w:rsidRPr="000D1EAD">
        <w:rPr>
          <w:rFonts w:asciiTheme="majorHAnsi" w:hAnsiTheme="majorHAnsi" w:cstheme="majorHAnsi"/>
        </w:rPr>
        <w:t xml:space="preserve">. Aquesta classe té un ArrayList de números decimals anomenat </w:t>
      </w:r>
      <w:r w:rsidRPr="009F3EDF">
        <w:rPr>
          <w:rFonts w:ascii="Consolas" w:hAnsi="Consolas" w:cstheme="majorHAnsi"/>
          <w:b/>
          <w:bCs/>
          <w:sz w:val="20"/>
          <w:szCs w:val="20"/>
        </w:rPr>
        <w:t>notes</w:t>
      </w:r>
      <w:r w:rsidRPr="009F3EDF">
        <w:rPr>
          <w:rFonts w:asciiTheme="majorHAnsi" w:hAnsiTheme="majorHAnsi" w:cstheme="majorHAnsi"/>
          <w:sz w:val="20"/>
          <w:szCs w:val="20"/>
        </w:rPr>
        <w:t xml:space="preserve"> </w:t>
      </w:r>
      <w:r w:rsidRPr="000D1EAD">
        <w:rPr>
          <w:rFonts w:asciiTheme="majorHAnsi" w:hAnsiTheme="majorHAnsi" w:cstheme="majorHAnsi"/>
        </w:rPr>
        <w:t xml:space="preserve">i </w:t>
      </w:r>
      <w:r w:rsidRPr="009F3EDF">
        <w:rPr>
          <w:rFonts w:ascii="Consolas" w:hAnsi="Consolas" w:cstheme="majorHAnsi"/>
          <w:b/>
          <w:bCs/>
          <w:sz w:val="20"/>
          <w:szCs w:val="20"/>
        </w:rPr>
        <w:t>mitjana</w:t>
      </w:r>
      <w:r w:rsidRPr="000D1EAD">
        <w:rPr>
          <w:rFonts w:asciiTheme="majorHAnsi" w:hAnsiTheme="majorHAnsi" w:cstheme="majorHAnsi"/>
        </w:rPr>
        <w:t>, que és de tipus decimal. Aquesta classe té diferents mètodes:</w:t>
      </w:r>
    </w:p>
    <w:p w14:paraId="41DE4559" w14:textId="383807CA" w:rsidR="000D1EAD" w:rsidRPr="000D1EAD" w:rsidRDefault="000D1EAD" w:rsidP="003E569D">
      <w:pPr>
        <w:pStyle w:val="NormalWeb"/>
        <w:numPr>
          <w:ilvl w:val="0"/>
          <w:numId w:val="6"/>
        </w:numPr>
        <w:jc w:val="both"/>
        <w:rPr>
          <w:rFonts w:asciiTheme="majorHAnsi" w:hAnsiTheme="majorHAnsi" w:cstheme="majorHAnsi"/>
        </w:rPr>
      </w:pPr>
      <w:r w:rsidRPr="009F3EDF">
        <w:rPr>
          <w:rFonts w:ascii="Consolas" w:hAnsi="Consolas" w:cstheme="majorHAnsi"/>
          <w:b/>
          <w:bCs/>
          <w:sz w:val="20"/>
          <w:szCs w:val="20"/>
        </w:rPr>
        <w:t>updateMitjana</w:t>
      </w:r>
      <w:r w:rsidRPr="009F3EDF">
        <w:rPr>
          <w:rFonts w:asciiTheme="majorHAnsi" w:hAnsiTheme="majorHAnsi" w:cstheme="majorHAnsi"/>
          <w:sz w:val="20"/>
          <w:szCs w:val="20"/>
        </w:rPr>
        <w:t xml:space="preserve"> </w:t>
      </w:r>
      <w:r w:rsidRPr="000D1EAD">
        <w:rPr>
          <w:rFonts w:asciiTheme="majorHAnsi" w:hAnsiTheme="majorHAnsi" w:cstheme="majorHAnsi"/>
        </w:rPr>
        <w:t xml:space="preserve">suma totes les notes de </w:t>
      </w:r>
      <w:r w:rsidRPr="009F3EDF">
        <w:rPr>
          <w:rFonts w:ascii="Consolas" w:hAnsi="Consolas" w:cstheme="majorHAnsi"/>
          <w:b/>
          <w:bCs/>
          <w:sz w:val="20"/>
          <w:szCs w:val="20"/>
        </w:rPr>
        <w:t>notes</w:t>
      </w:r>
      <w:r w:rsidRPr="000D1EAD">
        <w:rPr>
          <w:rFonts w:asciiTheme="majorHAnsi" w:hAnsiTheme="majorHAnsi" w:cstheme="majorHAnsi"/>
        </w:rPr>
        <w:t xml:space="preserve"> i calcula la mitjana per assignar-la a la variable </w:t>
      </w:r>
      <w:r w:rsidRPr="009F3EDF">
        <w:rPr>
          <w:rFonts w:ascii="Consolas" w:hAnsi="Consolas" w:cstheme="majorHAnsi"/>
          <w:b/>
          <w:bCs/>
          <w:sz w:val="20"/>
          <w:szCs w:val="20"/>
        </w:rPr>
        <w:t>mitjana</w:t>
      </w:r>
      <w:r w:rsidRPr="000D1EAD">
        <w:rPr>
          <w:rFonts w:asciiTheme="majorHAnsi" w:hAnsiTheme="majorHAnsi" w:cstheme="majorHAnsi"/>
        </w:rPr>
        <w:t>.</w:t>
      </w:r>
    </w:p>
    <w:p w14:paraId="07174299" w14:textId="17E17CA5" w:rsidR="000D1EAD" w:rsidRPr="000D1EAD" w:rsidRDefault="000D1EAD" w:rsidP="003E569D">
      <w:pPr>
        <w:pStyle w:val="NormalWeb"/>
        <w:numPr>
          <w:ilvl w:val="0"/>
          <w:numId w:val="6"/>
        </w:numPr>
        <w:jc w:val="both"/>
        <w:rPr>
          <w:rFonts w:asciiTheme="majorHAnsi" w:hAnsiTheme="majorHAnsi" w:cstheme="majorHAnsi"/>
        </w:rPr>
      </w:pPr>
      <w:r w:rsidRPr="009F3EDF">
        <w:rPr>
          <w:rFonts w:ascii="Consolas" w:hAnsi="Consolas" w:cstheme="majorHAnsi"/>
          <w:b/>
          <w:bCs/>
          <w:sz w:val="20"/>
          <w:szCs w:val="20"/>
        </w:rPr>
        <w:t>addNota</w:t>
      </w:r>
      <w:r w:rsidRPr="009F3EDF">
        <w:rPr>
          <w:rFonts w:asciiTheme="majorHAnsi" w:hAnsiTheme="majorHAnsi" w:cstheme="majorHAnsi"/>
          <w:sz w:val="20"/>
          <w:szCs w:val="20"/>
        </w:rPr>
        <w:t xml:space="preserve"> </w:t>
      </w:r>
      <w:r w:rsidRPr="000D1EAD">
        <w:rPr>
          <w:rFonts w:asciiTheme="majorHAnsi" w:hAnsiTheme="majorHAnsi" w:cstheme="majorHAnsi"/>
        </w:rPr>
        <w:t xml:space="preserve">afig una nota (número decimal que es proporciona com a paràmetre) a </w:t>
      </w:r>
      <w:r w:rsidRPr="009F3EDF">
        <w:rPr>
          <w:rFonts w:ascii="Consolas" w:hAnsi="Consolas" w:cstheme="majorHAnsi"/>
          <w:b/>
          <w:bCs/>
          <w:sz w:val="20"/>
          <w:szCs w:val="20"/>
        </w:rPr>
        <w:t>notes</w:t>
      </w:r>
      <w:r w:rsidRPr="000D1EAD">
        <w:rPr>
          <w:rFonts w:asciiTheme="majorHAnsi" w:hAnsiTheme="majorHAnsi" w:cstheme="majorHAnsi"/>
        </w:rPr>
        <w:t xml:space="preserve"> i crida a </w:t>
      </w:r>
      <w:r w:rsidRPr="009F3EDF">
        <w:rPr>
          <w:rFonts w:ascii="Consolas" w:hAnsi="Consolas" w:cstheme="majorHAnsi"/>
          <w:b/>
          <w:bCs/>
          <w:sz w:val="20"/>
          <w:szCs w:val="20"/>
        </w:rPr>
        <w:t>updateMitjana</w:t>
      </w:r>
      <w:r w:rsidRPr="000D1EAD">
        <w:rPr>
          <w:rFonts w:asciiTheme="majorHAnsi" w:hAnsiTheme="majorHAnsi" w:cstheme="majorHAnsi"/>
        </w:rPr>
        <w:t>.</w:t>
      </w:r>
    </w:p>
    <w:p w14:paraId="2262A433" w14:textId="339A6EA4" w:rsidR="000D1EAD" w:rsidRPr="000D1EAD" w:rsidRDefault="000D1EAD" w:rsidP="003E569D">
      <w:pPr>
        <w:pStyle w:val="NormalWeb"/>
        <w:numPr>
          <w:ilvl w:val="0"/>
          <w:numId w:val="6"/>
        </w:numPr>
        <w:jc w:val="both"/>
        <w:rPr>
          <w:rFonts w:asciiTheme="majorHAnsi" w:hAnsiTheme="majorHAnsi" w:cstheme="majorHAnsi"/>
        </w:rPr>
      </w:pPr>
      <w:r w:rsidRPr="009F3EDF">
        <w:rPr>
          <w:rFonts w:ascii="Consolas" w:hAnsi="Consolas" w:cstheme="majorHAnsi"/>
          <w:b/>
          <w:bCs/>
          <w:sz w:val="20"/>
          <w:szCs w:val="20"/>
        </w:rPr>
        <w:t>setNota</w:t>
      </w:r>
      <w:r w:rsidRPr="009F3EDF">
        <w:rPr>
          <w:rFonts w:asciiTheme="majorHAnsi" w:hAnsiTheme="majorHAnsi" w:cstheme="majorHAnsi"/>
          <w:sz w:val="20"/>
          <w:szCs w:val="20"/>
        </w:rPr>
        <w:t xml:space="preserve"> </w:t>
      </w:r>
      <w:r w:rsidRPr="000D1EAD">
        <w:rPr>
          <w:rFonts w:asciiTheme="majorHAnsi" w:hAnsiTheme="majorHAnsi" w:cstheme="majorHAnsi"/>
        </w:rPr>
        <w:t xml:space="preserve">canvia una nota per una altra que es proporciona com a paràmetre d'entrada i crida a </w:t>
      </w:r>
      <w:r w:rsidRPr="009F3EDF">
        <w:rPr>
          <w:rFonts w:ascii="Consolas" w:hAnsi="Consolas" w:cstheme="majorHAnsi"/>
          <w:b/>
          <w:bCs/>
          <w:sz w:val="20"/>
          <w:szCs w:val="20"/>
        </w:rPr>
        <w:t>updateMitjana</w:t>
      </w:r>
      <w:r w:rsidRPr="000D1EAD">
        <w:rPr>
          <w:rFonts w:asciiTheme="majorHAnsi" w:hAnsiTheme="majorHAnsi" w:cstheme="majorHAnsi"/>
        </w:rPr>
        <w:t>.</w:t>
      </w:r>
    </w:p>
    <w:p w14:paraId="3D421058" w14:textId="19AA2D07" w:rsidR="000D1EAD" w:rsidRPr="000D1EAD" w:rsidRDefault="000D1EAD" w:rsidP="003E569D">
      <w:pPr>
        <w:pStyle w:val="NormalWeb"/>
        <w:numPr>
          <w:ilvl w:val="0"/>
          <w:numId w:val="6"/>
        </w:numPr>
        <w:jc w:val="both"/>
        <w:rPr>
          <w:rFonts w:asciiTheme="majorHAnsi" w:hAnsiTheme="majorHAnsi" w:cstheme="majorHAnsi"/>
        </w:rPr>
      </w:pPr>
      <w:r w:rsidRPr="009F3EDF">
        <w:rPr>
          <w:rFonts w:ascii="Consolas" w:hAnsi="Consolas" w:cstheme="majorHAnsi"/>
          <w:b/>
          <w:bCs/>
          <w:sz w:val="20"/>
          <w:szCs w:val="20"/>
        </w:rPr>
        <w:t>delNota</w:t>
      </w:r>
      <w:r w:rsidRPr="009F3EDF">
        <w:rPr>
          <w:rFonts w:asciiTheme="majorHAnsi" w:hAnsiTheme="majorHAnsi" w:cstheme="majorHAnsi"/>
          <w:sz w:val="20"/>
          <w:szCs w:val="20"/>
        </w:rPr>
        <w:t xml:space="preserve"> </w:t>
      </w:r>
      <w:r w:rsidRPr="000D1EAD">
        <w:rPr>
          <w:rFonts w:asciiTheme="majorHAnsi" w:hAnsiTheme="majorHAnsi" w:cstheme="majorHAnsi"/>
        </w:rPr>
        <w:t xml:space="preserve">elimina una nota de </w:t>
      </w:r>
      <w:r w:rsidRPr="009F3EDF">
        <w:rPr>
          <w:rFonts w:ascii="Consolas" w:hAnsi="Consolas" w:cstheme="majorHAnsi"/>
          <w:b/>
          <w:bCs/>
          <w:sz w:val="20"/>
          <w:szCs w:val="20"/>
        </w:rPr>
        <w:t>notes</w:t>
      </w:r>
      <w:r w:rsidRPr="000D1EAD">
        <w:rPr>
          <w:rFonts w:asciiTheme="majorHAnsi" w:hAnsiTheme="majorHAnsi" w:cstheme="majorHAnsi"/>
        </w:rPr>
        <w:t xml:space="preserve"> que es proporciona com a paràmetre d'entrada i crida a </w:t>
      </w:r>
      <w:r w:rsidRPr="009F3EDF">
        <w:rPr>
          <w:rFonts w:ascii="Consolas" w:hAnsi="Consolas" w:cstheme="majorHAnsi"/>
          <w:b/>
          <w:bCs/>
          <w:sz w:val="20"/>
          <w:szCs w:val="20"/>
        </w:rPr>
        <w:t>updateMitjana</w:t>
      </w:r>
      <w:r w:rsidRPr="000D1EAD">
        <w:rPr>
          <w:rFonts w:asciiTheme="majorHAnsi" w:hAnsiTheme="majorHAnsi" w:cstheme="majorHAnsi"/>
        </w:rPr>
        <w:t>.</w:t>
      </w:r>
    </w:p>
    <w:p w14:paraId="2A79D550" w14:textId="6727F7CE" w:rsidR="000D1EAD" w:rsidRPr="000D1EAD" w:rsidRDefault="000D1EAD" w:rsidP="003E569D">
      <w:pPr>
        <w:pStyle w:val="NormalWeb"/>
        <w:numPr>
          <w:ilvl w:val="0"/>
          <w:numId w:val="6"/>
        </w:numPr>
        <w:jc w:val="both"/>
        <w:rPr>
          <w:rFonts w:asciiTheme="majorHAnsi" w:hAnsiTheme="majorHAnsi" w:cstheme="majorHAnsi"/>
        </w:rPr>
      </w:pPr>
      <w:r w:rsidRPr="009F3EDF">
        <w:rPr>
          <w:rFonts w:ascii="Consolas" w:hAnsi="Consolas" w:cstheme="majorHAnsi"/>
          <w:b/>
          <w:bCs/>
          <w:sz w:val="20"/>
          <w:szCs w:val="20"/>
        </w:rPr>
        <w:t>mostrarNotes</w:t>
      </w:r>
      <w:r w:rsidRPr="009F3EDF">
        <w:rPr>
          <w:rFonts w:asciiTheme="majorHAnsi" w:hAnsiTheme="majorHAnsi" w:cstheme="majorHAnsi"/>
          <w:sz w:val="20"/>
          <w:szCs w:val="20"/>
        </w:rPr>
        <w:t xml:space="preserve"> </w:t>
      </w:r>
      <w:r w:rsidRPr="000D1EAD">
        <w:rPr>
          <w:rFonts w:asciiTheme="majorHAnsi" w:hAnsiTheme="majorHAnsi" w:cstheme="majorHAnsi"/>
        </w:rPr>
        <w:t xml:space="preserve">mostra tot el contingut de </w:t>
      </w:r>
      <w:r w:rsidRPr="009F3EDF">
        <w:rPr>
          <w:rFonts w:ascii="Consolas" w:hAnsi="Consolas" w:cstheme="majorHAnsi"/>
          <w:b/>
          <w:bCs/>
          <w:sz w:val="20"/>
          <w:szCs w:val="20"/>
        </w:rPr>
        <w:t>notes</w:t>
      </w:r>
      <w:r w:rsidRPr="009F3EDF">
        <w:rPr>
          <w:rFonts w:asciiTheme="majorHAnsi" w:hAnsiTheme="majorHAnsi" w:cstheme="majorHAnsi"/>
          <w:sz w:val="20"/>
          <w:szCs w:val="20"/>
        </w:rPr>
        <w:t xml:space="preserve"> </w:t>
      </w:r>
      <w:r w:rsidRPr="000D1EAD">
        <w:rPr>
          <w:rFonts w:asciiTheme="majorHAnsi" w:hAnsiTheme="majorHAnsi" w:cstheme="majorHAnsi"/>
        </w:rPr>
        <w:t xml:space="preserve">i retorna -1 si </w:t>
      </w:r>
      <w:r w:rsidRPr="009F3EDF">
        <w:rPr>
          <w:rFonts w:ascii="Consolas" w:hAnsi="Consolas" w:cstheme="majorHAnsi"/>
          <w:b/>
          <w:bCs/>
          <w:sz w:val="20"/>
          <w:szCs w:val="20"/>
        </w:rPr>
        <w:t>notes</w:t>
      </w:r>
      <w:r w:rsidRPr="009F3EDF">
        <w:rPr>
          <w:rFonts w:asciiTheme="majorHAnsi" w:hAnsiTheme="majorHAnsi" w:cstheme="majorHAnsi"/>
          <w:sz w:val="20"/>
          <w:szCs w:val="20"/>
        </w:rPr>
        <w:t xml:space="preserve"> </w:t>
      </w:r>
      <w:r w:rsidRPr="000D1EAD">
        <w:rPr>
          <w:rFonts w:asciiTheme="majorHAnsi" w:hAnsiTheme="majorHAnsi" w:cstheme="majorHAnsi"/>
        </w:rPr>
        <w:t>està buit. Aquest mètode també pot rebre un booleà com a paràmetre per determinar si es vol mostrar la llista en format vertical o horitzontal.</w:t>
      </w:r>
    </w:p>
    <w:p w14:paraId="1EF933A2" w14:textId="77777777" w:rsidR="000D1EAD" w:rsidRPr="000D1EAD" w:rsidRDefault="000D1EAD" w:rsidP="000D1EAD">
      <w:pPr>
        <w:pStyle w:val="NormalWeb"/>
        <w:jc w:val="both"/>
        <w:rPr>
          <w:rFonts w:asciiTheme="majorHAnsi" w:hAnsiTheme="majorHAnsi" w:cstheme="majorHAnsi"/>
        </w:rPr>
      </w:pPr>
    </w:p>
    <w:p w14:paraId="5072687A" w14:textId="169ECA7C"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La classe </w:t>
      </w:r>
      <w:r w:rsidRPr="009F3EDF">
        <w:rPr>
          <w:rFonts w:ascii="Consolas" w:hAnsi="Consolas" w:cstheme="majorHAnsi"/>
          <w:b/>
          <w:bCs/>
          <w:sz w:val="20"/>
          <w:szCs w:val="20"/>
        </w:rPr>
        <w:t>Modul</w:t>
      </w:r>
      <w:r w:rsidRPr="009F3EDF">
        <w:rPr>
          <w:rFonts w:asciiTheme="majorHAnsi" w:hAnsiTheme="majorHAnsi" w:cstheme="majorHAnsi"/>
          <w:sz w:val="20"/>
          <w:szCs w:val="20"/>
        </w:rPr>
        <w:t xml:space="preserve"> </w:t>
      </w:r>
      <w:r w:rsidRPr="000D1EAD">
        <w:rPr>
          <w:rFonts w:asciiTheme="majorHAnsi" w:hAnsiTheme="majorHAnsi" w:cstheme="majorHAnsi"/>
        </w:rPr>
        <w:t xml:space="preserve">té una variable </w:t>
      </w:r>
      <w:r w:rsidRPr="009F3EDF">
        <w:rPr>
          <w:rFonts w:ascii="Consolas" w:hAnsi="Consolas" w:cstheme="majorHAnsi"/>
          <w:b/>
          <w:bCs/>
          <w:sz w:val="20"/>
          <w:szCs w:val="20"/>
        </w:rPr>
        <w:t>nom</w:t>
      </w:r>
      <w:r w:rsidRPr="009F3EDF">
        <w:rPr>
          <w:rFonts w:asciiTheme="majorHAnsi" w:hAnsiTheme="majorHAnsi" w:cstheme="majorHAnsi"/>
          <w:sz w:val="20"/>
          <w:szCs w:val="20"/>
        </w:rPr>
        <w:t xml:space="preserve"> </w:t>
      </w:r>
      <w:r w:rsidRPr="000D1EAD">
        <w:rPr>
          <w:rFonts w:asciiTheme="majorHAnsi" w:hAnsiTheme="majorHAnsi" w:cstheme="majorHAnsi"/>
        </w:rPr>
        <w:t xml:space="preserve">que es sol·licita en crear l'objecte i una variable </w:t>
      </w:r>
      <w:r w:rsidRPr="009F3EDF">
        <w:rPr>
          <w:rFonts w:ascii="Consolas" w:hAnsi="Consolas" w:cstheme="majorHAnsi"/>
          <w:b/>
          <w:bCs/>
          <w:sz w:val="20"/>
          <w:szCs w:val="20"/>
        </w:rPr>
        <w:t>matricula</w:t>
      </w:r>
      <w:r w:rsidRPr="009F3EDF">
        <w:rPr>
          <w:rFonts w:asciiTheme="majorHAnsi" w:hAnsiTheme="majorHAnsi" w:cstheme="majorHAnsi"/>
          <w:sz w:val="20"/>
          <w:szCs w:val="20"/>
        </w:rPr>
        <w:t xml:space="preserve"> </w:t>
      </w:r>
      <w:r w:rsidRPr="000D1EAD">
        <w:rPr>
          <w:rFonts w:asciiTheme="majorHAnsi" w:hAnsiTheme="majorHAnsi" w:cstheme="majorHAnsi"/>
        </w:rPr>
        <w:t xml:space="preserve">de tipus </w:t>
      </w:r>
      <w:r w:rsidRPr="009F3EDF">
        <w:rPr>
          <w:rFonts w:ascii="Consolas" w:hAnsi="Consolas" w:cstheme="majorHAnsi"/>
          <w:b/>
          <w:bCs/>
          <w:sz w:val="20"/>
          <w:szCs w:val="20"/>
        </w:rPr>
        <w:t>Matricula</w:t>
      </w:r>
      <w:r w:rsidRPr="009F3EDF">
        <w:rPr>
          <w:rFonts w:asciiTheme="majorHAnsi" w:hAnsiTheme="majorHAnsi" w:cstheme="majorHAnsi"/>
          <w:sz w:val="20"/>
          <w:szCs w:val="20"/>
        </w:rPr>
        <w:t xml:space="preserve"> </w:t>
      </w:r>
      <w:r w:rsidRPr="000D1EAD">
        <w:rPr>
          <w:rFonts w:asciiTheme="majorHAnsi" w:hAnsiTheme="majorHAnsi" w:cstheme="majorHAnsi"/>
        </w:rPr>
        <w:t>que s'instancia en el constructor.</w:t>
      </w:r>
    </w:p>
    <w:p w14:paraId="4DD8EF41" w14:textId="296456C5"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La classe </w:t>
      </w:r>
      <w:r w:rsidRPr="009F3EDF">
        <w:rPr>
          <w:rFonts w:ascii="Consolas" w:hAnsi="Consolas" w:cstheme="majorHAnsi"/>
          <w:b/>
          <w:bCs/>
          <w:sz w:val="20"/>
          <w:szCs w:val="20"/>
        </w:rPr>
        <w:t>Alumne</w:t>
      </w:r>
      <w:r w:rsidRPr="009F3EDF">
        <w:rPr>
          <w:rFonts w:asciiTheme="majorHAnsi" w:hAnsiTheme="majorHAnsi" w:cstheme="majorHAnsi"/>
          <w:sz w:val="20"/>
          <w:szCs w:val="20"/>
        </w:rPr>
        <w:t xml:space="preserve"> </w:t>
      </w:r>
      <w:r w:rsidRPr="000D1EAD">
        <w:rPr>
          <w:rFonts w:asciiTheme="majorHAnsi" w:hAnsiTheme="majorHAnsi" w:cstheme="majorHAnsi"/>
        </w:rPr>
        <w:t xml:space="preserve">té tres variables: </w:t>
      </w:r>
      <w:r w:rsidRPr="009F3EDF">
        <w:rPr>
          <w:rFonts w:ascii="Consolas" w:hAnsi="Consolas" w:cstheme="majorHAnsi"/>
          <w:b/>
          <w:bCs/>
          <w:sz w:val="20"/>
          <w:szCs w:val="20"/>
        </w:rPr>
        <w:t>nom</w:t>
      </w:r>
      <w:r w:rsidRPr="000D1EAD">
        <w:rPr>
          <w:rFonts w:asciiTheme="majorHAnsi" w:hAnsiTheme="majorHAnsi" w:cstheme="majorHAnsi"/>
        </w:rPr>
        <w:t xml:space="preserve">, </w:t>
      </w:r>
      <w:r w:rsidRPr="009F3EDF">
        <w:rPr>
          <w:rFonts w:ascii="Consolas" w:hAnsi="Consolas" w:cstheme="majorHAnsi"/>
          <w:b/>
          <w:bCs/>
          <w:sz w:val="20"/>
          <w:szCs w:val="20"/>
        </w:rPr>
        <w:t>nia</w:t>
      </w:r>
      <w:r w:rsidRPr="009F3EDF">
        <w:rPr>
          <w:rFonts w:asciiTheme="majorHAnsi" w:hAnsiTheme="majorHAnsi" w:cstheme="majorHAnsi"/>
          <w:sz w:val="20"/>
          <w:szCs w:val="20"/>
        </w:rPr>
        <w:t xml:space="preserve"> </w:t>
      </w:r>
      <w:r w:rsidRPr="000D1EAD">
        <w:rPr>
          <w:rFonts w:asciiTheme="majorHAnsi" w:hAnsiTheme="majorHAnsi" w:cstheme="majorHAnsi"/>
        </w:rPr>
        <w:t xml:space="preserve">(totes dues cadenes de text) i </w:t>
      </w:r>
      <w:r w:rsidRPr="009F3EDF">
        <w:rPr>
          <w:rFonts w:ascii="Consolas" w:hAnsi="Consolas" w:cstheme="majorHAnsi"/>
          <w:b/>
          <w:bCs/>
          <w:sz w:val="20"/>
          <w:szCs w:val="20"/>
        </w:rPr>
        <w:t>modulsList</w:t>
      </w:r>
      <w:r w:rsidRPr="009F3EDF">
        <w:rPr>
          <w:rFonts w:asciiTheme="majorHAnsi" w:hAnsiTheme="majorHAnsi" w:cstheme="majorHAnsi"/>
          <w:sz w:val="20"/>
          <w:szCs w:val="20"/>
        </w:rPr>
        <w:t xml:space="preserve"> </w:t>
      </w:r>
      <w:r w:rsidRPr="000D1EAD">
        <w:rPr>
          <w:rFonts w:asciiTheme="majorHAnsi" w:hAnsiTheme="majorHAnsi" w:cstheme="majorHAnsi"/>
        </w:rPr>
        <w:t xml:space="preserve">(un </w:t>
      </w:r>
      <w:r w:rsidRPr="009F3EDF">
        <w:rPr>
          <w:rFonts w:ascii="Consolas" w:hAnsi="Consolas" w:cstheme="majorHAnsi"/>
          <w:b/>
          <w:bCs/>
          <w:sz w:val="20"/>
          <w:szCs w:val="20"/>
        </w:rPr>
        <w:t>ArrayList</w:t>
      </w:r>
      <w:r w:rsidRPr="009F3EDF">
        <w:rPr>
          <w:rFonts w:asciiTheme="majorHAnsi" w:hAnsiTheme="majorHAnsi" w:cstheme="majorHAnsi"/>
          <w:sz w:val="20"/>
          <w:szCs w:val="20"/>
        </w:rPr>
        <w:t xml:space="preserve"> </w:t>
      </w:r>
      <w:r w:rsidRPr="000D1EAD">
        <w:rPr>
          <w:rFonts w:asciiTheme="majorHAnsi" w:hAnsiTheme="majorHAnsi" w:cstheme="majorHAnsi"/>
        </w:rPr>
        <w:t xml:space="preserve">de tipus </w:t>
      </w:r>
      <w:r w:rsidRPr="009F3EDF">
        <w:rPr>
          <w:rFonts w:ascii="Consolas" w:hAnsi="Consolas" w:cstheme="majorHAnsi"/>
          <w:b/>
          <w:bCs/>
          <w:sz w:val="20"/>
          <w:szCs w:val="20"/>
        </w:rPr>
        <w:t>Modul</w:t>
      </w:r>
      <w:r w:rsidRPr="000D1EAD">
        <w:rPr>
          <w:rFonts w:asciiTheme="majorHAnsi" w:hAnsiTheme="majorHAnsi" w:cstheme="majorHAnsi"/>
        </w:rPr>
        <w:t xml:space="preserve">). El seu constructor rep </w:t>
      </w:r>
      <w:r w:rsidRPr="009F3EDF">
        <w:rPr>
          <w:rFonts w:ascii="Consolas" w:hAnsi="Consolas" w:cstheme="majorHAnsi"/>
          <w:b/>
          <w:bCs/>
          <w:sz w:val="20"/>
          <w:szCs w:val="20"/>
        </w:rPr>
        <w:t>nom</w:t>
      </w:r>
      <w:r w:rsidRPr="009F3EDF">
        <w:rPr>
          <w:rFonts w:asciiTheme="majorHAnsi" w:hAnsiTheme="majorHAnsi" w:cstheme="majorHAnsi"/>
          <w:sz w:val="20"/>
          <w:szCs w:val="20"/>
        </w:rPr>
        <w:t xml:space="preserve"> </w:t>
      </w:r>
      <w:r w:rsidRPr="000D1EAD">
        <w:rPr>
          <w:rFonts w:asciiTheme="majorHAnsi" w:hAnsiTheme="majorHAnsi" w:cstheme="majorHAnsi"/>
        </w:rPr>
        <w:t xml:space="preserve">i </w:t>
      </w:r>
      <w:r w:rsidRPr="009F3EDF">
        <w:rPr>
          <w:rFonts w:ascii="Consolas" w:hAnsi="Consolas" w:cstheme="majorHAnsi"/>
          <w:b/>
          <w:bCs/>
          <w:sz w:val="20"/>
          <w:szCs w:val="20"/>
        </w:rPr>
        <w:t>nia</w:t>
      </w:r>
      <w:r w:rsidRPr="009F3EDF">
        <w:rPr>
          <w:rFonts w:asciiTheme="majorHAnsi" w:hAnsiTheme="majorHAnsi" w:cstheme="majorHAnsi"/>
          <w:sz w:val="20"/>
          <w:szCs w:val="20"/>
        </w:rPr>
        <w:t xml:space="preserve"> </w:t>
      </w:r>
      <w:r w:rsidRPr="000D1EAD">
        <w:rPr>
          <w:rFonts w:asciiTheme="majorHAnsi" w:hAnsiTheme="majorHAnsi" w:cstheme="majorHAnsi"/>
        </w:rPr>
        <w:t xml:space="preserve">com a paràmetres i assigna </w:t>
      </w:r>
      <w:r w:rsidRPr="009F3EDF">
        <w:rPr>
          <w:rFonts w:ascii="Consolas" w:hAnsi="Consolas" w:cstheme="majorHAnsi"/>
          <w:b/>
          <w:bCs/>
          <w:sz w:val="20"/>
          <w:szCs w:val="20"/>
        </w:rPr>
        <w:t>modulsList</w:t>
      </w:r>
      <w:r w:rsidRPr="009F3EDF">
        <w:rPr>
          <w:rFonts w:asciiTheme="majorHAnsi" w:hAnsiTheme="majorHAnsi" w:cstheme="majorHAnsi"/>
          <w:sz w:val="20"/>
          <w:szCs w:val="20"/>
        </w:rPr>
        <w:t xml:space="preserve"> </w:t>
      </w:r>
      <w:r w:rsidRPr="000D1EAD">
        <w:rPr>
          <w:rFonts w:asciiTheme="majorHAnsi" w:hAnsiTheme="majorHAnsi" w:cstheme="majorHAnsi"/>
        </w:rPr>
        <w:t xml:space="preserve">com un ArrayList. El mètode </w:t>
      </w:r>
      <w:r w:rsidRPr="009F3EDF">
        <w:rPr>
          <w:rFonts w:ascii="Consolas" w:hAnsi="Consolas" w:cstheme="majorHAnsi"/>
          <w:b/>
          <w:bCs/>
          <w:sz w:val="20"/>
          <w:szCs w:val="20"/>
        </w:rPr>
        <w:t>mostrar</w:t>
      </w:r>
      <w:r w:rsidRPr="009F3EDF">
        <w:rPr>
          <w:rFonts w:asciiTheme="majorHAnsi" w:hAnsiTheme="majorHAnsi" w:cstheme="majorHAnsi"/>
          <w:sz w:val="20"/>
          <w:szCs w:val="20"/>
        </w:rPr>
        <w:t xml:space="preserve"> </w:t>
      </w:r>
      <w:r w:rsidRPr="000D1EAD">
        <w:rPr>
          <w:rFonts w:asciiTheme="majorHAnsi" w:hAnsiTheme="majorHAnsi" w:cstheme="majorHAnsi"/>
        </w:rPr>
        <w:t>mostra el nom i el nia de l'alumne i les notes de cada mòdul de forma horitzontal.</w:t>
      </w:r>
    </w:p>
    <w:p w14:paraId="165F7432" w14:textId="57527148"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La classe </w:t>
      </w:r>
      <w:r w:rsidRPr="009F3EDF">
        <w:rPr>
          <w:rFonts w:ascii="Consolas" w:hAnsi="Consolas" w:cstheme="majorHAnsi"/>
          <w:b/>
          <w:bCs/>
          <w:sz w:val="20"/>
          <w:szCs w:val="20"/>
        </w:rPr>
        <w:t>Alumnes</w:t>
      </w:r>
      <w:r w:rsidRPr="009F3EDF">
        <w:rPr>
          <w:rFonts w:asciiTheme="majorHAnsi" w:hAnsiTheme="majorHAnsi" w:cstheme="majorHAnsi"/>
          <w:sz w:val="20"/>
          <w:szCs w:val="20"/>
        </w:rPr>
        <w:t xml:space="preserve"> </w:t>
      </w:r>
      <w:r w:rsidRPr="000D1EAD">
        <w:rPr>
          <w:rFonts w:asciiTheme="majorHAnsi" w:hAnsiTheme="majorHAnsi" w:cstheme="majorHAnsi"/>
        </w:rPr>
        <w:t xml:space="preserve">té com a variables un ArrayList de tipus </w:t>
      </w:r>
      <w:r w:rsidRPr="009F3EDF">
        <w:rPr>
          <w:rFonts w:ascii="Consolas" w:hAnsi="Consolas" w:cstheme="majorHAnsi"/>
          <w:b/>
          <w:bCs/>
          <w:sz w:val="20"/>
          <w:szCs w:val="20"/>
        </w:rPr>
        <w:t>Alumne</w:t>
      </w:r>
      <w:r w:rsidRPr="009F3EDF">
        <w:rPr>
          <w:rFonts w:asciiTheme="majorHAnsi" w:hAnsiTheme="majorHAnsi" w:cstheme="majorHAnsi"/>
          <w:sz w:val="20"/>
          <w:szCs w:val="20"/>
        </w:rPr>
        <w:t xml:space="preserve"> </w:t>
      </w:r>
      <w:r w:rsidRPr="000D1EAD">
        <w:rPr>
          <w:rFonts w:asciiTheme="majorHAnsi" w:hAnsiTheme="majorHAnsi" w:cstheme="majorHAnsi"/>
        </w:rPr>
        <w:t xml:space="preserve">anomenat </w:t>
      </w:r>
      <w:r w:rsidRPr="009F3EDF">
        <w:rPr>
          <w:rFonts w:ascii="Consolas" w:hAnsi="Consolas" w:cstheme="majorHAnsi"/>
          <w:b/>
          <w:bCs/>
          <w:sz w:val="20"/>
          <w:szCs w:val="20"/>
        </w:rPr>
        <w:t>llista</w:t>
      </w:r>
      <w:r w:rsidRPr="009F3EDF">
        <w:rPr>
          <w:rFonts w:asciiTheme="majorHAnsi" w:hAnsiTheme="majorHAnsi" w:cstheme="majorHAnsi"/>
          <w:sz w:val="20"/>
          <w:szCs w:val="20"/>
        </w:rPr>
        <w:t xml:space="preserve"> </w:t>
      </w:r>
      <w:r w:rsidRPr="000D1EAD">
        <w:rPr>
          <w:rFonts w:asciiTheme="majorHAnsi" w:hAnsiTheme="majorHAnsi" w:cstheme="majorHAnsi"/>
        </w:rPr>
        <w:t xml:space="preserve">i un objecte de tipus </w:t>
      </w:r>
      <w:r w:rsidRPr="009F3EDF">
        <w:rPr>
          <w:rFonts w:ascii="Consolas" w:hAnsi="Consolas" w:cstheme="majorHAnsi"/>
          <w:b/>
          <w:bCs/>
          <w:sz w:val="20"/>
          <w:szCs w:val="20"/>
        </w:rPr>
        <w:t>ReadClient</w:t>
      </w:r>
      <w:r w:rsidRPr="009F3EDF">
        <w:rPr>
          <w:rFonts w:asciiTheme="majorHAnsi" w:hAnsiTheme="majorHAnsi" w:cstheme="majorHAnsi"/>
          <w:sz w:val="20"/>
          <w:szCs w:val="20"/>
        </w:rPr>
        <w:t xml:space="preserve"> </w:t>
      </w:r>
      <w:r w:rsidRPr="000D1EAD">
        <w:rPr>
          <w:rFonts w:asciiTheme="majorHAnsi" w:hAnsiTheme="majorHAnsi" w:cstheme="majorHAnsi"/>
        </w:rPr>
        <w:t xml:space="preserve">anomenat </w:t>
      </w:r>
      <w:r w:rsidRPr="009F3EDF">
        <w:rPr>
          <w:rFonts w:ascii="Consolas" w:hAnsi="Consolas" w:cstheme="majorHAnsi"/>
          <w:b/>
          <w:bCs/>
          <w:sz w:val="20"/>
          <w:szCs w:val="20"/>
        </w:rPr>
        <w:t>rc</w:t>
      </w:r>
      <w:r w:rsidRPr="000D1EAD">
        <w:rPr>
          <w:rFonts w:asciiTheme="majorHAnsi" w:hAnsiTheme="majorHAnsi" w:cstheme="majorHAnsi"/>
        </w:rPr>
        <w:t xml:space="preserve">. Aquesta classe té diverses funcions: La funció </w:t>
      </w:r>
      <w:r w:rsidRPr="009F3EDF">
        <w:rPr>
          <w:rFonts w:ascii="Consolas" w:hAnsi="Consolas" w:cstheme="majorHAnsi"/>
          <w:b/>
          <w:bCs/>
          <w:sz w:val="20"/>
          <w:szCs w:val="20"/>
        </w:rPr>
        <w:t>menú</w:t>
      </w:r>
      <w:r w:rsidRPr="009F3EDF">
        <w:rPr>
          <w:rFonts w:asciiTheme="majorHAnsi" w:hAnsiTheme="majorHAnsi" w:cstheme="majorHAnsi"/>
          <w:sz w:val="20"/>
          <w:szCs w:val="20"/>
        </w:rPr>
        <w:t xml:space="preserve"> </w:t>
      </w:r>
      <w:r w:rsidRPr="000D1EAD">
        <w:rPr>
          <w:rFonts w:asciiTheme="majorHAnsi" w:hAnsiTheme="majorHAnsi" w:cstheme="majorHAnsi"/>
        </w:rPr>
        <w:t xml:space="preserve">serveix per guiar a l'usuari sobre les possibilitats que pot fer. Aquesta funció és un menú amb 4 opcions: eixir, donar d'alta, donar de baixa o veure la llista d'alumnes. L'opció un crida al mètode </w:t>
      </w:r>
      <w:r w:rsidRPr="009F3EDF">
        <w:rPr>
          <w:rFonts w:ascii="Consolas" w:hAnsi="Consolas" w:cstheme="majorHAnsi"/>
          <w:b/>
          <w:bCs/>
          <w:sz w:val="20"/>
          <w:szCs w:val="20"/>
        </w:rPr>
        <w:t>alta()</w:t>
      </w:r>
      <w:r w:rsidRPr="000D1EAD">
        <w:rPr>
          <w:rFonts w:asciiTheme="majorHAnsi" w:hAnsiTheme="majorHAnsi" w:cstheme="majorHAnsi"/>
        </w:rPr>
        <w:t xml:space="preserve">, que sol·licita el nia i el nom de l'alumne i l'afegeix a l'ArrayList. La segona opció crida al mètode </w:t>
      </w:r>
      <w:r w:rsidRPr="009F3EDF">
        <w:rPr>
          <w:rFonts w:ascii="Consolas" w:hAnsi="Consolas" w:cstheme="majorHAnsi"/>
          <w:b/>
          <w:bCs/>
          <w:sz w:val="20"/>
          <w:szCs w:val="20"/>
        </w:rPr>
        <w:t>baixa()</w:t>
      </w:r>
      <w:r w:rsidRPr="009F3EDF">
        <w:rPr>
          <w:rFonts w:asciiTheme="majorHAnsi" w:hAnsiTheme="majorHAnsi" w:cstheme="majorHAnsi"/>
          <w:sz w:val="20"/>
          <w:szCs w:val="20"/>
        </w:rPr>
        <w:t xml:space="preserve">, </w:t>
      </w:r>
      <w:r w:rsidRPr="000D1EAD">
        <w:rPr>
          <w:rFonts w:asciiTheme="majorHAnsi" w:hAnsiTheme="majorHAnsi" w:cstheme="majorHAnsi"/>
        </w:rPr>
        <w:t xml:space="preserve">que sol·licita el nia de l'alumne i l'elimina de l'ArrayList. La tercera opció crida a 'mostrarLlista', que mostra tots els alumnes. També hi ha una altra funció </w:t>
      </w:r>
      <w:r w:rsidRPr="009F3EDF">
        <w:rPr>
          <w:rFonts w:ascii="Consolas" w:hAnsi="Consolas" w:cstheme="majorHAnsi"/>
          <w:b/>
          <w:bCs/>
          <w:sz w:val="20"/>
          <w:szCs w:val="20"/>
        </w:rPr>
        <w:t>buscarNia</w:t>
      </w:r>
      <w:r w:rsidRPr="009F3EDF">
        <w:rPr>
          <w:rFonts w:asciiTheme="majorHAnsi" w:hAnsiTheme="majorHAnsi" w:cstheme="majorHAnsi"/>
          <w:sz w:val="20"/>
          <w:szCs w:val="20"/>
        </w:rPr>
        <w:t xml:space="preserve"> </w:t>
      </w:r>
      <w:r w:rsidRPr="000D1EAD">
        <w:rPr>
          <w:rFonts w:asciiTheme="majorHAnsi" w:hAnsiTheme="majorHAnsi" w:cstheme="majorHAnsi"/>
        </w:rPr>
        <w:t>que serveix per buscar el nia d'un alumne a l'ArrayList i retorna la posició de l'ArrayList o -1 si no es troba.</w:t>
      </w:r>
    </w:p>
    <w:p w14:paraId="08A48BBE" w14:textId="07495618"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La classe </w:t>
      </w:r>
      <w:r w:rsidRPr="009F3EDF">
        <w:rPr>
          <w:rFonts w:ascii="Consolas" w:hAnsi="Consolas" w:cstheme="majorHAnsi"/>
          <w:b/>
          <w:bCs/>
          <w:sz w:val="20"/>
          <w:szCs w:val="20"/>
        </w:rPr>
        <w:t>Mòduls</w:t>
      </w:r>
      <w:r w:rsidRPr="009F3EDF">
        <w:rPr>
          <w:rFonts w:asciiTheme="majorHAnsi" w:hAnsiTheme="majorHAnsi" w:cstheme="majorHAnsi"/>
          <w:sz w:val="20"/>
          <w:szCs w:val="20"/>
        </w:rPr>
        <w:t xml:space="preserve"> </w:t>
      </w:r>
      <w:r w:rsidRPr="000D1EAD">
        <w:rPr>
          <w:rFonts w:asciiTheme="majorHAnsi" w:hAnsiTheme="majorHAnsi" w:cstheme="majorHAnsi"/>
        </w:rPr>
        <w:t xml:space="preserve">és molt similar a la classe </w:t>
      </w:r>
      <w:r w:rsidRPr="009F3EDF">
        <w:rPr>
          <w:rFonts w:ascii="Consolas" w:hAnsi="Consolas" w:cstheme="majorHAnsi"/>
          <w:b/>
          <w:bCs/>
          <w:sz w:val="20"/>
          <w:szCs w:val="20"/>
        </w:rPr>
        <w:t>Alumnes</w:t>
      </w:r>
      <w:r w:rsidRPr="000D1EAD">
        <w:rPr>
          <w:rFonts w:asciiTheme="majorHAnsi" w:hAnsiTheme="majorHAnsi" w:cstheme="majorHAnsi"/>
        </w:rPr>
        <w:t xml:space="preserve">, amb la diferència que aquesta classe també pot matricular un alumne en un mòdul amb la funció </w:t>
      </w:r>
      <w:r w:rsidRPr="009F3EDF">
        <w:rPr>
          <w:rFonts w:ascii="Consolas" w:hAnsi="Consolas" w:cstheme="majorHAnsi"/>
          <w:b/>
          <w:bCs/>
          <w:sz w:val="20"/>
          <w:szCs w:val="20"/>
        </w:rPr>
        <w:t>matricularAlumne</w:t>
      </w:r>
      <w:r w:rsidRPr="000D1EAD">
        <w:rPr>
          <w:rFonts w:asciiTheme="majorHAnsi" w:hAnsiTheme="majorHAnsi" w:cstheme="majorHAnsi"/>
        </w:rPr>
        <w:t xml:space="preserve">. Aquesta funció sol·licita el nia de l'alumne i el nom del mòdul per assignar un objecte de tipus mòdul a l'ArrayList de mòduls de l'alumne. També té una funció anomenada </w:t>
      </w:r>
      <w:r w:rsidRPr="009F3EDF">
        <w:rPr>
          <w:rFonts w:ascii="Consolas" w:hAnsi="Consolas" w:cstheme="majorHAnsi"/>
          <w:b/>
          <w:bCs/>
          <w:sz w:val="20"/>
          <w:szCs w:val="20"/>
        </w:rPr>
        <w:t>desmatricularAlumnes()</w:t>
      </w:r>
      <w:r w:rsidRPr="009F3EDF">
        <w:rPr>
          <w:rFonts w:asciiTheme="majorHAnsi" w:hAnsiTheme="majorHAnsi" w:cstheme="majorHAnsi"/>
          <w:sz w:val="20"/>
          <w:szCs w:val="20"/>
        </w:rPr>
        <w:t xml:space="preserve"> </w:t>
      </w:r>
      <w:r w:rsidRPr="000D1EAD">
        <w:rPr>
          <w:rFonts w:asciiTheme="majorHAnsi" w:hAnsiTheme="majorHAnsi" w:cstheme="majorHAnsi"/>
        </w:rPr>
        <w:t xml:space="preserve">que s'executa quan es dona de baixa un mòdul. Aquesta funció elimina el mòdul especificat pels paràmetres d'entrada en cadascun dels alumnes existents. En la funció </w:t>
      </w:r>
      <w:r w:rsidRPr="009F3EDF">
        <w:rPr>
          <w:rFonts w:ascii="Consolas" w:hAnsi="Consolas" w:cstheme="majorHAnsi"/>
          <w:b/>
          <w:bCs/>
          <w:sz w:val="20"/>
          <w:szCs w:val="20"/>
        </w:rPr>
        <w:t>buscarMòdul</w:t>
      </w:r>
      <w:r w:rsidRPr="000D1EAD">
        <w:rPr>
          <w:rFonts w:asciiTheme="majorHAnsi" w:hAnsiTheme="majorHAnsi" w:cstheme="majorHAnsi"/>
        </w:rPr>
        <w:t>, hi ha dues variants: una que només sol·licita el nom del mòdul a buscar i una altra que sol·licita el mòdul i la llista en la qual buscar. S'utilitza per buscar a la llista d'un alumne en particular.</w:t>
      </w:r>
    </w:p>
    <w:p w14:paraId="2B91AA3A" w14:textId="77777777" w:rsidR="000D1EAD" w:rsidRPr="000D1EAD" w:rsidRDefault="000D1EAD" w:rsidP="000D1EAD">
      <w:pPr>
        <w:pStyle w:val="NormalWeb"/>
        <w:jc w:val="both"/>
        <w:rPr>
          <w:rFonts w:asciiTheme="majorHAnsi" w:hAnsiTheme="majorHAnsi" w:cstheme="majorHAnsi"/>
        </w:rPr>
      </w:pPr>
    </w:p>
    <w:p w14:paraId="38A4AC3C" w14:textId="7C477810" w:rsidR="000D1EAD"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lastRenderedPageBreak/>
        <w:t xml:space="preserve">La classe </w:t>
      </w:r>
      <w:r w:rsidRPr="009F3EDF">
        <w:rPr>
          <w:rFonts w:ascii="Consolas" w:hAnsi="Consolas" w:cstheme="majorHAnsi"/>
          <w:b/>
          <w:bCs/>
          <w:sz w:val="20"/>
          <w:szCs w:val="20"/>
        </w:rPr>
        <w:t>Matrícules</w:t>
      </w:r>
      <w:r w:rsidRPr="000D1EAD">
        <w:rPr>
          <w:rFonts w:asciiTheme="majorHAnsi" w:hAnsiTheme="majorHAnsi" w:cstheme="majorHAnsi"/>
        </w:rPr>
        <w:t xml:space="preserve"> té només una variable, un objecte del tipus </w:t>
      </w:r>
      <w:r w:rsidRPr="009F3EDF">
        <w:rPr>
          <w:rFonts w:ascii="Consolas" w:hAnsi="Consolas" w:cstheme="majorHAnsi"/>
          <w:b/>
          <w:bCs/>
          <w:sz w:val="20"/>
          <w:szCs w:val="20"/>
        </w:rPr>
        <w:t>ReadClient</w:t>
      </w:r>
      <w:r w:rsidRPr="000D1EAD">
        <w:rPr>
          <w:rFonts w:asciiTheme="majorHAnsi" w:hAnsiTheme="majorHAnsi" w:cstheme="majorHAnsi"/>
        </w:rPr>
        <w:t xml:space="preserve">. Aquesta classe també disposa d'una funció </w:t>
      </w:r>
      <w:r w:rsidRPr="009F3EDF">
        <w:rPr>
          <w:rFonts w:ascii="Consolas" w:hAnsi="Consolas" w:cstheme="majorHAnsi"/>
          <w:b/>
          <w:bCs/>
          <w:sz w:val="20"/>
          <w:szCs w:val="20"/>
        </w:rPr>
        <w:t>menú</w:t>
      </w:r>
      <w:r w:rsidRPr="009F3EDF">
        <w:rPr>
          <w:rFonts w:ascii="Consolas" w:hAnsi="Consolas" w:cstheme="majorHAnsi"/>
          <w:b/>
          <w:bCs/>
        </w:rPr>
        <w:t>()</w:t>
      </w:r>
      <w:r w:rsidRPr="000D1EAD">
        <w:rPr>
          <w:rFonts w:asciiTheme="majorHAnsi" w:hAnsiTheme="majorHAnsi" w:cstheme="majorHAnsi"/>
        </w:rPr>
        <w:t xml:space="preserve">, però en aquesta funció primer es sol·liciten les dades de l'alumne i del mòdul per a crear un objecte de tipus </w:t>
      </w:r>
      <w:r w:rsidRPr="009F3EDF">
        <w:rPr>
          <w:rFonts w:ascii="Consolas" w:hAnsi="Consolas" w:cstheme="majorHAnsi"/>
          <w:b/>
          <w:bCs/>
          <w:sz w:val="20"/>
          <w:szCs w:val="20"/>
        </w:rPr>
        <w:t>Matrícula</w:t>
      </w:r>
      <w:r w:rsidRPr="000D1EAD">
        <w:rPr>
          <w:rFonts w:asciiTheme="majorHAnsi" w:hAnsiTheme="majorHAnsi" w:cstheme="majorHAnsi"/>
        </w:rPr>
        <w:t xml:space="preserve">. Això és degut a que en les 3 opcions del menú, 2 d'elles sol·liciten els mateixos valors, i en la tercera opció no se sol·licita cap valor. Això pot canviar en el futur a causa de les modificacions que vull fer. Dins del menú, tens l'opció de </w:t>
      </w:r>
      <w:r w:rsidRPr="009F3EDF">
        <w:rPr>
          <w:rFonts w:ascii="Consolas" w:hAnsi="Consolas" w:cstheme="majorHAnsi"/>
          <w:b/>
          <w:bCs/>
          <w:sz w:val="20"/>
          <w:szCs w:val="20"/>
        </w:rPr>
        <w:t>qualificar</w:t>
      </w:r>
      <w:r w:rsidRPr="000D1EAD">
        <w:rPr>
          <w:rFonts w:asciiTheme="majorHAnsi" w:hAnsiTheme="majorHAnsi" w:cstheme="majorHAnsi"/>
        </w:rPr>
        <w:t xml:space="preserve">, que crida a la funció </w:t>
      </w:r>
      <w:r w:rsidRPr="009F3EDF">
        <w:rPr>
          <w:rFonts w:ascii="Consolas" w:hAnsi="Consolas" w:cstheme="majorHAnsi"/>
          <w:b/>
          <w:bCs/>
          <w:sz w:val="20"/>
          <w:szCs w:val="20"/>
        </w:rPr>
        <w:t>qualificar()</w:t>
      </w:r>
      <w:r w:rsidRPr="000D1EAD">
        <w:rPr>
          <w:rFonts w:asciiTheme="majorHAnsi" w:hAnsiTheme="majorHAnsi" w:cstheme="majorHAnsi"/>
        </w:rPr>
        <w:t xml:space="preserve">. Aquesta funció sol·licita la quantitat de notes a afegir i després demana les notes per afegir-les a la matrícula de l'alumne. La segona opció és </w:t>
      </w:r>
      <w:r w:rsidRPr="009F3EDF">
        <w:rPr>
          <w:rFonts w:ascii="Consolas" w:hAnsi="Consolas" w:cstheme="majorHAnsi"/>
          <w:b/>
          <w:bCs/>
          <w:sz w:val="20"/>
          <w:szCs w:val="20"/>
        </w:rPr>
        <w:t>modificar</w:t>
      </w:r>
      <w:r w:rsidRPr="000D1EAD">
        <w:rPr>
          <w:rFonts w:asciiTheme="majorHAnsi" w:hAnsiTheme="majorHAnsi" w:cstheme="majorHAnsi"/>
        </w:rPr>
        <w:t>, que modifica una nota. La tercera opció mostra les matricules de tots els alumnes.</w:t>
      </w:r>
    </w:p>
    <w:p w14:paraId="0A073D54" w14:textId="30A43929" w:rsidR="00E82341" w:rsidRPr="000D1EAD" w:rsidRDefault="000D1EAD" w:rsidP="000D1EAD">
      <w:pPr>
        <w:pStyle w:val="NormalWeb"/>
        <w:jc w:val="both"/>
        <w:rPr>
          <w:rFonts w:asciiTheme="majorHAnsi" w:hAnsiTheme="majorHAnsi" w:cstheme="majorHAnsi"/>
        </w:rPr>
      </w:pPr>
      <w:r w:rsidRPr="000D1EAD">
        <w:rPr>
          <w:rFonts w:asciiTheme="majorHAnsi" w:hAnsiTheme="majorHAnsi" w:cstheme="majorHAnsi"/>
        </w:rPr>
        <w:t xml:space="preserve">La meua classe principal es diu </w:t>
      </w:r>
      <w:r w:rsidRPr="009F3EDF">
        <w:rPr>
          <w:rFonts w:ascii="Consolas" w:hAnsi="Consolas" w:cstheme="majorHAnsi"/>
          <w:b/>
          <w:bCs/>
          <w:sz w:val="20"/>
          <w:szCs w:val="20"/>
        </w:rPr>
        <w:t>Pràctica_02</w:t>
      </w:r>
      <w:r w:rsidRPr="009F3EDF">
        <w:rPr>
          <w:rFonts w:asciiTheme="majorHAnsi" w:hAnsiTheme="majorHAnsi" w:cstheme="majorHAnsi"/>
          <w:sz w:val="20"/>
          <w:szCs w:val="20"/>
        </w:rPr>
        <w:t xml:space="preserve"> </w:t>
      </w:r>
      <w:r w:rsidRPr="000D1EAD">
        <w:rPr>
          <w:rFonts w:asciiTheme="majorHAnsi" w:hAnsiTheme="majorHAnsi" w:cstheme="majorHAnsi"/>
        </w:rPr>
        <w:t xml:space="preserve">i té dues variables estàtiques: </w:t>
      </w:r>
      <w:r w:rsidRPr="009F3EDF">
        <w:rPr>
          <w:rFonts w:ascii="Consolas" w:hAnsi="Consolas" w:cstheme="majorHAnsi"/>
          <w:b/>
          <w:bCs/>
          <w:sz w:val="20"/>
          <w:szCs w:val="20"/>
        </w:rPr>
        <w:t>alumnesLlista</w:t>
      </w:r>
      <w:r w:rsidRPr="009F3EDF">
        <w:rPr>
          <w:rFonts w:asciiTheme="majorHAnsi" w:hAnsiTheme="majorHAnsi" w:cstheme="majorHAnsi"/>
          <w:sz w:val="20"/>
          <w:szCs w:val="20"/>
        </w:rPr>
        <w:t xml:space="preserve"> </w:t>
      </w:r>
      <w:r w:rsidRPr="000D1EAD">
        <w:rPr>
          <w:rFonts w:asciiTheme="majorHAnsi" w:hAnsiTheme="majorHAnsi" w:cstheme="majorHAnsi"/>
        </w:rPr>
        <w:t xml:space="preserve">i </w:t>
      </w:r>
      <w:r w:rsidRPr="009F3EDF">
        <w:rPr>
          <w:rFonts w:ascii="Consolas" w:hAnsi="Consolas" w:cstheme="majorHAnsi"/>
          <w:b/>
          <w:bCs/>
          <w:sz w:val="20"/>
          <w:szCs w:val="20"/>
        </w:rPr>
        <w:t>mòdulsLlista</w:t>
      </w:r>
      <w:r w:rsidRPr="000D1EAD">
        <w:rPr>
          <w:rFonts w:asciiTheme="majorHAnsi" w:hAnsiTheme="majorHAnsi" w:cstheme="majorHAnsi"/>
        </w:rPr>
        <w:t xml:space="preserve">, que són objectes de les seues respectives classes. Després tenim la funció principal on instanciem un objecte de tipus </w:t>
      </w:r>
      <w:r w:rsidRPr="009F3EDF">
        <w:rPr>
          <w:rFonts w:ascii="Consolas" w:hAnsi="Consolas" w:cstheme="majorHAnsi"/>
          <w:b/>
          <w:bCs/>
          <w:sz w:val="20"/>
          <w:szCs w:val="20"/>
        </w:rPr>
        <w:t>ReadClient</w:t>
      </w:r>
      <w:r w:rsidRPr="000D1EAD">
        <w:rPr>
          <w:rFonts w:asciiTheme="majorHAnsi" w:hAnsiTheme="majorHAnsi" w:cstheme="majorHAnsi"/>
        </w:rPr>
        <w:t xml:space="preserve">, un objecte de tipus </w:t>
      </w:r>
      <w:r w:rsidRPr="009F3EDF">
        <w:rPr>
          <w:rFonts w:ascii="Consolas" w:hAnsi="Consolas" w:cstheme="majorHAnsi"/>
          <w:b/>
          <w:bCs/>
          <w:sz w:val="20"/>
          <w:szCs w:val="20"/>
        </w:rPr>
        <w:t>Matrícules</w:t>
      </w:r>
      <w:r w:rsidRPr="000D1EAD">
        <w:rPr>
          <w:rFonts w:asciiTheme="majorHAnsi" w:hAnsiTheme="majorHAnsi" w:cstheme="majorHAnsi"/>
        </w:rPr>
        <w:t xml:space="preserve">, i una variable boleana </w:t>
      </w:r>
      <w:r w:rsidRPr="009F3EDF">
        <w:rPr>
          <w:rFonts w:ascii="Consolas" w:hAnsi="Consolas" w:cstheme="majorHAnsi"/>
          <w:b/>
          <w:bCs/>
          <w:sz w:val="20"/>
          <w:szCs w:val="20"/>
        </w:rPr>
        <w:t>repetir</w:t>
      </w:r>
      <w:r w:rsidRPr="009F3EDF">
        <w:rPr>
          <w:rFonts w:asciiTheme="majorHAnsi" w:hAnsiTheme="majorHAnsi" w:cstheme="majorHAnsi"/>
          <w:sz w:val="20"/>
          <w:szCs w:val="20"/>
        </w:rPr>
        <w:t xml:space="preserve"> </w:t>
      </w:r>
      <w:r w:rsidRPr="000D1EAD">
        <w:rPr>
          <w:rFonts w:asciiTheme="majorHAnsi" w:hAnsiTheme="majorHAnsi" w:cstheme="majorHAnsi"/>
        </w:rPr>
        <w:t xml:space="preserve">per a repetir el menú. He creat un bucle </w:t>
      </w:r>
      <w:r w:rsidRPr="009F3EDF">
        <w:rPr>
          <w:rFonts w:ascii="Consolas" w:hAnsi="Consolas" w:cstheme="majorHAnsi"/>
          <w:b/>
          <w:bCs/>
          <w:sz w:val="20"/>
          <w:szCs w:val="20"/>
        </w:rPr>
        <w:t>while</w:t>
      </w:r>
      <w:r w:rsidRPr="009F3EDF">
        <w:rPr>
          <w:rFonts w:asciiTheme="majorHAnsi" w:hAnsiTheme="majorHAnsi" w:cstheme="majorHAnsi"/>
          <w:sz w:val="20"/>
          <w:szCs w:val="20"/>
        </w:rPr>
        <w:t xml:space="preserve"> </w:t>
      </w:r>
      <w:r w:rsidRPr="000D1EAD">
        <w:rPr>
          <w:rFonts w:asciiTheme="majorHAnsi" w:hAnsiTheme="majorHAnsi" w:cstheme="majorHAnsi"/>
        </w:rPr>
        <w:t xml:space="preserve">amb la condició de la variable </w:t>
      </w:r>
      <w:r w:rsidRPr="009F3EDF">
        <w:rPr>
          <w:rFonts w:ascii="Consolas" w:hAnsi="Consolas" w:cstheme="majorHAnsi"/>
          <w:b/>
          <w:bCs/>
          <w:sz w:val="20"/>
          <w:szCs w:val="20"/>
        </w:rPr>
        <w:t>repetir</w:t>
      </w:r>
      <w:r w:rsidRPr="000D1EAD">
        <w:rPr>
          <w:rFonts w:asciiTheme="majorHAnsi" w:hAnsiTheme="majorHAnsi" w:cstheme="majorHAnsi"/>
        </w:rPr>
        <w:t xml:space="preserve">. Dins d'aquest bucle, es mostra el menú principal, es llig l'opció de l'usuari i s'assigna a la seua respectiva opció en el </w:t>
      </w:r>
      <w:r w:rsidRPr="009F3EDF">
        <w:rPr>
          <w:rFonts w:ascii="Consolas" w:hAnsi="Consolas" w:cstheme="majorHAnsi"/>
          <w:b/>
          <w:bCs/>
          <w:sz w:val="20"/>
          <w:szCs w:val="20"/>
        </w:rPr>
        <w:t>switch</w:t>
      </w:r>
      <w:r w:rsidRPr="000D1EAD">
        <w:rPr>
          <w:rFonts w:asciiTheme="majorHAnsi" w:hAnsiTheme="majorHAnsi" w:cstheme="majorHAnsi"/>
        </w:rPr>
        <w:t xml:space="preserve">. Excepte en el cas que l'opció siga 0 i el programa acabe, el </w:t>
      </w:r>
      <w:r w:rsidRPr="009F3EDF">
        <w:rPr>
          <w:rFonts w:ascii="Consolas" w:hAnsi="Consolas" w:cstheme="majorHAnsi"/>
          <w:b/>
          <w:bCs/>
          <w:sz w:val="20"/>
          <w:szCs w:val="20"/>
        </w:rPr>
        <w:t>switch</w:t>
      </w:r>
      <w:r w:rsidRPr="009F3EDF">
        <w:rPr>
          <w:rFonts w:asciiTheme="majorHAnsi" w:hAnsiTheme="majorHAnsi" w:cstheme="majorHAnsi"/>
          <w:sz w:val="20"/>
          <w:szCs w:val="20"/>
        </w:rPr>
        <w:t xml:space="preserve"> </w:t>
      </w:r>
      <w:r w:rsidRPr="000D1EAD">
        <w:rPr>
          <w:rFonts w:asciiTheme="majorHAnsi" w:hAnsiTheme="majorHAnsi" w:cstheme="majorHAnsi"/>
        </w:rPr>
        <w:t xml:space="preserve">dirigeix l'usuari al menú d'alumnes, mòduls o matrícules. Si no es tracta de cap d'aquests casos, es mostra un missatge d'advertència i es repeteix el bucle </w:t>
      </w:r>
      <w:r w:rsidRPr="009F3EDF">
        <w:rPr>
          <w:rFonts w:ascii="Consolas" w:hAnsi="Consolas" w:cstheme="majorHAnsi"/>
          <w:b/>
          <w:bCs/>
          <w:sz w:val="20"/>
          <w:szCs w:val="20"/>
        </w:rPr>
        <w:t>while</w:t>
      </w:r>
      <w:r w:rsidRPr="000D1EAD">
        <w:rPr>
          <w:rFonts w:asciiTheme="majorHAnsi" w:hAnsiTheme="majorHAnsi" w:cstheme="majorHAnsi"/>
        </w:rPr>
        <w:t>. Aquest menú és molt semblant en totes les classes.</w:t>
      </w:r>
    </w:p>
    <w:p w14:paraId="52C88280" w14:textId="77777777" w:rsidR="00521126" w:rsidRPr="000D1EAD" w:rsidRDefault="00521126">
      <w:pPr>
        <w:rPr>
          <w:rFonts w:asciiTheme="majorHAnsi" w:eastAsia="Liberation Sans" w:hAnsiTheme="majorHAnsi" w:cstheme="majorHAnsi"/>
          <w:b/>
          <w:sz w:val="28"/>
          <w:szCs w:val="28"/>
        </w:rPr>
      </w:pPr>
      <w:r w:rsidRPr="000D1EAD">
        <w:rPr>
          <w:rFonts w:asciiTheme="majorHAnsi" w:eastAsia="Liberation Sans" w:hAnsiTheme="majorHAnsi" w:cstheme="majorHAnsi"/>
          <w:b/>
          <w:sz w:val="28"/>
          <w:szCs w:val="28"/>
        </w:rPr>
        <w:br w:type="page"/>
      </w:r>
    </w:p>
    <w:p w14:paraId="7143512C" w14:textId="745BABB7" w:rsidR="00A4675B" w:rsidRPr="000D1EAD" w:rsidRDefault="00000000" w:rsidP="00E76317">
      <w:pPr>
        <w:pStyle w:val="Ttulo1"/>
        <w:rPr>
          <w:sz w:val="26"/>
          <w:szCs w:val="26"/>
        </w:rPr>
      </w:pPr>
      <w:bookmarkStart w:id="3" w:name="_Toc147523182"/>
      <w:r w:rsidRPr="000D1EAD">
        <w:lastRenderedPageBreak/>
        <w:t>Pseudoc</w:t>
      </w:r>
      <w:bookmarkEnd w:id="3"/>
      <w:r w:rsidR="00DB10EF">
        <w:t>òdic</w:t>
      </w:r>
    </w:p>
    <w:p w14:paraId="7D0F0E98" w14:textId="77777777" w:rsidR="00AF4B69" w:rsidRPr="008F2B40" w:rsidRDefault="00AF4B69" w:rsidP="00AF4B69">
      <w:pPr>
        <w:rPr>
          <w:rFonts w:ascii="Consolas" w:eastAsia="Liberation Serif" w:hAnsi="Consolas" w:cstheme="majorHAnsi"/>
          <w:b/>
          <w:bCs/>
          <w:sz w:val="18"/>
          <w:szCs w:val="18"/>
        </w:rPr>
      </w:pPr>
      <w:bookmarkStart w:id="4" w:name="_Toc146278213"/>
      <w:r w:rsidRPr="008F2B40">
        <w:rPr>
          <w:rFonts w:ascii="Consolas" w:eastAsia="Liberation Serif" w:hAnsi="Consolas" w:cstheme="majorHAnsi"/>
          <w:b/>
          <w:bCs/>
          <w:sz w:val="24"/>
          <w:szCs w:val="24"/>
        </w:rPr>
        <w:t>Clase Colors:</w:t>
      </w:r>
    </w:p>
    <w:p w14:paraId="05BA566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WHITE_ANSI = "\u001B[37m"</w:t>
      </w:r>
    </w:p>
    <w:p w14:paraId="58914D0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RESET_ANSI = "\u001B[0m"</w:t>
      </w:r>
    </w:p>
    <w:p w14:paraId="5945452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BLACK_ANSI = "\u001B[30m"</w:t>
      </w:r>
    </w:p>
    <w:p w14:paraId="517A14A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RED_ANSI = "\u001B[31m"</w:t>
      </w:r>
    </w:p>
    <w:p w14:paraId="5377025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GREEN_ANSI = "\u001B[32m"</w:t>
      </w:r>
    </w:p>
    <w:p w14:paraId="17A19BE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CYAN_ANSI = "\u001B[36m"</w:t>
      </w:r>
    </w:p>
    <w:p w14:paraId="2DE592C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YELLOW_ANSI = "\u001B[33m"</w:t>
      </w:r>
    </w:p>
    <w:p w14:paraId="5B3DA5A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BLUE_ANSI = "\u001B[34m"</w:t>
      </w:r>
    </w:p>
    <w:p w14:paraId="7DAD0C04" w14:textId="793390BE"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PURPLE_ANSI = "\u001B[35m"</w:t>
      </w:r>
    </w:p>
    <w:p w14:paraId="72B2F28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BLACK_BACKGROUND_ANSI = "\u001B[40m"</w:t>
      </w:r>
    </w:p>
    <w:p w14:paraId="560E453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RED_BACKGROUND_ANSI = "\u001B[41m"</w:t>
      </w:r>
    </w:p>
    <w:p w14:paraId="7C81F65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GREEN_BACKGROUND_ANSI = "\u001B[42m"</w:t>
      </w:r>
    </w:p>
    <w:p w14:paraId="20D3692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YELLOW_BACKGROUND_ANSI = "\u001B[43m"</w:t>
      </w:r>
    </w:p>
    <w:p w14:paraId="6974D97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BLUE_BACKGROUND_ANSI = "\u001B[44m"</w:t>
      </w:r>
    </w:p>
    <w:p w14:paraId="42C6EF0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PURPLE_BACKGROUND_ANSI = "\u001B[45m"</w:t>
      </w:r>
    </w:p>
    <w:p w14:paraId="64CD197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CYAN_BACKGROUND_ANSI = "\u001B[46m"</w:t>
      </w:r>
    </w:p>
    <w:p w14:paraId="2B55D07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WHITE_BACKGROUND_ANSI = "\u001B[47m"</w:t>
      </w:r>
    </w:p>
    <w:p w14:paraId="162BBCA7" w14:textId="77777777" w:rsidR="00AF4B69" w:rsidRPr="00AF4B69" w:rsidRDefault="00AF4B69" w:rsidP="00AF4B69">
      <w:pPr>
        <w:rPr>
          <w:rFonts w:ascii="Consolas" w:eastAsia="Liberation Serif" w:hAnsi="Consolas" w:cstheme="majorHAnsi"/>
          <w:sz w:val="18"/>
          <w:szCs w:val="18"/>
        </w:rPr>
      </w:pPr>
    </w:p>
    <w:p w14:paraId="26F10E7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errMsg(msg):</w:t>
      </w:r>
    </w:p>
    <w:p w14:paraId="79BE9AC9" w14:textId="7C094B4A"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Imprimir "Error: " seguido de msg con el color RED_ANSI y luego RESET_ANSI</w:t>
      </w:r>
    </w:p>
    <w:p w14:paraId="204508D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warMsg(msg):</w:t>
      </w:r>
    </w:p>
    <w:p w14:paraId="6181B3BE" w14:textId="0B9A48FB"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Imprimir "War: " seguido de msg con el color CYAN_ANSI y luego RESET_ANSI</w:t>
      </w:r>
    </w:p>
    <w:p w14:paraId="47D96CE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okMsg(msg):</w:t>
      </w:r>
    </w:p>
    <w:p w14:paraId="7D94549E" w14:textId="38EE6960"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Imprimir "OK: " seguido de msg con el color GREEN_ANSI y luego RESET_ANSI</w:t>
      </w:r>
    </w:p>
    <w:p w14:paraId="0B20ACE0" w14:textId="77777777" w:rsidR="008F2B40" w:rsidRPr="00AF4B69" w:rsidRDefault="008F2B40" w:rsidP="00AF4B69">
      <w:pPr>
        <w:rPr>
          <w:rFonts w:ascii="Consolas" w:eastAsia="Liberation Serif" w:hAnsi="Consolas" w:cstheme="majorHAnsi"/>
          <w:sz w:val="18"/>
          <w:szCs w:val="18"/>
        </w:rPr>
      </w:pPr>
    </w:p>
    <w:p w14:paraId="31A726CC"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ReadClient:</w:t>
      </w:r>
    </w:p>
    <w:p w14:paraId="74881E9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250AC02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sc (objeto de tipo Scanner para leer desde la consola)</w:t>
      </w:r>
    </w:p>
    <w:p w14:paraId="287A79A7" w14:textId="77777777" w:rsidR="00AF4B69" w:rsidRPr="00AF4B69" w:rsidRDefault="00AF4B69" w:rsidP="00AF4B69">
      <w:pPr>
        <w:rPr>
          <w:rFonts w:ascii="Consolas" w:eastAsia="Liberation Serif" w:hAnsi="Consolas" w:cstheme="majorHAnsi"/>
          <w:sz w:val="18"/>
          <w:szCs w:val="18"/>
        </w:rPr>
      </w:pPr>
    </w:p>
    <w:p w14:paraId="7D99BB3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Constructor ReadClient():</w:t>
      </w:r>
    </w:p>
    <w:p w14:paraId="0DAFBB4C" w14:textId="62FED440"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el atributo sc con un nuevo objeto de tipo Scanner(System.in)</w:t>
      </w:r>
    </w:p>
    <w:p w14:paraId="29B0FA66" w14:textId="77777777" w:rsidR="00AF4B69" w:rsidRPr="00AF4B69" w:rsidRDefault="00AF4B69" w:rsidP="00AF4B69">
      <w:pPr>
        <w:rPr>
          <w:rFonts w:ascii="Consolas" w:eastAsia="Liberation Serif" w:hAnsi="Consolas" w:cstheme="majorHAnsi"/>
          <w:sz w:val="18"/>
          <w:szCs w:val="18"/>
        </w:rPr>
      </w:pPr>
    </w:p>
    <w:p w14:paraId="0582DFD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bufferClear():</w:t>
      </w:r>
    </w:p>
    <w:p w14:paraId="08D20B35" w14:textId="158F4611"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r w:rsidR="008F2B40">
        <w:rPr>
          <w:rFonts w:ascii="Consolas" w:eastAsia="Liberation Serif" w:hAnsi="Consolas" w:cstheme="majorHAnsi"/>
          <w:sz w:val="18"/>
          <w:szCs w:val="18"/>
        </w:rPr>
        <w:t>Limpia el buffr</w:t>
      </w:r>
    </w:p>
    <w:p w14:paraId="7D04AA65" w14:textId="77777777" w:rsidR="00AF4B69" w:rsidRPr="00AF4B69" w:rsidRDefault="00AF4B69" w:rsidP="00AF4B69">
      <w:pPr>
        <w:rPr>
          <w:rFonts w:ascii="Consolas" w:eastAsia="Liberation Serif" w:hAnsi="Consolas" w:cstheme="majorHAnsi"/>
          <w:sz w:val="18"/>
          <w:szCs w:val="18"/>
        </w:rPr>
      </w:pPr>
    </w:p>
    <w:p w14:paraId="3709E31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pedirInteger(msg):</w:t>
      </w:r>
    </w:p>
    <w:p w14:paraId="1159FA0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43DA482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280F811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mensaje msg</w:t>
      </w:r>
    </w:p>
    <w:p w14:paraId="75D8700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Intentar leer un número entero desde la entrada estándar y almacenarlo en la variable num</w:t>
      </w:r>
    </w:p>
    <w:p w14:paraId="0B4D9AA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se produce una excepción InputMismatchException:</w:t>
      </w:r>
    </w:p>
    <w:p w14:paraId="3B31B1E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número entero</w:t>
      </w:r>
    </w:p>
    <w:p w14:paraId="7C82090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Descartar la entrada incorrecta llamando a sc.next()</w:t>
      </w:r>
    </w:p>
    <w:p w14:paraId="23A27C1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2B801B2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num (el número entero leído)</w:t>
      </w:r>
    </w:p>
    <w:p w14:paraId="6C9EB754" w14:textId="77777777" w:rsidR="00AF4B69" w:rsidRPr="00AF4B69" w:rsidRDefault="00AF4B69" w:rsidP="00AF4B69">
      <w:pPr>
        <w:rPr>
          <w:rFonts w:ascii="Consolas" w:eastAsia="Liberation Serif" w:hAnsi="Consolas" w:cstheme="majorHAnsi"/>
          <w:sz w:val="18"/>
          <w:szCs w:val="18"/>
        </w:rPr>
      </w:pPr>
    </w:p>
    <w:p w14:paraId="1FEBFDA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pedirDouble(msg, min, max):</w:t>
      </w:r>
    </w:p>
    <w:p w14:paraId="3B6E344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0DD7538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18ABC7B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mensaje msg</w:t>
      </w:r>
    </w:p>
    <w:p w14:paraId="111AA73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Intentar leer un número decimal desde la entrada estándar y almacenarlo en la variable num</w:t>
      </w:r>
    </w:p>
    <w:p w14:paraId="468E48C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se produce una excepción InputMismatchException:</w:t>
      </w:r>
    </w:p>
    <w:p w14:paraId="5B8B5CB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número decimal</w:t>
      </w:r>
    </w:p>
    <w:p w14:paraId="0C71224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Descartar la entrada incorrecta llamando a sc.next()</w:t>
      </w:r>
    </w:p>
    <w:p w14:paraId="6B3C443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021311E9" w14:textId="3B6E8F6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min y max no son nulos y num está fuera del rango:</w:t>
      </w:r>
    </w:p>
    <w:p w14:paraId="30A2D63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número dentro del rango [min, max]</w:t>
      </w:r>
    </w:p>
    <w:p w14:paraId="7200A2C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lastRenderedPageBreak/>
        <w:t xml:space="preserve">                Establecer repit como verdadero</w:t>
      </w:r>
    </w:p>
    <w:p w14:paraId="1D723A0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num (el número decimal leído)</w:t>
      </w:r>
    </w:p>
    <w:p w14:paraId="42294183" w14:textId="77777777" w:rsidR="00AF4B69" w:rsidRPr="00AF4B69" w:rsidRDefault="00AF4B69" w:rsidP="00AF4B69">
      <w:pPr>
        <w:rPr>
          <w:rFonts w:ascii="Consolas" w:eastAsia="Liberation Serif" w:hAnsi="Consolas" w:cstheme="majorHAnsi"/>
          <w:sz w:val="18"/>
          <w:szCs w:val="18"/>
        </w:rPr>
      </w:pPr>
    </w:p>
    <w:p w14:paraId="43C31B0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pedirString(msg):</w:t>
      </w:r>
    </w:p>
    <w:p w14:paraId="2EF1A11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06BE6B6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mensaje msg</w:t>
      </w:r>
    </w:p>
    <w:p w14:paraId="522B9CD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6E2CF46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Intentar leer una línea de texto desde la entrada estándar y almacenarla en la variable str</w:t>
      </w:r>
    </w:p>
    <w:p w14:paraId="4DA9809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str es nulo o una cadena vacía:</w:t>
      </w:r>
    </w:p>
    <w:p w14:paraId="7AB6107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no se pueden dejar campos vacíos</w:t>
      </w:r>
    </w:p>
    <w:p w14:paraId="35A2A49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verdadero</w:t>
      </w:r>
    </w:p>
    <w:p w14:paraId="3B91C66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str (la cadena de texto leída)</w:t>
      </w:r>
    </w:p>
    <w:p w14:paraId="6275D73A" w14:textId="77777777" w:rsidR="00AF4B69" w:rsidRPr="00AF4B69" w:rsidRDefault="00AF4B69" w:rsidP="00AF4B69">
      <w:pPr>
        <w:rPr>
          <w:rFonts w:ascii="Consolas" w:eastAsia="Liberation Serif" w:hAnsi="Consolas" w:cstheme="majorHAnsi"/>
          <w:sz w:val="18"/>
          <w:szCs w:val="18"/>
        </w:rPr>
      </w:pPr>
    </w:p>
    <w:p w14:paraId="5DCEBC89" w14:textId="77777777" w:rsidR="00AF4B69" w:rsidRPr="00AF4B69" w:rsidRDefault="00AF4B69" w:rsidP="00AF4B69">
      <w:pPr>
        <w:rPr>
          <w:rFonts w:ascii="Consolas" w:eastAsia="Liberation Serif" w:hAnsi="Consolas" w:cstheme="majorHAnsi"/>
          <w:sz w:val="18"/>
          <w:szCs w:val="18"/>
        </w:rPr>
      </w:pPr>
    </w:p>
    <w:p w14:paraId="5F23C642"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Matricula:</w:t>
      </w:r>
    </w:p>
    <w:p w14:paraId="7A79C0C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2BE61E6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notes (lista de números decimales para almacenar las notas)</w:t>
      </w:r>
    </w:p>
    <w:p w14:paraId="3628928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mitjana (número decimal para almacenar la media de las notas)</w:t>
      </w:r>
    </w:p>
    <w:p w14:paraId="4D89573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28E30E6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Constructor Matricula():</w:t>
      </w:r>
    </w:p>
    <w:p w14:paraId="29AD4FB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la lista de notas (notes) como una lista vacía</w:t>
      </w:r>
    </w:p>
    <w:p w14:paraId="78D779A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7D626CD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addNota(n):</w:t>
      </w:r>
    </w:p>
    <w:p w14:paraId="43F602B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Agregar la nota (n) a la lista de notas</w:t>
      </w:r>
    </w:p>
    <w:p w14:paraId="4FD3108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updateMitjana() para actualizar la media</w:t>
      </w:r>
    </w:p>
    <w:p w14:paraId="6F2CFF8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2C53AFA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setNota(nota, pos):</w:t>
      </w:r>
    </w:p>
    <w:p w14:paraId="2185F91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la nota en la posición (pos) de la lista de notas como (nota)</w:t>
      </w:r>
    </w:p>
    <w:p w14:paraId="2BB1273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463A569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updateMitjana() para actualizar la media</w:t>
      </w:r>
    </w:p>
    <w:p w14:paraId="471921D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2A3340E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delNota(pos):</w:t>
      </w:r>
    </w:p>
    <w:p w14:paraId="0B4D4F3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Eliminar la nota en la posición (pos) de la lista de notas</w:t>
      </w:r>
    </w:p>
    <w:p w14:paraId="2FE5738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updateMitjana() para actualizar la media</w:t>
      </w:r>
    </w:p>
    <w:p w14:paraId="108F08B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5A4E578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mostrarNotes(lista):</w:t>
      </w:r>
    </w:p>
    <w:p w14:paraId="0A80CA5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la lista de notas no está vacía:</w:t>
      </w:r>
    </w:p>
    <w:p w14:paraId="09DEF52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lista es verdadero:</w:t>
      </w:r>
    </w:p>
    <w:p w14:paraId="496E82B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nota en la lista de notas:</w:t>
      </w:r>
    </w:p>
    <w:p w14:paraId="2F99D29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índice + 1 y la nota con formato</w:t>
      </w:r>
    </w:p>
    <w:p w14:paraId="3B30CD7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5A47033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nota en la lista de notas (excepto la última):</w:t>
      </w:r>
    </w:p>
    <w:p w14:paraId="7152CBD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la nota con formato + " - "</w:t>
      </w:r>
    </w:p>
    <w:p w14:paraId="1062CAC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la media (mitjana) con formato en color púrpura y luego en color blanco</w:t>
      </w:r>
    </w:p>
    <w:p w14:paraId="390AF04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0</w:t>
      </w:r>
    </w:p>
    <w:p w14:paraId="73B039B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4AA3199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el alumno no tiene notas</w:t>
      </w:r>
    </w:p>
    <w:p w14:paraId="6E19964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-1</w:t>
      </w:r>
    </w:p>
    <w:p w14:paraId="66A765F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3EFF302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updateMitjana():</w:t>
      </w:r>
    </w:p>
    <w:p w14:paraId="5EE76BA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sumatorio como 0</w:t>
      </w:r>
    </w:p>
    <w:p w14:paraId="6F1A194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nota en la lista de notas:</w:t>
      </w:r>
    </w:p>
    <w:p w14:paraId="574854F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Sumar la nota a sumatorio</w:t>
      </w:r>
    </w:p>
    <w:p w14:paraId="0CF06CF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Calcular la media (mitjana) como el cociente de sumatorio entre el tamaño de la lista de notas</w:t>
      </w:r>
    </w:p>
    <w:p w14:paraId="7E90DC0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 indicando que la media se ha actualizado</w:t>
      </w:r>
    </w:p>
    <w:p w14:paraId="1656D1E4" w14:textId="77777777" w:rsidR="00AF4B69" w:rsidRPr="00AF4B69" w:rsidRDefault="00AF4B69" w:rsidP="00AF4B69">
      <w:pPr>
        <w:rPr>
          <w:rFonts w:ascii="Consolas" w:eastAsia="Liberation Serif" w:hAnsi="Consolas" w:cstheme="majorHAnsi"/>
          <w:sz w:val="18"/>
          <w:szCs w:val="18"/>
        </w:rPr>
      </w:pPr>
    </w:p>
    <w:p w14:paraId="1BBED25A" w14:textId="77777777" w:rsidR="00AF4B69" w:rsidRPr="00AF4B69" w:rsidRDefault="00AF4B69" w:rsidP="00AF4B69">
      <w:pPr>
        <w:rPr>
          <w:rFonts w:ascii="Consolas" w:eastAsia="Liberation Serif" w:hAnsi="Consolas" w:cstheme="majorHAnsi"/>
          <w:sz w:val="18"/>
          <w:szCs w:val="18"/>
        </w:rPr>
      </w:pPr>
    </w:p>
    <w:p w14:paraId="029874DB"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Modul:</w:t>
      </w:r>
    </w:p>
    <w:p w14:paraId="2DC7A4D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5F0B972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nom (cadena de texto para almacenar el nombre del módulo)</w:t>
      </w:r>
    </w:p>
    <w:p w14:paraId="5AB3D71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matr (objeto de tipo Matricula para gestionar las calificaciones)</w:t>
      </w:r>
    </w:p>
    <w:p w14:paraId="404E7DB8" w14:textId="77777777" w:rsidR="00AF4B69" w:rsidRPr="00AF4B69" w:rsidRDefault="00AF4B69" w:rsidP="00AF4B69">
      <w:pPr>
        <w:rPr>
          <w:rFonts w:ascii="Consolas" w:eastAsia="Liberation Serif" w:hAnsi="Consolas" w:cstheme="majorHAnsi"/>
          <w:sz w:val="18"/>
          <w:szCs w:val="18"/>
        </w:rPr>
      </w:pPr>
    </w:p>
    <w:p w14:paraId="1E39CDD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Constructor Modul(nom):</w:t>
      </w:r>
    </w:p>
    <w:p w14:paraId="2A9999D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el atributo nom con el valor de nom</w:t>
      </w:r>
    </w:p>
    <w:p w14:paraId="61AF17C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el atributo matr como un nuevo objeto de tipo Matricula()</w:t>
      </w:r>
    </w:p>
    <w:p w14:paraId="152F3ABB" w14:textId="77777777" w:rsidR="00AF4B69" w:rsidRPr="00AF4B69" w:rsidRDefault="00AF4B69" w:rsidP="00AF4B69">
      <w:pPr>
        <w:rPr>
          <w:rFonts w:ascii="Consolas" w:eastAsia="Liberation Serif" w:hAnsi="Consolas" w:cstheme="majorHAnsi"/>
          <w:sz w:val="18"/>
          <w:szCs w:val="18"/>
        </w:rPr>
      </w:pPr>
    </w:p>
    <w:p w14:paraId="4FECD5D3" w14:textId="77777777" w:rsidR="00AF4B69" w:rsidRPr="00AF4B69" w:rsidRDefault="00AF4B69" w:rsidP="00AF4B69">
      <w:pPr>
        <w:rPr>
          <w:rFonts w:ascii="Consolas" w:eastAsia="Liberation Serif" w:hAnsi="Consolas" w:cstheme="majorHAnsi"/>
          <w:sz w:val="18"/>
          <w:szCs w:val="18"/>
        </w:rPr>
      </w:pPr>
    </w:p>
    <w:p w14:paraId="4BD3DAD7"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Alumne:</w:t>
      </w:r>
    </w:p>
    <w:p w14:paraId="197F461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42B1C8D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nom (cadena de texto)</w:t>
      </w:r>
    </w:p>
    <w:p w14:paraId="39728EB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nia (cadena de texto)</w:t>
      </w:r>
    </w:p>
    <w:p w14:paraId="7AD9B53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modulsList (lista de objetos de tipo Modul)</w:t>
      </w:r>
    </w:p>
    <w:p w14:paraId="0D098AF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4225285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Constructor Alumne(nom, nia):</w:t>
      </w:r>
    </w:p>
    <w:p w14:paraId="26890F5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el atributo nom con el valor de nom</w:t>
      </w:r>
    </w:p>
    <w:p w14:paraId="731F050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el atributo nia con el valor de nia</w:t>
      </w:r>
    </w:p>
    <w:p w14:paraId="0810B7C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la lista modulsList como una lista vacía</w:t>
      </w:r>
    </w:p>
    <w:p w14:paraId="04665BA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65D5F44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buscarModul(nomModul):</w:t>
      </w:r>
    </w:p>
    <w:p w14:paraId="5C08F18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retorno = -1</w:t>
      </w:r>
    </w:p>
    <w:p w14:paraId="5E26A88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elemento i en modulsList:</w:t>
      </w:r>
    </w:p>
    <w:p w14:paraId="0C1D014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modulsList[i].nom es igual a nomModul:</w:t>
      </w:r>
    </w:p>
    <w:p w14:paraId="4FC6519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Asignar i a retorno</w:t>
      </w:r>
    </w:p>
    <w:p w14:paraId="0634D71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Romper el bucle</w:t>
      </w:r>
    </w:p>
    <w:p w14:paraId="342B460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retorno</w:t>
      </w:r>
    </w:p>
    <w:p w14:paraId="7B2B0DE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3DC1451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mostrar():</w:t>
      </w:r>
    </w:p>
    <w:p w14:paraId="3A83514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Imprimir "Nombre: " seguido de nom</w:t>
      </w:r>
    </w:p>
    <w:p w14:paraId="5AD0E74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Imprimir "NIA: " seguido de nia</w:t>
      </w:r>
    </w:p>
    <w:p w14:paraId="1B467A1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módulo m en modulsList:</w:t>
      </w:r>
    </w:p>
    <w:p w14:paraId="79C7C87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Imprimir el nombre del módulo m.nom seguido de ": "</w:t>
      </w:r>
    </w:p>
    <w:p w14:paraId="006312F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mostrarNotes(false) del objeto m.matr (asumiendo que matr es un atributo de tipo Matricula)</w:t>
      </w:r>
    </w:p>
    <w:p w14:paraId="73DC5AEF" w14:textId="77777777" w:rsidR="00AF4B69" w:rsidRPr="00AF4B69" w:rsidRDefault="00AF4B69" w:rsidP="00AF4B69">
      <w:pPr>
        <w:rPr>
          <w:rFonts w:ascii="Consolas" w:eastAsia="Liberation Serif" w:hAnsi="Consolas" w:cstheme="majorHAnsi"/>
          <w:sz w:val="18"/>
          <w:szCs w:val="18"/>
        </w:rPr>
      </w:pPr>
    </w:p>
    <w:p w14:paraId="679979A9" w14:textId="77777777" w:rsidR="00AF4B69" w:rsidRPr="00AF4B69" w:rsidRDefault="00AF4B69" w:rsidP="00AF4B69">
      <w:pPr>
        <w:rPr>
          <w:rFonts w:ascii="Consolas" w:eastAsia="Liberation Serif" w:hAnsi="Consolas" w:cstheme="majorHAnsi"/>
          <w:sz w:val="18"/>
          <w:szCs w:val="18"/>
        </w:rPr>
      </w:pPr>
    </w:p>
    <w:p w14:paraId="05DD33C5"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Alumnes:</w:t>
      </w:r>
    </w:p>
    <w:p w14:paraId="1217CB3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35DB846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list (lista de objetos de tipo Alumne)</w:t>
      </w:r>
    </w:p>
    <w:p w14:paraId="4173163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rc (objeto de tipo ReadClient)</w:t>
      </w:r>
    </w:p>
    <w:p w14:paraId="7728420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5E79DEA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menu():</w:t>
      </w:r>
    </w:p>
    <w:p w14:paraId="045FC44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repetir sea verdadero:</w:t>
      </w:r>
    </w:p>
    <w:p w14:paraId="68F8905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menú de Alumnes:</w:t>
      </w:r>
    </w:p>
    <w:p w14:paraId="22C5F8D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(0) Salir</w:t>
      </w:r>
    </w:p>
    <w:p w14:paraId="1FE8933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(1) Alta</w:t>
      </w:r>
    </w:p>
    <w:p w14:paraId="3864A4E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(2) Baja</w:t>
      </w:r>
    </w:p>
    <w:p w14:paraId="08164E4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(3) Lista</w:t>
      </w:r>
    </w:p>
    <w:p w14:paraId="5AC54A3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opción del usuario y almacenarla en menu</w:t>
      </w:r>
    </w:p>
    <w:p w14:paraId="5DBCECB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Según el valor de menu:</w:t>
      </w:r>
    </w:p>
    <w:p w14:paraId="33D1B59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0:</w:t>
      </w:r>
    </w:p>
    <w:p w14:paraId="0F3059E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"Has salido del menú Alumnes"</w:t>
      </w:r>
    </w:p>
    <w:p w14:paraId="4CF5593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repetir como falso</w:t>
      </w:r>
    </w:p>
    <w:p w14:paraId="7B6C879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1:</w:t>
      </w:r>
    </w:p>
    <w:p w14:paraId="0D99B7C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alta()</w:t>
      </w:r>
    </w:p>
    <w:p w14:paraId="5D2CB2C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2:</w:t>
      </w:r>
    </w:p>
    <w:p w14:paraId="16D423F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baixa()</w:t>
      </w:r>
    </w:p>
    <w:p w14:paraId="637464C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3:</w:t>
      </w:r>
    </w:p>
    <w:p w14:paraId="034A893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mostrarLista()</w:t>
      </w:r>
    </w:p>
    <w:p w14:paraId="5D7F174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6FAC511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se debe introducir un valor válido</w:t>
      </w:r>
    </w:p>
    <w:p w14:paraId="40AFB17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2F38722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mostrarLista():</w:t>
      </w:r>
    </w:p>
    <w:p w14:paraId="2380446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alumno en la lista:</w:t>
      </w:r>
    </w:p>
    <w:p w14:paraId="0ACCA4B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índice + 1, nombre y NIA del alumno</w:t>
      </w:r>
    </w:p>
    <w:p w14:paraId="67D6F78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3CE234E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lastRenderedPageBreak/>
        <w:t xml:space="preserve">    Método alta():</w:t>
      </w:r>
    </w:p>
    <w:p w14:paraId="4D156E3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Limpiar el buffer de entrada</w:t>
      </w:r>
    </w:p>
    <w:p w14:paraId="4A32396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nombre del alumno y almacenarlo en nom</w:t>
      </w:r>
    </w:p>
    <w:p w14:paraId="03D1F7B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NIA del alumno y almacenarlo en nia</w:t>
      </w:r>
    </w:p>
    <w:p w14:paraId="29182D2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buscarNia(nia) es igual a -1:</w:t>
      </w:r>
    </w:p>
    <w:p w14:paraId="1F87E6B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Agregar un nuevo objeto Alumne a la lista con el nombre y NIA proporcionados</w:t>
      </w:r>
    </w:p>
    <w:p w14:paraId="3BAAB5E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1F1113F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6D37DBA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alumno ya existe</w:t>
      </w:r>
    </w:p>
    <w:p w14:paraId="12F23EE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726313F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baixa():</w:t>
      </w:r>
    </w:p>
    <w:p w14:paraId="5E0260A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Limpiar el buffer de entrada</w:t>
      </w:r>
    </w:p>
    <w:p w14:paraId="1C42797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NIA del alumno y almacenarlo en nia</w:t>
      </w:r>
    </w:p>
    <w:p w14:paraId="3D3B078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alumno en la lista usando buscarNia(nia)</w:t>
      </w:r>
    </w:p>
    <w:p w14:paraId="1C9B8C9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la posición es igual a -1:</w:t>
      </w:r>
    </w:p>
    <w:p w14:paraId="166D8DE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alumno no existe</w:t>
      </w:r>
    </w:p>
    <w:p w14:paraId="03EA3D0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4C33E20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Eliminar el alumno de la lista</w:t>
      </w:r>
    </w:p>
    <w:p w14:paraId="7D73E28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61C5BAF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79A28DD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buscarNia(nia):</w:t>
      </w:r>
    </w:p>
    <w:p w14:paraId="6C28517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retorno como -1</w:t>
      </w:r>
    </w:p>
    <w:p w14:paraId="61CA0C7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alumno en la lista:</w:t>
      </w:r>
    </w:p>
    <w:p w14:paraId="1F4DCB3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el NIA del alumno es igual a nia:</w:t>
      </w:r>
    </w:p>
    <w:p w14:paraId="0678B7A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retorno como la posición del alumno en la lista</w:t>
      </w:r>
    </w:p>
    <w:p w14:paraId="602917A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Devolver retorno</w:t>
      </w:r>
    </w:p>
    <w:p w14:paraId="237DCAD9" w14:textId="77777777" w:rsidR="00AF4B69" w:rsidRPr="00AF4B69" w:rsidRDefault="00AF4B69" w:rsidP="00AF4B69">
      <w:pPr>
        <w:rPr>
          <w:rFonts w:ascii="Consolas" w:eastAsia="Liberation Serif" w:hAnsi="Consolas" w:cstheme="majorHAnsi"/>
          <w:sz w:val="18"/>
          <w:szCs w:val="18"/>
        </w:rPr>
      </w:pPr>
    </w:p>
    <w:p w14:paraId="2BDBA480" w14:textId="77777777" w:rsidR="00AF4B69" w:rsidRPr="00AF4B69" w:rsidRDefault="00AF4B69" w:rsidP="00AF4B69">
      <w:pPr>
        <w:rPr>
          <w:rFonts w:ascii="Consolas" w:eastAsia="Liberation Serif" w:hAnsi="Consolas" w:cstheme="majorHAnsi"/>
          <w:sz w:val="18"/>
          <w:szCs w:val="18"/>
        </w:rPr>
      </w:pPr>
    </w:p>
    <w:p w14:paraId="244288C9"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Moduls:</w:t>
      </w:r>
    </w:p>
    <w:p w14:paraId="2786490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65AC92B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list (lista de objetos de tipo Modul)</w:t>
      </w:r>
    </w:p>
    <w:p w14:paraId="28857C6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rc (objeto de tipo ReadClient)</w:t>
      </w:r>
    </w:p>
    <w:p w14:paraId="24015F6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63B65EF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menu():</w:t>
      </w:r>
    </w:p>
    <w:p w14:paraId="6666146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repetir sea verdadero:</w:t>
      </w:r>
    </w:p>
    <w:p w14:paraId="752A8C9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menú de Modul:</w:t>
      </w:r>
    </w:p>
    <w:p w14:paraId="7C6135E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(0) Salir</w:t>
      </w:r>
    </w:p>
    <w:p w14:paraId="385DDB3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(1) Alta</w:t>
      </w:r>
    </w:p>
    <w:p w14:paraId="03B000B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(2) Baja</w:t>
      </w:r>
    </w:p>
    <w:p w14:paraId="1218FCC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(3) Lista</w:t>
      </w:r>
    </w:p>
    <w:p w14:paraId="63A5EE8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(4) Matricular Alumno</w:t>
      </w:r>
    </w:p>
    <w:p w14:paraId="6FBD810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opción del usuario y almacenarla en menu</w:t>
      </w:r>
    </w:p>
    <w:p w14:paraId="540B88F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Según el valor de menu:</w:t>
      </w:r>
    </w:p>
    <w:p w14:paraId="59913D3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0:</w:t>
      </w:r>
    </w:p>
    <w:p w14:paraId="33E68BF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repetir como falso</w:t>
      </w:r>
    </w:p>
    <w:p w14:paraId="2E94A84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"Has salido del menú Moduls"</w:t>
      </w:r>
    </w:p>
    <w:p w14:paraId="18075C1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1:</w:t>
      </w:r>
    </w:p>
    <w:p w14:paraId="6D64CB1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alta()</w:t>
      </w:r>
    </w:p>
    <w:p w14:paraId="4ECF873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2:</w:t>
      </w:r>
    </w:p>
    <w:p w14:paraId="0A8452B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baja()</w:t>
      </w:r>
    </w:p>
    <w:p w14:paraId="1166976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3:</w:t>
      </w:r>
    </w:p>
    <w:p w14:paraId="27CBA24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mostrarLista()</w:t>
      </w:r>
    </w:p>
    <w:p w14:paraId="4A1DB01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4:</w:t>
      </w:r>
    </w:p>
    <w:p w14:paraId="6FFA7AC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matricularAlumne()</w:t>
      </w:r>
    </w:p>
    <w:p w14:paraId="774575F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3ECA816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valor válido</w:t>
      </w:r>
    </w:p>
    <w:p w14:paraId="79D2568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154F6A2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mostrarLista():</w:t>
      </w:r>
    </w:p>
    <w:p w14:paraId="22A7B7E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la lista de módulos está vacía:</w:t>
      </w:r>
    </w:p>
    <w:p w14:paraId="1747D89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no hay módulos</w:t>
      </w:r>
    </w:p>
    <w:p w14:paraId="3A4BE18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0C16FFD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módulo en la lista de módulos:</w:t>
      </w:r>
    </w:p>
    <w:p w14:paraId="6962674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índice + 1 y el nombre del módulo</w:t>
      </w:r>
    </w:p>
    <w:p w14:paraId="7F20C5C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2750BCA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lastRenderedPageBreak/>
        <w:t xml:space="preserve">    Método alta():</w:t>
      </w:r>
    </w:p>
    <w:p w14:paraId="5F6276F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Limpiar el buffer de entrada</w:t>
      </w:r>
    </w:p>
    <w:p w14:paraId="5F7B885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nombre del módulo desde la entrada del usuario y almacenarlo en nom</w:t>
      </w:r>
    </w:p>
    <w:p w14:paraId="212AA04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buscarModul(nom) es igual a -1:</w:t>
      </w:r>
    </w:p>
    <w:p w14:paraId="7B5313B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Agregar un nuevo objeto Modul a la lista con el nombre proporcionado</w:t>
      </w:r>
    </w:p>
    <w:p w14:paraId="3D272F9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235A6A6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5EB1FA5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módulo ya existe</w:t>
      </w:r>
    </w:p>
    <w:p w14:paraId="6CDDC98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1389056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baja():</w:t>
      </w:r>
    </w:p>
    <w:p w14:paraId="0AA2083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Limpiar el buffer de entrada</w:t>
      </w:r>
    </w:p>
    <w:p w14:paraId="05228CE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nombre del módulo desde la entrada del usuario y almacenarlo en modul</w:t>
      </w:r>
    </w:p>
    <w:p w14:paraId="1984997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módulo en la lista de módulos usando buscarModul(modul)</w:t>
      </w:r>
    </w:p>
    <w:p w14:paraId="0EFF52E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la posición es diferente de -1:</w:t>
      </w:r>
    </w:p>
    <w:p w14:paraId="741B388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Eliminar el módulo de la lista de módulos</w:t>
      </w:r>
    </w:p>
    <w:p w14:paraId="5353CAF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509E236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desmatricularAlumnes(modul) para eliminar a los alumnos matriculados en ese módulo</w:t>
      </w:r>
    </w:p>
    <w:p w14:paraId="5DC0C65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 indicando que los alumnos se han actualizado</w:t>
      </w:r>
    </w:p>
    <w:p w14:paraId="4785B99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702EBD3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módulo no se ha encontrado</w:t>
      </w:r>
    </w:p>
    <w:p w14:paraId="4C1DA02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2795C26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matricularAlumne():</w:t>
      </w:r>
    </w:p>
    <w:p w14:paraId="3750834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Limpiar el buffer de entrada</w:t>
      </w:r>
    </w:p>
    <w:p w14:paraId="26C9E13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NIA del alumno desde la entrada del usuario y almacenarlo en nia</w:t>
      </w:r>
    </w:p>
    <w:p w14:paraId="29D0BB7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nombre del módulo desde la entrada del usuario y almacenarlo en modul</w:t>
      </w:r>
    </w:p>
    <w:p w14:paraId="47B4939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módulo en la lista de módulos usando buscarModul(modul)</w:t>
      </w:r>
    </w:p>
    <w:p w14:paraId="758E7C5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alumno en la lista de alumnos usando buscarNia(nia)</w:t>
      </w:r>
    </w:p>
    <w:p w14:paraId="76440A5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el módulo y el alumno existen:</w:t>
      </w:r>
    </w:p>
    <w:p w14:paraId="2B4C85A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el objeto Alumne correspondiente al alumno</w:t>
      </w:r>
    </w:p>
    <w:p w14:paraId="31AFB1A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el módulo no existe en la lista de módulos del alumno:</w:t>
      </w:r>
    </w:p>
    <w:p w14:paraId="3C40368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Crear un nuevo objeto Modul con el nombre proporcionado</w:t>
      </w:r>
    </w:p>
    <w:p w14:paraId="0678BC7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Agregar el módulo a la lista de módulos del alumno</w:t>
      </w:r>
    </w:p>
    <w:p w14:paraId="60E3493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0A7CCC5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70B763F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alumno ya está matriculado en ese módulo</w:t>
      </w:r>
    </w:p>
    <w:p w14:paraId="4682F67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2934FC5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módulo o el alumno no se han encontrado</w:t>
      </w:r>
    </w:p>
    <w:p w14:paraId="70C113F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3A2777F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desmatricularAlumnes(modul):</w:t>
      </w:r>
    </w:p>
    <w:p w14:paraId="17332AF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alumno en la lista de alumnos:</w:t>
      </w:r>
    </w:p>
    <w:p w14:paraId="2103D11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módulo en la lista de módulos del alumno usando buscarModul(modul, alumno.modulsList)</w:t>
      </w:r>
    </w:p>
    <w:p w14:paraId="2A7A5D1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la posición es diferente de -1:</w:t>
      </w:r>
    </w:p>
    <w:p w14:paraId="0CD4FF8F" w14:textId="7F94B588"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Eliminar el módulo de la lista de módulos del alumno</w:t>
      </w:r>
    </w:p>
    <w:p w14:paraId="625CC420" w14:textId="77777777" w:rsidR="00AF4B69" w:rsidRPr="00AF4B69" w:rsidRDefault="00AF4B69" w:rsidP="00AF4B69">
      <w:pPr>
        <w:rPr>
          <w:rFonts w:ascii="Consolas" w:eastAsia="Liberation Serif" w:hAnsi="Consolas" w:cstheme="majorHAnsi"/>
          <w:sz w:val="18"/>
          <w:szCs w:val="18"/>
        </w:rPr>
      </w:pPr>
    </w:p>
    <w:p w14:paraId="1BDCDBCA"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Matriculas:</w:t>
      </w:r>
    </w:p>
    <w:p w14:paraId="02E897E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3017F8E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rc (objeto de tipo ReadClient para lectura de entrada)</w:t>
      </w:r>
    </w:p>
    <w:p w14:paraId="22B5293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1AFAE54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menu():</w:t>
      </w:r>
    </w:p>
    <w:p w14:paraId="263B3E9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NIA del alumno desde la entrada del usuario y almacenarlo en nia</w:t>
      </w:r>
    </w:p>
    <w:p w14:paraId="49DC361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alumno en la lista de alumnos usando buscarNia(nia)</w:t>
      </w:r>
    </w:p>
    <w:p w14:paraId="2013DC0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posNia es diferente de -1:</w:t>
      </w:r>
    </w:p>
    <w:p w14:paraId="34ED0A4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el objeto Alumne correspondiente al alumno</w:t>
      </w:r>
    </w:p>
    <w:p w14:paraId="04B02AC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el nombre del módulo desde la entrada del usuario y almacenarlo en modul</w:t>
      </w:r>
    </w:p>
    <w:p w14:paraId="7566A84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la posición del módulo en la lista de módulos del alumno usando buscarModul(modul)</w:t>
      </w:r>
    </w:p>
    <w:p w14:paraId="7E519EC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posModul es diferente de -1:</w:t>
      </w:r>
    </w:p>
    <w:p w14:paraId="1C45182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Obtener el objeto Matricula correspondiente al módulo del alumno</w:t>
      </w:r>
    </w:p>
    <w:p w14:paraId="21BB69C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repetir sea verdadero:</w:t>
      </w:r>
    </w:p>
    <w:p w14:paraId="2DD4DAB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lastRenderedPageBreak/>
        <w:t xml:space="preserve">                    Mostrar el menú de Avaluar:</w:t>
      </w:r>
    </w:p>
    <w:p w14:paraId="59D6A06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(0) Salir</w:t>
      </w:r>
    </w:p>
    <w:p w14:paraId="19D3682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(1) Qualificar</w:t>
      </w:r>
    </w:p>
    <w:p w14:paraId="5E50765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(2) Modificar</w:t>
      </w:r>
    </w:p>
    <w:p w14:paraId="4FD9BCD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(3) Mostrar boletín de notas</w:t>
      </w:r>
    </w:p>
    <w:p w14:paraId="6F2DF23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opción del usuario y almacenarla en menu</w:t>
      </w:r>
    </w:p>
    <w:p w14:paraId="50B1588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Según el valor de menu:</w:t>
      </w:r>
    </w:p>
    <w:p w14:paraId="3E9F2B1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0:</w:t>
      </w:r>
    </w:p>
    <w:p w14:paraId="7B459DB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repetir como falso</w:t>
      </w:r>
    </w:p>
    <w:p w14:paraId="38C19AA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"Has salido del menú Avaluar"</w:t>
      </w:r>
    </w:p>
    <w:p w14:paraId="7656D2A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1:</w:t>
      </w:r>
    </w:p>
    <w:p w14:paraId="7BDC56A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qualificar(matr)</w:t>
      </w:r>
    </w:p>
    <w:p w14:paraId="4EF4A2B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2:</w:t>
      </w:r>
    </w:p>
    <w:p w14:paraId="1A13889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modificar(matr)</w:t>
      </w:r>
    </w:p>
    <w:p w14:paraId="7A6D077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3:</w:t>
      </w:r>
    </w:p>
    <w:p w14:paraId="43C33F0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mostrar()</w:t>
      </w:r>
    </w:p>
    <w:p w14:paraId="3457078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09C8A12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valor válido</w:t>
      </w:r>
    </w:p>
    <w:p w14:paraId="70DB509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28AEF77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alumno no está inscrito en ese módulo</w:t>
      </w:r>
    </w:p>
    <w:p w14:paraId="5B583E9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6366D13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error indicando que el alumno no existe</w:t>
      </w:r>
    </w:p>
    <w:p w14:paraId="7A75366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7DB5A85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qualificar(matr):</w:t>
      </w:r>
    </w:p>
    <w:p w14:paraId="3D08336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cantidad de notas a agregar desde la entrada del usuario y almacenarla en cant</w:t>
      </w:r>
    </w:p>
    <w:p w14:paraId="7EA7CA0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Para cada nota en el rango de 1 hasta cant (inclusive):</w:t>
      </w:r>
    </w:p>
    <w:p w14:paraId="05FD8A4B"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nota desde la entrada del usuario y almacenarla en nota</w:t>
      </w:r>
    </w:p>
    <w:p w14:paraId="6AAF118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addNota(nota) de matr para agregar la nota</w:t>
      </w:r>
    </w:p>
    <w:p w14:paraId="594016F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éxito</w:t>
      </w:r>
    </w:p>
    <w:p w14:paraId="0ABD36E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17EF1DF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modificar(matr):</w:t>
      </w:r>
    </w:p>
    <w:p w14:paraId="4B5D90D4"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Si matr.mostrarNotes(true) no devuelve -1:</w:t>
      </w:r>
    </w:p>
    <w:p w14:paraId="5F89F7C5"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posición de la nota a modificar desde la entrada del usuario y restar 1 para obtener la posición real en la lista</w:t>
      </w:r>
    </w:p>
    <w:p w14:paraId="4AF329D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nueva nota desde la entrada del usuario y almacenarla en nota</w:t>
      </w:r>
    </w:p>
    <w:p w14:paraId="6D98FEC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setNota(nota, pos) de matr para modificar la nota</w:t>
      </w:r>
    </w:p>
    <w:p w14:paraId="21744602" w14:textId="77777777" w:rsidR="00AF4B69" w:rsidRPr="00AF4B69" w:rsidRDefault="00AF4B69" w:rsidP="00AF4B69">
      <w:pPr>
        <w:rPr>
          <w:rFonts w:ascii="Consolas" w:eastAsia="Liberation Serif" w:hAnsi="Consolas" w:cstheme="majorHAnsi"/>
          <w:sz w:val="18"/>
          <w:szCs w:val="18"/>
        </w:rPr>
      </w:pPr>
    </w:p>
    <w:p w14:paraId="04AE897B" w14:textId="77777777" w:rsidR="00AF4B69" w:rsidRPr="00AF4B69" w:rsidRDefault="00AF4B69" w:rsidP="00AF4B69">
      <w:pPr>
        <w:rPr>
          <w:rFonts w:ascii="Consolas" w:eastAsia="Liberation Serif" w:hAnsi="Consolas" w:cstheme="majorHAnsi"/>
          <w:sz w:val="18"/>
          <w:szCs w:val="18"/>
        </w:rPr>
      </w:pPr>
    </w:p>
    <w:p w14:paraId="36DCE37D" w14:textId="77777777" w:rsidR="00AF4B69" w:rsidRPr="008F2B40" w:rsidRDefault="00AF4B69" w:rsidP="00AF4B69">
      <w:pPr>
        <w:rPr>
          <w:rFonts w:ascii="Consolas" w:eastAsia="Liberation Serif" w:hAnsi="Consolas" w:cstheme="majorHAnsi"/>
          <w:b/>
          <w:bCs/>
          <w:sz w:val="24"/>
          <w:szCs w:val="24"/>
        </w:rPr>
      </w:pPr>
      <w:r w:rsidRPr="008F2B40">
        <w:rPr>
          <w:rFonts w:ascii="Consolas" w:eastAsia="Liberation Serif" w:hAnsi="Consolas" w:cstheme="majorHAnsi"/>
          <w:b/>
          <w:bCs/>
          <w:sz w:val="24"/>
          <w:szCs w:val="24"/>
        </w:rPr>
        <w:t>Clase Practica_02:</w:t>
      </w:r>
    </w:p>
    <w:p w14:paraId="531007E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Atributos:</w:t>
      </w:r>
    </w:p>
    <w:p w14:paraId="290C0C6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alumnesList (objeto de tipo Alumnes)</w:t>
      </w:r>
    </w:p>
    <w:p w14:paraId="4E456D7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 modulsList (objeto de tipo Moduls)</w:t>
      </w:r>
    </w:p>
    <w:p w14:paraId="58854D1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0CEB438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Método main(args):</w:t>
      </w:r>
    </w:p>
    <w:p w14:paraId="388B23AF"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Crear un objeto de tipo ReadClient llamado rc</w:t>
      </w:r>
    </w:p>
    <w:p w14:paraId="4CE4B189"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Crear un objeto de tipo Matriculas llamado matriculas</w:t>
      </w:r>
    </w:p>
    <w:p w14:paraId="7C7BC11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Inicializar la variable repit como verdadera</w:t>
      </w:r>
    </w:p>
    <w:p w14:paraId="32AC686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1B2DFC6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Repetir mientras repit sea verdadero:</w:t>
      </w:r>
    </w:p>
    <w:p w14:paraId="4E39C69A"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el menú principal:</w:t>
      </w:r>
    </w:p>
    <w:p w14:paraId="1984D618"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(0) Salir</w:t>
      </w:r>
    </w:p>
    <w:p w14:paraId="1816098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(1) Menu Alumnes</w:t>
      </w:r>
    </w:p>
    <w:p w14:paraId="2078130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(2) Menu Modul</w:t>
      </w:r>
    </w:p>
    <w:p w14:paraId="397DBF1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(3) Avaluar</w:t>
      </w:r>
    </w:p>
    <w:p w14:paraId="2819ACC1"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Leer la opción del usuario y almacenarla en menu</w:t>
      </w:r>
    </w:p>
    <w:p w14:paraId="7C052D3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w:t>
      </w:r>
    </w:p>
    <w:p w14:paraId="6DA3C322"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Según el valor de menu:</w:t>
      </w:r>
    </w:p>
    <w:p w14:paraId="3E81E5D0"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0:</w:t>
      </w:r>
    </w:p>
    <w:p w14:paraId="185A3D2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Establecer repit como falso</w:t>
      </w:r>
    </w:p>
    <w:p w14:paraId="58E89373"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"Has salido de la aplicación"</w:t>
      </w:r>
    </w:p>
    <w:p w14:paraId="6D6D88E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1:</w:t>
      </w:r>
    </w:p>
    <w:p w14:paraId="1E29F5DD"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menu() de alumnesList (Menú de Alumnes)</w:t>
      </w:r>
    </w:p>
    <w:p w14:paraId="4AC9E126"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2:</w:t>
      </w:r>
    </w:p>
    <w:p w14:paraId="3DCF3BA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lastRenderedPageBreak/>
        <w:t xml:space="preserve">                    Llamar al método menu() de modulsList (Menú de Moduls)</w:t>
      </w:r>
    </w:p>
    <w:p w14:paraId="523169FC"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Caso 3:</w:t>
      </w:r>
    </w:p>
    <w:p w14:paraId="4CBBD857"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Llamar al método menu() de matriculas (Menú de Avaluar)</w:t>
      </w:r>
    </w:p>
    <w:p w14:paraId="5D675BBE" w14:textId="77777777" w:rsidR="00AF4B69" w:rsidRP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De lo contrario:</w:t>
      </w:r>
    </w:p>
    <w:p w14:paraId="61377591" w14:textId="77777777" w:rsidR="00AF4B69" w:rsidRDefault="00AF4B69" w:rsidP="00AF4B69">
      <w:pPr>
        <w:rPr>
          <w:rFonts w:ascii="Consolas" w:eastAsia="Liberation Serif" w:hAnsi="Consolas" w:cstheme="majorHAnsi"/>
          <w:sz w:val="18"/>
          <w:szCs w:val="18"/>
        </w:rPr>
      </w:pPr>
      <w:r w:rsidRPr="00AF4B69">
        <w:rPr>
          <w:rFonts w:ascii="Consolas" w:eastAsia="Liberation Serif" w:hAnsi="Consolas" w:cstheme="majorHAnsi"/>
          <w:sz w:val="18"/>
          <w:szCs w:val="18"/>
        </w:rPr>
        <w:t xml:space="preserve">                    Mostrar un mensaje de advertencia indicando que se debe introducir un valor válido</w:t>
      </w:r>
    </w:p>
    <w:p w14:paraId="07B622B5" w14:textId="77777777" w:rsidR="008F2B40" w:rsidRDefault="008F2B40" w:rsidP="00AF4B69">
      <w:pPr>
        <w:rPr>
          <w:rFonts w:ascii="Consolas" w:eastAsia="Liberation Serif" w:hAnsi="Consolas" w:cstheme="majorHAnsi"/>
          <w:sz w:val="18"/>
          <w:szCs w:val="18"/>
        </w:rPr>
      </w:pPr>
    </w:p>
    <w:p w14:paraId="69560681" w14:textId="7BD78CBA" w:rsidR="008F2B40" w:rsidRPr="000D1EAD" w:rsidRDefault="008F2B40" w:rsidP="008F2B40">
      <w:pPr>
        <w:pStyle w:val="Ttulo1"/>
      </w:pPr>
      <w:bookmarkStart w:id="5" w:name="_Toc147523183"/>
      <w:r w:rsidRPr="008F2B40">
        <w:t>Conclusió</w:t>
      </w:r>
      <w:bookmarkEnd w:id="5"/>
    </w:p>
    <w:p w14:paraId="24447941" w14:textId="77777777" w:rsidR="008F2B40" w:rsidRPr="00521126" w:rsidRDefault="008F2B40" w:rsidP="008F2B40">
      <w:pPr>
        <w:spacing w:after="140" w:line="288" w:lineRule="auto"/>
        <w:jc w:val="both"/>
        <w:rPr>
          <w:rFonts w:asciiTheme="majorHAnsi" w:hAnsiTheme="majorHAnsi" w:cstheme="majorHAnsi"/>
          <w:sz w:val="24"/>
          <w:szCs w:val="24"/>
        </w:rPr>
      </w:pPr>
      <w:r w:rsidRPr="000D1EAD">
        <w:rPr>
          <w:rFonts w:asciiTheme="majorHAnsi" w:hAnsiTheme="majorHAnsi" w:cstheme="majorHAnsi"/>
          <w:sz w:val="24"/>
          <w:szCs w:val="24"/>
        </w:rPr>
        <w:t>En conclusió, aquesta pràctica m'ha sigut de gran utilitat per repassar àmpliament la programació en Java. A més, la creació de les classes 'ReadClient' i 'Colors' em serà de molta ajuda en futures pràctiques. Espere no haver de corregir molts errors en aquest codi en particular. També confie en què les pròximes pràctiques no siguen tan extenses com aquesta i que, donat que en les següents només s'han de modificar parts del codi, no haja de fer canvis significatius ni dedicar-l’hi moltes hores.</w:t>
      </w:r>
    </w:p>
    <w:p w14:paraId="4547AA1D" w14:textId="77777777" w:rsidR="008F2B40" w:rsidRPr="00AF4B69" w:rsidRDefault="008F2B40" w:rsidP="00AF4B69">
      <w:pPr>
        <w:rPr>
          <w:rFonts w:ascii="Consolas" w:eastAsia="Liberation Serif" w:hAnsi="Consolas" w:cstheme="majorHAnsi"/>
          <w:sz w:val="18"/>
          <w:szCs w:val="18"/>
        </w:rPr>
      </w:pPr>
    </w:p>
    <w:bookmarkEnd w:id="4"/>
    <w:p w14:paraId="4CA9779D" w14:textId="2C471C73" w:rsidR="003E569D" w:rsidRDefault="003E569D">
      <w:pPr>
        <w:rPr>
          <w:rFonts w:asciiTheme="majorHAnsi" w:eastAsia="Liberation Sans" w:hAnsiTheme="majorHAnsi" w:cstheme="majorHAnsi"/>
          <w:b/>
          <w:sz w:val="28"/>
          <w:szCs w:val="32"/>
        </w:rPr>
      </w:pPr>
    </w:p>
    <w:sectPr w:rsidR="003E569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6485C" w14:textId="77777777" w:rsidR="00BD04C8" w:rsidRPr="000D1EAD" w:rsidRDefault="00BD04C8" w:rsidP="00E76317">
      <w:r w:rsidRPr="000D1EAD">
        <w:separator/>
      </w:r>
    </w:p>
  </w:endnote>
  <w:endnote w:type="continuationSeparator" w:id="0">
    <w:p w14:paraId="2026CAB8" w14:textId="77777777" w:rsidR="00BD04C8" w:rsidRPr="000D1EAD" w:rsidRDefault="00BD04C8" w:rsidP="00E76317">
      <w:r w:rsidRPr="000D1E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Liberation Serif">
    <w:altName w:val="Times New Roman"/>
    <w:charset w:val="00"/>
    <w:family w:val="roman"/>
    <w:pitch w:val="variable"/>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18FBBE9C"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0CCC1D00" w14:textId="77777777" w:rsidR="00E76317" w:rsidRPr="000D1EAD" w:rsidRDefault="00E763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C62A" w14:textId="77777777" w:rsidR="00BD04C8" w:rsidRPr="000D1EAD" w:rsidRDefault="00BD04C8" w:rsidP="00E76317">
      <w:r w:rsidRPr="000D1EAD">
        <w:separator/>
      </w:r>
    </w:p>
  </w:footnote>
  <w:footnote w:type="continuationSeparator" w:id="0">
    <w:p w14:paraId="45E63464" w14:textId="77777777" w:rsidR="00BD04C8" w:rsidRPr="000D1EAD" w:rsidRDefault="00BD04C8" w:rsidP="00E76317">
      <w:r w:rsidRPr="000D1EA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2"/>
  </w:num>
  <w:num w:numId="2" w16cid:durableId="901521117">
    <w:abstractNumId w:val="3"/>
  </w:num>
  <w:num w:numId="3" w16cid:durableId="579216088">
    <w:abstractNumId w:val="5"/>
  </w:num>
  <w:num w:numId="4" w16cid:durableId="926842401">
    <w:abstractNumId w:val="0"/>
  </w:num>
  <w:num w:numId="5" w16cid:durableId="545533416">
    <w:abstractNumId w:val="4"/>
  </w:num>
  <w:num w:numId="6" w16cid:durableId="1097294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1EAD"/>
    <w:rsid w:val="000D1EAD"/>
    <w:rsid w:val="000E31FC"/>
    <w:rsid w:val="003E569D"/>
    <w:rsid w:val="003F05A8"/>
    <w:rsid w:val="00521126"/>
    <w:rsid w:val="00537D16"/>
    <w:rsid w:val="00666910"/>
    <w:rsid w:val="006A363A"/>
    <w:rsid w:val="006F6297"/>
    <w:rsid w:val="008D3B71"/>
    <w:rsid w:val="008D7ED5"/>
    <w:rsid w:val="008F2B40"/>
    <w:rsid w:val="00915539"/>
    <w:rsid w:val="00960E34"/>
    <w:rsid w:val="009F3EDF"/>
    <w:rsid w:val="00A44E72"/>
    <w:rsid w:val="00A4675B"/>
    <w:rsid w:val="00A91756"/>
    <w:rsid w:val="00AF4B69"/>
    <w:rsid w:val="00BD04C8"/>
    <w:rsid w:val="00BD3C16"/>
    <w:rsid w:val="00D36996"/>
    <w:rsid w:val="00D90393"/>
    <w:rsid w:val="00DB10EF"/>
    <w:rsid w:val="00DF33FF"/>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AE9BF"/>
  <w15:docId w15:val="{FBAE7FB1-8B56-4ED2-93E0-E4229353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Normal"/>
    <w:next w:val="Normal"/>
    <w:link w:val="Ttulo1Car"/>
    <w:uiPriority w:val="9"/>
    <w:qFormat/>
    <w:rsid w:val="00E76317"/>
    <w:pPr>
      <w:spacing w:before="240" w:after="120"/>
      <w:jc w:val="both"/>
      <w:outlineLvl w:val="0"/>
    </w:pPr>
    <w:rPr>
      <w:rFonts w:asciiTheme="majorHAnsi" w:eastAsia="Liberation Sans" w:hAnsiTheme="majorHAnsi" w:cstheme="majorHAnsi"/>
      <w:b/>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E76317"/>
    <w:rPr>
      <w:rFonts w:asciiTheme="majorHAnsi" w:eastAsia="Liberation Sans" w:hAnsiTheme="majorHAnsi" w:cstheme="majorHAnsi"/>
      <w:b/>
      <w:sz w:val="28"/>
      <w:szCs w:val="32"/>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rPr>
      <w:kern w:val="0"/>
    </w:r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Documents\2DAM\PlantillaMemori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PlantillaMemoria.dotx</Template>
  <TotalTime>55</TotalTime>
  <Pages>11</Pages>
  <Words>3630</Words>
  <Characters>19971</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Andreu Sanz Sanz</dc:creator>
  <cp:lastModifiedBy>Andreu Sanz Sanz</cp:lastModifiedBy>
  <cp:revision>4</cp:revision>
  <cp:lastPrinted>2023-10-06T20:21:00Z</cp:lastPrinted>
  <dcterms:created xsi:type="dcterms:W3CDTF">2023-10-06T19:24:00Z</dcterms:created>
  <dcterms:modified xsi:type="dcterms:W3CDTF">2023-10-06T20:23:00Z</dcterms:modified>
</cp:coreProperties>
</file>