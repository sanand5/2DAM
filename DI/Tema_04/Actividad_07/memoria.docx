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E4D9" w14:textId="77777777" w:rsidR="00A3735B" w:rsidRDefault="30052131" w:rsidP="036C897B">
      <w:pPr>
        <w:jc w:val="center"/>
      </w:pPr>
      <w:r>
        <w:rPr>
          <w:noProof/>
        </w:rPr>
        <w:drawing>
          <wp:inline distT="0" distB="0" distL="0" distR="0" wp14:anchorId="51A3F9A0" wp14:editId="1AAC3E54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5CDFCFC4" wp14:editId="58C5060C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3643C3B7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46012050" w14:textId="77777777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344181D8" w14:textId="77777777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proofErr w:type="spellStart"/>
            <w:r w:rsidR="712C0A4D" w:rsidRPr="43B1941D">
              <w:rPr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395" w:type="dxa"/>
            <w:vAlign w:val="center"/>
          </w:tcPr>
          <w:p w14:paraId="501EFAB5" w14:textId="77777777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4F84D748" w14:textId="7777777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60B82629" w14:textId="77777777" w:rsidR="50762B3D" w:rsidRDefault="50762B3D" w:rsidP="50762B3D">
      <w:pPr>
        <w:jc w:val="center"/>
      </w:pPr>
    </w:p>
    <w:p w14:paraId="139CD534" w14:textId="77777777" w:rsidR="50762B3D" w:rsidRDefault="50762B3D" w:rsidP="50762B3D">
      <w:pPr>
        <w:jc w:val="center"/>
        <w:rPr>
          <w:sz w:val="52"/>
          <w:szCs w:val="52"/>
        </w:rPr>
      </w:pPr>
    </w:p>
    <w:p w14:paraId="02ABEB5C" w14:textId="30892783" w:rsidR="3989097E" w:rsidRDefault="3989097E" w:rsidP="43B1941D">
      <w:pPr>
        <w:jc w:val="center"/>
        <w:rPr>
          <w:b/>
          <w:bCs/>
          <w:sz w:val="56"/>
          <w:szCs w:val="56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2932E2">
        <w:rPr>
          <w:b/>
          <w:bCs/>
          <w:sz w:val="56"/>
          <w:szCs w:val="56"/>
        </w:rPr>
        <w:t>VII</w:t>
      </w:r>
      <w:r w:rsidRPr="43B1941D">
        <w:rPr>
          <w:b/>
          <w:bCs/>
          <w:sz w:val="56"/>
          <w:szCs w:val="56"/>
        </w:rPr>
        <w:t xml:space="preserve">. </w:t>
      </w:r>
      <w:r w:rsidR="002932E2" w:rsidRPr="002932E2">
        <w:rPr>
          <w:b/>
          <w:bCs/>
          <w:sz w:val="56"/>
          <w:szCs w:val="56"/>
        </w:rPr>
        <w:t>Alta Tienda Online</w:t>
      </w:r>
      <w:r w:rsidRPr="43B1941D">
        <w:rPr>
          <w:b/>
          <w:bCs/>
          <w:sz w:val="56"/>
          <w:szCs w:val="56"/>
        </w:rPr>
        <w:t>.</w:t>
      </w:r>
    </w:p>
    <w:p w14:paraId="1870D622" w14:textId="77777777" w:rsidR="30C3CF18" w:rsidRDefault="30C3CF18" w:rsidP="2F3FDECA">
      <w:pPr>
        <w:jc w:val="center"/>
        <w:rPr>
          <w:sz w:val="56"/>
          <w:szCs w:val="56"/>
        </w:rPr>
      </w:pPr>
    </w:p>
    <w:p w14:paraId="3BD38230" w14:textId="77777777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57CC23A1" wp14:editId="4D7FCAF4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3FE2" w14:textId="77777777" w:rsidR="50762B3D" w:rsidRDefault="50762B3D" w:rsidP="50762B3D">
      <w:pPr>
        <w:jc w:val="center"/>
      </w:pPr>
    </w:p>
    <w:p w14:paraId="083D8FC8" w14:textId="77777777" w:rsidR="30C3CF18" w:rsidRDefault="30C3CF18" w:rsidP="6CAD053B">
      <w:pPr>
        <w:jc w:val="right"/>
        <w:rPr>
          <w:sz w:val="48"/>
          <w:szCs w:val="48"/>
        </w:rPr>
      </w:pPr>
    </w:p>
    <w:p w14:paraId="3CC1947E" w14:textId="77777777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CE2925">
        <w:rPr>
          <w:sz w:val="48"/>
          <w:szCs w:val="48"/>
        </w:rPr>
        <w:t xml:space="preserve"> Andreu Sanz </w:t>
      </w:r>
      <w:proofErr w:type="spellStart"/>
      <w:r w:rsidR="00CE2925">
        <w:rPr>
          <w:sz w:val="48"/>
          <w:szCs w:val="48"/>
        </w:rPr>
        <w:t>Sanz</w:t>
      </w:r>
      <w:proofErr w:type="spellEnd"/>
    </w:p>
    <w:p w14:paraId="696A7F63" w14:textId="77777777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6FDC22C4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35A5DC19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36F96A79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19767110" w14:textId="77777777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proofErr w:type="spellStart"/>
            <w:r w:rsidR="5BB13D7D" w:rsidRPr="43B1941D">
              <w:rPr>
                <w:sz w:val="28"/>
                <w:szCs w:val="28"/>
              </w:rPr>
              <w:t>Netbeans</w:t>
            </w:r>
            <w:proofErr w:type="spellEnd"/>
          </w:p>
        </w:tc>
      </w:tr>
    </w:tbl>
    <w:p w14:paraId="6B2E9CA1" w14:textId="77777777" w:rsidR="50762B3D" w:rsidRDefault="50762B3D" w:rsidP="50762B3D">
      <w:pPr>
        <w:jc w:val="right"/>
        <w:rPr>
          <w:sz w:val="28"/>
          <w:szCs w:val="28"/>
        </w:rPr>
      </w:pPr>
    </w:p>
    <w:p w14:paraId="6F61F175" w14:textId="0F30C010" w:rsidR="7D2E6F2F" w:rsidRPr="002932E2" w:rsidRDefault="1F915312" w:rsidP="7D2E6F2F">
      <w:pPr>
        <w:jc w:val="both"/>
      </w:pPr>
      <w:r w:rsidRPr="43B1941D">
        <w:rPr>
          <w:b/>
          <w:bCs/>
          <w:sz w:val="36"/>
          <w:szCs w:val="36"/>
        </w:rPr>
        <w:lastRenderedPageBreak/>
        <w:t xml:space="preserve">MEMORIA ACTIVIDAD </w:t>
      </w:r>
      <w:r w:rsidR="002932E2">
        <w:rPr>
          <w:b/>
          <w:bCs/>
          <w:sz w:val="36"/>
          <w:szCs w:val="36"/>
        </w:rPr>
        <w:t>VII</w:t>
      </w:r>
    </w:p>
    <w:p w14:paraId="1B79169C" w14:textId="77777777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0F6510F4" w14:textId="6165706E" w:rsidR="4C0AD95B" w:rsidRDefault="002932E2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2932E2">
        <w:rPr>
          <w:rFonts w:ascii="Calibri" w:eastAsia="Calibri" w:hAnsi="Calibri" w:cs="Calibri"/>
          <w:i/>
          <w:iCs/>
          <w:sz w:val="24"/>
          <w:szCs w:val="24"/>
        </w:rPr>
        <w:t>Se ve a crear una interfaz simple para registrarse e iniciar sesión</w:t>
      </w:r>
    </w:p>
    <w:p w14:paraId="33480F8C" w14:textId="77777777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4F99B6EA" w14:textId="77777777" w:rsidR="002932E2" w:rsidRDefault="002932E2" w:rsidP="002932E2">
      <w:pPr>
        <w:jc w:val="both"/>
        <w:rPr>
          <w:rFonts w:ascii="Calibri" w:eastAsia="Calibri" w:hAnsi="Calibri" w:cs="Calibri"/>
          <w:i/>
          <w:iCs/>
          <w:sz w:val="24"/>
          <w:szCs w:val="24"/>
          <w:lang w:val="en-US"/>
        </w:rPr>
        <w:sectPr w:rsidR="002932E2" w:rsidSect="00ED4057">
          <w:pgSz w:w="11906" w:h="16838"/>
          <w:pgMar w:top="567" w:right="1440" w:bottom="1440" w:left="1440" w:header="720" w:footer="720" w:gutter="0"/>
          <w:cols w:space="720"/>
          <w:docGrid w:linePitch="360"/>
        </w:sectPr>
      </w:pPr>
    </w:p>
    <w:p w14:paraId="62DAAA2A" w14:textId="247CC04D" w:rsidR="002932E2" w:rsidRPr="00B63D39" w:rsidRDefault="002932E2" w:rsidP="002932E2">
      <w:pPr>
        <w:jc w:val="bot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>PantallaPrincipal</w:t>
      </w:r>
      <w:proofErr w:type="spellEnd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>JFrame</w:t>
      </w:r>
      <w:proofErr w:type="spellEnd"/>
    </w:p>
    <w:p w14:paraId="79BEFF38" w14:textId="60EA1F2A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1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7A8DA54B" w14:textId="10BA7C41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jButtonReg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270B2862" w14:textId="5D3D95F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jButtonLog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7218EE12" w14:textId="7777777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reg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Registro</w:t>
      </w:r>
      <w:proofErr w:type="spellEnd"/>
    </w:p>
    <w:p w14:paraId="41722AC4" w14:textId="7777777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log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InicioSession</w:t>
      </w:r>
      <w:proofErr w:type="spellEnd"/>
    </w:p>
    <w:p w14:paraId="3E3BDED3" w14:textId="2C167BA0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usuarios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>: HashMap&lt;String, String&gt;</w:t>
      </w:r>
    </w:p>
    <w:p w14:paraId="3B78BFD7" w14:textId="1EAF0218" w:rsidR="002932E2" w:rsidRPr="00B63D39" w:rsidRDefault="002932E2" w:rsidP="002932E2">
      <w:pPr>
        <w:jc w:val="bot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>InicioSession</w:t>
      </w:r>
      <w:proofErr w:type="spellEnd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>JDialog</w:t>
      </w:r>
      <w:proofErr w:type="spellEnd"/>
    </w:p>
    <w:p w14:paraId="020703AD" w14:textId="3AF012A2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jPasswordFieldPass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>: JPasswordField</w:t>
      </w:r>
    </w:p>
    <w:p w14:paraId="6224C568" w14:textId="2707A85F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jLabelUser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37B62484" w14:textId="6BD2FDFB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jTextFieldUser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61A39E7D" w14:textId="18666C3D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jLabelPass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5D0406A3" w14:textId="2C5322EC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jButtonLog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570B17FB" w14:textId="4A414D00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  <w:sectPr w:rsidR="002932E2" w:rsidRPr="00B63D39" w:rsidSect="00ED4057">
          <w:type w:val="continuous"/>
          <w:pgSz w:w="11906" w:h="16838"/>
          <w:pgMar w:top="567" w:right="1440" w:bottom="1440" w:left="1440" w:header="720" w:footer="720" w:gutter="0"/>
          <w:cols w:num="2" w:space="720"/>
          <w:docGrid w:linePitch="360"/>
        </w:sect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validationPanel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1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ValidationPanel</w:t>
      </w:r>
      <w:proofErr w:type="spellEnd"/>
    </w:p>
    <w:p w14:paraId="56A177EC" w14:textId="7777777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6E7EC706" w14:textId="0C6F8B82" w:rsidR="002932E2" w:rsidRPr="00B63D39" w:rsidRDefault="002932E2" w:rsidP="002932E2">
      <w:pPr>
        <w:jc w:val="bot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>Registro</w:t>
      </w:r>
      <w:proofErr w:type="spellEnd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b/>
          <w:bCs/>
          <w:sz w:val="24"/>
          <w:szCs w:val="24"/>
          <w:lang w:val="en-US"/>
        </w:rPr>
        <w:t>JDialog</w:t>
      </w:r>
      <w:proofErr w:type="spellEnd"/>
    </w:p>
    <w:p w14:paraId="4633D4A3" w14:textId="7777777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  <w:sectPr w:rsidR="002932E2" w:rsidRPr="00B63D39" w:rsidSect="00ED4057">
          <w:type w:val="continuous"/>
          <w:pgSz w:w="11906" w:h="16838"/>
          <w:pgMar w:top="567" w:right="1440" w:bottom="1440" w:left="1440" w:header="720" w:footer="720" w:gutter="0"/>
          <w:cols w:space="720"/>
          <w:docGrid w:linePitch="360"/>
        </w:sectPr>
      </w:pPr>
    </w:p>
    <w:p w14:paraId="20011C1D" w14:textId="2E47B08D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2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65A037C9" w14:textId="0F4CDF2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jTextFieldNombre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7864808E" w14:textId="13198B0D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1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42A4BB0D" w14:textId="55F827D2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jTextFieldApellidos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17AC1AF0" w14:textId="2C1C82AD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3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409219F7" w14:textId="5CCDE31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jTextFieldNombre_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Usuario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1AA5AC4A" w14:textId="618DC4B1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4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60CF539F" w14:textId="16BFA441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jPasswordFieldPassword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>: JPasswordField</w:t>
      </w:r>
    </w:p>
    <w:p w14:paraId="68D7EDC1" w14:textId="510CFEF2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5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3EC8EF49" w14:textId="7A9D5FA1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jTextFieldCalle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00608293" w14:textId="026A9BE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6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117DE67F" w14:textId="4EEB9C7F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jTextFieldPuerta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739391E4" w14:textId="3FDF9B17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7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7F50D448" w14:textId="004DA1DE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jTextFieldPiso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48064491" w14:textId="3D477354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8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33815361" w14:textId="79202166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jTextFieldCodigo_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Postal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5D3DEAA9" w14:textId="60AE4402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9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2B603395" w14:textId="1873E79B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jTextFieldTelefono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4CF0ECA4" w14:textId="3188E7D9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10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51B33388" w14:textId="6C332EB2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jTextFieldEmail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62CCCE15" w14:textId="02934BB8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11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660AE820" w14:textId="67CC786E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jButtonRegister</w:t>
      </w:r>
      <w:proofErr w:type="spell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27E51265" w14:textId="29F85882" w:rsidR="002932E2" w:rsidRPr="00B63D39" w:rsidRDefault="002932E2" w:rsidP="002932E2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63D39">
        <w:rPr>
          <w:rFonts w:ascii="Calibri" w:eastAsia="Calibri" w:hAnsi="Calibri" w:cs="Calibri"/>
          <w:sz w:val="24"/>
          <w:szCs w:val="24"/>
          <w:lang w:val="en-US"/>
        </w:rPr>
        <w:t>validationPanel</w:t>
      </w:r>
      <w:proofErr w:type="gramStart"/>
      <w:r w:rsidRPr="00B63D39">
        <w:rPr>
          <w:rFonts w:ascii="Calibri" w:eastAsia="Calibri" w:hAnsi="Calibri" w:cs="Calibri"/>
          <w:sz w:val="24"/>
          <w:szCs w:val="24"/>
          <w:lang w:val="en-US"/>
        </w:rPr>
        <w:t>1 :</w:t>
      </w:r>
      <w:proofErr w:type="gramEnd"/>
      <w:r w:rsidRPr="00B63D39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B63D39">
        <w:rPr>
          <w:rFonts w:ascii="Calibri" w:eastAsia="Calibri" w:hAnsi="Calibri" w:cs="Calibri"/>
          <w:sz w:val="24"/>
          <w:szCs w:val="24"/>
          <w:lang w:val="en-US"/>
        </w:rPr>
        <w:t>ValidationPanel</w:t>
      </w:r>
      <w:proofErr w:type="spellEnd"/>
    </w:p>
    <w:p w14:paraId="4D7150AC" w14:textId="77777777" w:rsidR="002932E2" w:rsidRDefault="002932E2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  <w:sectPr w:rsidR="002932E2" w:rsidSect="00ED4057">
          <w:type w:val="continuous"/>
          <w:pgSz w:w="11906" w:h="16838"/>
          <w:pgMar w:top="567" w:right="1440" w:bottom="1440" w:left="1440" w:header="720" w:footer="720" w:gutter="0"/>
          <w:cols w:num="2" w:space="720"/>
          <w:docGrid w:linePitch="360"/>
        </w:sectPr>
      </w:pPr>
    </w:p>
    <w:p w14:paraId="319F481D" w14:textId="77777777" w:rsidR="00B63D39" w:rsidRDefault="00B63D39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21E1431A" w14:textId="3EB1448A" w:rsidR="6CAD053B" w:rsidRDefault="0E8962DC" w:rsidP="43B1941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lastRenderedPageBreak/>
        <w:t>3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43B1941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2522F835" w14:textId="368C735A" w:rsidR="00A0756C" w:rsidRPr="00A0756C" w:rsidRDefault="00A0756C" w:rsidP="00A0756C">
      <w:pPr>
        <w:jc w:val="both"/>
        <w:rPr>
          <w:rFonts w:ascii="Calibri" w:eastAsia="Calibri" w:hAnsi="Calibri" w:cs="Calibri"/>
          <w:sz w:val="24"/>
          <w:szCs w:val="24"/>
        </w:rPr>
      </w:pPr>
      <w:r w:rsidRPr="00A0756C">
        <w:rPr>
          <w:rFonts w:ascii="Calibri" w:eastAsia="Calibri" w:hAnsi="Calibri" w:cs="Calibri"/>
          <w:sz w:val="24"/>
          <w:szCs w:val="24"/>
        </w:rPr>
        <w:t>Esta aplicación consta de tres ventanas. En la primera, observamos un título y dos botones; estos últimos redirigen al usuario hacia la ventana de registro o a la ventana de inicio de sesión.</w:t>
      </w:r>
    </w:p>
    <w:p w14:paraId="043F5B97" w14:textId="3EDCC55E" w:rsidR="00A0756C" w:rsidRPr="00A0756C" w:rsidRDefault="00A0756C" w:rsidP="00A0756C">
      <w:pPr>
        <w:jc w:val="both"/>
        <w:rPr>
          <w:rFonts w:ascii="Calibri" w:eastAsia="Calibri" w:hAnsi="Calibri" w:cs="Calibri"/>
          <w:sz w:val="24"/>
          <w:szCs w:val="24"/>
        </w:rPr>
      </w:pPr>
      <w:r w:rsidRPr="00A0756C">
        <w:rPr>
          <w:rFonts w:ascii="Calibri" w:eastAsia="Calibri" w:hAnsi="Calibri" w:cs="Calibri"/>
          <w:sz w:val="24"/>
          <w:szCs w:val="24"/>
        </w:rPr>
        <w:t xml:space="preserve">En la ventana de registro, se presentan varios campos que deben completarse. Una vez que todos estos campos han sido debidamente llenados y se ha pulsado el botón de registro, el usuario registrado se añade a un </w:t>
      </w:r>
      <w:proofErr w:type="spellStart"/>
      <w:r w:rsidRPr="00A0756C">
        <w:rPr>
          <w:rFonts w:ascii="Calibri" w:eastAsia="Calibri" w:hAnsi="Calibri" w:cs="Calibri"/>
          <w:sz w:val="24"/>
          <w:szCs w:val="24"/>
        </w:rPr>
        <w:t>hashMap</w:t>
      </w:r>
      <w:proofErr w:type="spellEnd"/>
      <w:r w:rsidRPr="00A0756C">
        <w:rPr>
          <w:rFonts w:ascii="Calibri" w:eastAsia="Calibri" w:hAnsi="Calibri" w:cs="Calibri"/>
          <w:sz w:val="24"/>
          <w:szCs w:val="24"/>
        </w:rPr>
        <w:t xml:space="preserve">, tal como se define en la pantalla principal. La gestión de este </w:t>
      </w:r>
      <w:proofErr w:type="spellStart"/>
      <w:r w:rsidRPr="00A0756C">
        <w:rPr>
          <w:rFonts w:ascii="Calibri" w:eastAsia="Calibri" w:hAnsi="Calibri" w:cs="Calibri"/>
          <w:sz w:val="24"/>
          <w:szCs w:val="24"/>
        </w:rPr>
        <w:t>hashMap</w:t>
      </w:r>
      <w:proofErr w:type="spellEnd"/>
      <w:r w:rsidRPr="00A0756C">
        <w:rPr>
          <w:rFonts w:ascii="Calibri" w:eastAsia="Calibri" w:hAnsi="Calibri" w:cs="Calibri"/>
          <w:sz w:val="24"/>
          <w:szCs w:val="24"/>
        </w:rPr>
        <w:t xml:space="preserve"> sigue un enfoque similar al de la práctica anterior.</w:t>
      </w:r>
    </w:p>
    <w:p w14:paraId="38376FD3" w14:textId="04013F0F" w:rsidR="00A0756C" w:rsidRPr="00A0756C" w:rsidRDefault="00A0756C" w:rsidP="00A0756C">
      <w:pPr>
        <w:jc w:val="both"/>
        <w:rPr>
          <w:rFonts w:ascii="Calibri" w:eastAsia="Calibri" w:hAnsi="Calibri" w:cs="Calibri"/>
          <w:sz w:val="24"/>
          <w:szCs w:val="24"/>
        </w:rPr>
      </w:pPr>
      <w:r w:rsidRPr="00A0756C">
        <w:rPr>
          <w:rFonts w:ascii="Calibri" w:eastAsia="Calibri" w:hAnsi="Calibri" w:cs="Calibri"/>
          <w:sz w:val="24"/>
          <w:szCs w:val="24"/>
        </w:rPr>
        <w:t xml:space="preserve">En la ventana de inicio de sesión, se encuentran dos campos a completar y un botón para llevar a cabo dicha acción. Este botón verifica la existencia de los campos en el </w:t>
      </w:r>
      <w:proofErr w:type="spellStart"/>
      <w:r w:rsidRPr="00A0756C">
        <w:rPr>
          <w:rFonts w:ascii="Calibri" w:eastAsia="Calibri" w:hAnsi="Calibri" w:cs="Calibri"/>
          <w:sz w:val="24"/>
          <w:szCs w:val="24"/>
        </w:rPr>
        <w:t>hashMap</w:t>
      </w:r>
      <w:proofErr w:type="spellEnd"/>
      <w:r w:rsidRPr="00A0756C">
        <w:rPr>
          <w:rFonts w:ascii="Calibri" w:eastAsia="Calibri" w:hAnsi="Calibri" w:cs="Calibri"/>
          <w:sz w:val="24"/>
          <w:szCs w:val="24"/>
        </w:rPr>
        <w:t xml:space="preserve"> y muestra un mensaje apropiado si los datos son correctos. En caso de datos erróneos, se mostrará un mensaje de error.</w:t>
      </w:r>
    </w:p>
    <w:p w14:paraId="5542F015" w14:textId="77777777" w:rsidR="00A0756C" w:rsidRPr="00A0756C" w:rsidRDefault="00A0756C" w:rsidP="00A0756C">
      <w:pPr>
        <w:jc w:val="both"/>
        <w:rPr>
          <w:rFonts w:ascii="Calibri" w:eastAsia="Calibri" w:hAnsi="Calibri" w:cs="Calibri"/>
          <w:sz w:val="24"/>
          <w:szCs w:val="24"/>
        </w:rPr>
      </w:pPr>
      <w:r w:rsidRPr="00A0756C">
        <w:rPr>
          <w:rFonts w:ascii="Calibri" w:eastAsia="Calibri" w:hAnsi="Calibri" w:cs="Calibri"/>
          <w:sz w:val="24"/>
          <w:szCs w:val="24"/>
        </w:rPr>
        <w:t xml:space="preserve">Para asegurar que todos los campos se han completado correctamente, hacemos uso de nuestra librería personalizada y del objeto </w:t>
      </w:r>
      <w:proofErr w:type="spellStart"/>
      <w:r w:rsidRPr="00A0756C">
        <w:rPr>
          <w:rFonts w:ascii="Calibri" w:eastAsia="Calibri" w:hAnsi="Calibri" w:cs="Calibri"/>
          <w:sz w:val="24"/>
          <w:szCs w:val="24"/>
        </w:rPr>
        <w:t>validationPanel</w:t>
      </w:r>
      <w:proofErr w:type="spellEnd"/>
      <w:r w:rsidRPr="00A0756C">
        <w:rPr>
          <w:rFonts w:ascii="Calibri" w:eastAsia="Calibri" w:hAnsi="Calibri" w:cs="Calibri"/>
          <w:sz w:val="24"/>
          <w:szCs w:val="24"/>
        </w:rPr>
        <w:t>.</w:t>
      </w:r>
    </w:p>
    <w:p w14:paraId="4CB17BAE" w14:textId="753A3652" w:rsidR="6CAD053B" w:rsidRDefault="05E115CF" w:rsidP="00A0756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4FE2AB7C" w14:textId="5BCD5682" w:rsidR="6CAD053B" w:rsidRDefault="00B63D39" w:rsidP="43B1941D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Pantalla Principal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Source</w:t>
      </w:r>
      <w:proofErr w:type="spellEnd"/>
    </w:p>
    <w:p w14:paraId="73217F82" w14:textId="1EB90592" w:rsidR="00B63D39" w:rsidRDefault="00B63D39" w:rsidP="00A0756C">
      <w:pPr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3B177CD1" wp14:editId="0EC19B49">
            <wp:extent cx="5353050" cy="1116158"/>
            <wp:effectExtent l="0" t="0" r="0" b="8255"/>
            <wp:docPr id="643205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595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02" cy="11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A22C" w14:textId="68D00A72" w:rsidR="00B63D39" w:rsidRDefault="00B63D39" w:rsidP="00A0756C">
      <w:pPr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102DA5A3" wp14:editId="6AAC8B60">
            <wp:extent cx="5353050" cy="1307127"/>
            <wp:effectExtent l="0" t="0" r="0" b="7620"/>
            <wp:docPr id="73119166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91661" name="Imagen 1" descr="Interfaz de usuario gráfica, Text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355" cy="13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319B" w14:textId="386E674D" w:rsidR="00B63D39" w:rsidRPr="00B63D39" w:rsidRDefault="00B63D39" w:rsidP="00A0756C">
      <w:pPr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7E7DD0FB" wp14:editId="634A88CE">
            <wp:extent cx="5362575" cy="2626033"/>
            <wp:effectExtent l="0" t="0" r="0" b="3175"/>
            <wp:docPr id="9155635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353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024" cy="26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DCC2" w14:textId="521D39F7" w:rsidR="00B63D39" w:rsidRDefault="00B63D39" w:rsidP="43B1941D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lastRenderedPageBreak/>
        <w:t xml:space="preserve">Pantalla de Registro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Source</w:t>
      </w:r>
      <w:proofErr w:type="spellEnd"/>
    </w:p>
    <w:p w14:paraId="2A1BE99F" w14:textId="48CEFE36" w:rsidR="00B63D39" w:rsidRDefault="00B63D39" w:rsidP="43B1941D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47FB3B5A" wp14:editId="71886767">
            <wp:extent cx="5731510" cy="1817370"/>
            <wp:effectExtent l="0" t="0" r="2540" b="0"/>
            <wp:docPr id="10674570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706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ADA" w14:textId="42E4B126" w:rsidR="00B63D39" w:rsidRPr="00B63D39" w:rsidRDefault="00B63D39" w:rsidP="43B1941D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5A6CD426" wp14:editId="0FC91645">
            <wp:extent cx="5731510" cy="1235710"/>
            <wp:effectExtent l="0" t="0" r="2540" b="2540"/>
            <wp:docPr id="7734244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2443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E19B" w14:textId="790A8485" w:rsidR="00B63D39" w:rsidRDefault="00B63D39" w:rsidP="43B1941D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Pantalla de Inicio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Sessión</w:t>
      </w:r>
      <w:proofErr w:type="spellEnd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Source</w:t>
      </w:r>
      <w:proofErr w:type="spellEnd"/>
    </w:p>
    <w:p w14:paraId="69E01D74" w14:textId="62F67BDD" w:rsidR="00B63D39" w:rsidRDefault="00B63D39" w:rsidP="43B1941D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24FACB9E" wp14:editId="3A2E5486">
            <wp:extent cx="5731510" cy="1984375"/>
            <wp:effectExtent l="0" t="0" r="2540" b="0"/>
            <wp:docPr id="1852720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039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E597" w14:textId="510C6EE0" w:rsidR="00B63D39" w:rsidRPr="00B63D39" w:rsidRDefault="00B63D39" w:rsidP="43B1941D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6506566C" wp14:editId="5B8DA877">
            <wp:extent cx="5731510" cy="841375"/>
            <wp:effectExtent l="0" t="0" r="2540" b="0"/>
            <wp:docPr id="127236723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7232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EF44" w14:textId="57228DE1" w:rsidR="00B63D39" w:rsidRDefault="00B63D39" w:rsidP="00B63D39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Pantalla Principal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Design</w:t>
      </w:r>
      <w:proofErr w:type="spellEnd"/>
    </w:p>
    <w:p w14:paraId="2E15A2EA" w14:textId="54C78B72" w:rsidR="00B63D39" w:rsidRPr="00B63D39" w:rsidRDefault="00B63D39" w:rsidP="00B63D39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063D6C75" wp14:editId="7D768863">
            <wp:extent cx="3219899" cy="1762371"/>
            <wp:effectExtent l="0" t="0" r="0" b="9525"/>
            <wp:docPr id="9848173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1738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B934" w14:textId="02A25366" w:rsidR="00B63D39" w:rsidRDefault="00B63D39" w:rsidP="00B63D39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lastRenderedPageBreak/>
        <w:t xml:space="preserve">Pantalla de Registro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Design</w:t>
      </w:r>
      <w:proofErr w:type="spellEnd"/>
    </w:p>
    <w:p w14:paraId="1AC58E97" w14:textId="38985729" w:rsidR="00B63D39" w:rsidRPr="00B63D39" w:rsidRDefault="00B63D39" w:rsidP="00B63D39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drawing>
          <wp:inline distT="0" distB="0" distL="0" distR="0" wp14:anchorId="47548B46" wp14:editId="116FCBEF">
            <wp:extent cx="3896269" cy="4534533"/>
            <wp:effectExtent l="0" t="0" r="9525" b="0"/>
            <wp:docPr id="5644938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93847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DE4" w14:textId="5D4C76BF" w:rsidR="00B63D39" w:rsidRPr="00B63D39" w:rsidRDefault="00B63D39" w:rsidP="00B63D39">
      <w:pPr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Pantalla de Inicio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Sessión</w:t>
      </w:r>
      <w:proofErr w:type="spellEnd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proofErr w:type="spellStart"/>
      <w:r w:rsidRPr="00B63D39">
        <w:rPr>
          <w:rFonts w:ascii="Calibri" w:eastAsia="Calibri" w:hAnsi="Calibri" w:cs="Calibri"/>
          <w:b/>
          <w:bCs/>
          <w:i/>
          <w:iCs/>
          <w:sz w:val="28"/>
          <w:szCs w:val="28"/>
        </w:rPr>
        <w:t>Design</w:t>
      </w:r>
      <w:proofErr w:type="spellEnd"/>
    </w:p>
    <w:p w14:paraId="4752E18F" w14:textId="7913DDB7" w:rsidR="3CEF574D" w:rsidRDefault="00B63D39" w:rsidP="3CEF574D">
      <w:pPr>
        <w:jc w:val="both"/>
        <w:rPr>
          <w:rFonts w:ascii="Calibri" w:eastAsia="Calibri" w:hAnsi="Calibri" w:cs="Calibri"/>
          <w:sz w:val="24"/>
          <w:szCs w:val="24"/>
        </w:rPr>
      </w:pPr>
      <w:r w:rsidRPr="00B63D39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A2DB2C4" wp14:editId="162FB14B">
            <wp:extent cx="3077004" cy="2172003"/>
            <wp:effectExtent l="0" t="0" r="9525" b="0"/>
            <wp:docPr id="8453464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6489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EF574D" w:rsidSect="00ED4057">
      <w:type w:val="continuous"/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43FA"/>
    <w:multiLevelType w:val="hybridMultilevel"/>
    <w:tmpl w:val="4A30A8B4"/>
    <w:lvl w:ilvl="0" w:tplc="AE1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E2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2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0B0"/>
    <w:multiLevelType w:val="hybridMultilevel"/>
    <w:tmpl w:val="CC80060A"/>
    <w:lvl w:ilvl="0" w:tplc="1AF8F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3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E6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0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CF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9AE4"/>
    <w:multiLevelType w:val="hybridMultilevel"/>
    <w:tmpl w:val="AEC8B02C"/>
    <w:lvl w:ilvl="0" w:tplc="2650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3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9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C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BDB6"/>
    <w:multiLevelType w:val="hybridMultilevel"/>
    <w:tmpl w:val="04ACB6B8"/>
    <w:lvl w:ilvl="0" w:tplc="65947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A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8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8AF2"/>
    <w:multiLevelType w:val="hybridMultilevel"/>
    <w:tmpl w:val="98FEBAB4"/>
    <w:lvl w:ilvl="0" w:tplc="13564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9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8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53A8"/>
    <w:multiLevelType w:val="hybridMultilevel"/>
    <w:tmpl w:val="08FCFAD4"/>
    <w:lvl w:ilvl="0" w:tplc="35A457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0F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E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6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C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E48D"/>
    <w:multiLevelType w:val="hybridMultilevel"/>
    <w:tmpl w:val="9F842C7A"/>
    <w:lvl w:ilvl="0" w:tplc="D36E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B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7F78C"/>
    <w:multiLevelType w:val="hybridMultilevel"/>
    <w:tmpl w:val="0FB849AA"/>
    <w:lvl w:ilvl="0" w:tplc="94C02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DFF4313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F0BC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92246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1C7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DBE92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E0BD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2A1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EF2C75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7543CD"/>
    <w:multiLevelType w:val="hybridMultilevel"/>
    <w:tmpl w:val="97D2EDDE"/>
    <w:lvl w:ilvl="0" w:tplc="DCA0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2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5B8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4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E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691A5"/>
    <w:multiLevelType w:val="hybridMultilevel"/>
    <w:tmpl w:val="44A255A0"/>
    <w:lvl w:ilvl="0" w:tplc="340041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4E8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4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4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8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01E"/>
    <w:multiLevelType w:val="hybridMultilevel"/>
    <w:tmpl w:val="F61EA63A"/>
    <w:lvl w:ilvl="0" w:tplc="74E62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F0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9196"/>
    <w:multiLevelType w:val="hybridMultilevel"/>
    <w:tmpl w:val="C57E0A6C"/>
    <w:lvl w:ilvl="0" w:tplc="4F24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0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CFE6"/>
    <w:multiLevelType w:val="hybridMultilevel"/>
    <w:tmpl w:val="052E1890"/>
    <w:lvl w:ilvl="0" w:tplc="A198DC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B2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A5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7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6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1EE8"/>
    <w:multiLevelType w:val="hybridMultilevel"/>
    <w:tmpl w:val="6748C41E"/>
    <w:lvl w:ilvl="0" w:tplc="4F283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BA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8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5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8ED6"/>
    <w:multiLevelType w:val="hybridMultilevel"/>
    <w:tmpl w:val="C3041F5A"/>
    <w:lvl w:ilvl="0" w:tplc="3406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08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6E76"/>
    <w:multiLevelType w:val="hybridMultilevel"/>
    <w:tmpl w:val="D7E62DB6"/>
    <w:lvl w:ilvl="0" w:tplc="EF8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5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49BD8"/>
    <w:multiLevelType w:val="hybridMultilevel"/>
    <w:tmpl w:val="1408FA84"/>
    <w:lvl w:ilvl="0" w:tplc="4FC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8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E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0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80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E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A1F4"/>
    <w:multiLevelType w:val="hybridMultilevel"/>
    <w:tmpl w:val="11CC0CBA"/>
    <w:lvl w:ilvl="0" w:tplc="B9E05B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C68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8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4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E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FA27"/>
    <w:multiLevelType w:val="hybridMultilevel"/>
    <w:tmpl w:val="4A40FE76"/>
    <w:lvl w:ilvl="0" w:tplc="91501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F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C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5D21"/>
    <w:multiLevelType w:val="hybridMultilevel"/>
    <w:tmpl w:val="6F92C10A"/>
    <w:lvl w:ilvl="0" w:tplc="1DC205B0">
      <w:start w:val="1"/>
      <w:numFmt w:val="decimal"/>
      <w:lvlText w:val="%1."/>
      <w:lvlJc w:val="left"/>
      <w:pPr>
        <w:ind w:left="720" w:hanging="360"/>
      </w:pPr>
    </w:lvl>
    <w:lvl w:ilvl="1" w:tplc="808C1C62">
      <w:start w:val="1"/>
      <w:numFmt w:val="lowerLetter"/>
      <w:lvlText w:val="%2."/>
      <w:lvlJc w:val="left"/>
      <w:pPr>
        <w:ind w:left="1440" w:hanging="360"/>
      </w:pPr>
    </w:lvl>
    <w:lvl w:ilvl="2" w:tplc="20CA3C4C">
      <w:start w:val="1"/>
      <w:numFmt w:val="lowerRoman"/>
      <w:lvlText w:val="%3."/>
      <w:lvlJc w:val="right"/>
      <w:pPr>
        <w:ind w:left="2160" w:hanging="180"/>
      </w:pPr>
    </w:lvl>
    <w:lvl w:ilvl="3" w:tplc="9D88178E">
      <w:start w:val="1"/>
      <w:numFmt w:val="decimal"/>
      <w:lvlText w:val="%4."/>
      <w:lvlJc w:val="left"/>
      <w:pPr>
        <w:ind w:left="2880" w:hanging="360"/>
      </w:pPr>
    </w:lvl>
    <w:lvl w:ilvl="4" w:tplc="E7E4CCBE">
      <w:start w:val="1"/>
      <w:numFmt w:val="lowerLetter"/>
      <w:lvlText w:val="%5."/>
      <w:lvlJc w:val="left"/>
      <w:pPr>
        <w:ind w:left="3600" w:hanging="360"/>
      </w:pPr>
    </w:lvl>
    <w:lvl w:ilvl="5" w:tplc="258481BE">
      <w:start w:val="1"/>
      <w:numFmt w:val="lowerRoman"/>
      <w:lvlText w:val="%6."/>
      <w:lvlJc w:val="right"/>
      <w:pPr>
        <w:ind w:left="4320" w:hanging="180"/>
      </w:pPr>
    </w:lvl>
    <w:lvl w:ilvl="6" w:tplc="F9909B18">
      <w:start w:val="1"/>
      <w:numFmt w:val="decimal"/>
      <w:lvlText w:val="%7."/>
      <w:lvlJc w:val="left"/>
      <w:pPr>
        <w:ind w:left="5040" w:hanging="360"/>
      </w:pPr>
    </w:lvl>
    <w:lvl w:ilvl="7" w:tplc="9558C026">
      <w:start w:val="1"/>
      <w:numFmt w:val="lowerLetter"/>
      <w:lvlText w:val="%8."/>
      <w:lvlJc w:val="left"/>
      <w:pPr>
        <w:ind w:left="5760" w:hanging="360"/>
      </w:pPr>
    </w:lvl>
    <w:lvl w:ilvl="8" w:tplc="E74E2C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8AC1"/>
    <w:multiLevelType w:val="hybridMultilevel"/>
    <w:tmpl w:val="167CE7DC"/>
    <w:lvl w:ilvl="0" w:tplc="8AF44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C642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C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6E79"/>
    <w:multiLevelType w:val="hybridMultilevel"/>
    <w:tmpl w:val="B38A5858"/>
    <w:lvl w:ilvl="0" w:tplc="C1A4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3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1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6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935F"/>
    <w:multiLevelType w:val="hybridMultilevel"/>
    <w:tmpl w:val="FC3C3558"/>
    <w:lvl w:ilvl="0" w:tplc="E6A0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8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4C2"/>
    <w:multiLevelType w:val="hybridMultilevel"/>
    <w:tmpl w:val="A6E08C04"/>
    <w:lvl w:ilvl="0" w:tplc="1CDC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A5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8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3273"/>
    <w:multiLevelType w:val="hybridMultilevel"/>
    <w:tmpl w:val="679C5F20"/>
    <w:lvl w:ilvl="0" w:tplc="BA827B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F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E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0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8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EC0FB"/>
    <w:multiLevelType w:val="hybridMultilevel"/>
    <w:tmpl w:val="F230D1A2"/>
    <w:lvl w:ilvl="0" w:tplc="E776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2F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C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2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8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9E3E"/>
    <w:multiLevelType w:val="hybridMultilevel"/>
    <w:tmpl w:val="F0964A54"/>
    <w:lvl w:ilvl="0" w:tplc="D0BC3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A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A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0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6FC2"/>
    <w:multiLevelType w:val="hybridMultilevel"/>
    <w:tmpl w:val="6B10D858"/>
    <w:lvl w:ilvl="0" w:tplc="2C76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6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4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92EA"/>
    <w:multiLevelType w:val="hybridMultilevel"/>
    <w:tmpl w:val="0794279C"/>
    <w:lvl w:ilvl="0" w:tplc="001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C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F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2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6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F89F"/>
    <w:multiLevelType w:val="hybridMultilevel"/>
    <w:tmpl w:val="8D5C7EAC"/>
    <w:lvl w:ilvl="0" w:tplc="135276F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DCA441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A1EC3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99EC00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2CCFD4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A9008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D22A8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7540C0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FAC445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513D6A"/>
    <w:multiLevelType w:val="hybridMultilevel"/>
    <w:tmpl w:val="F47CC852"/>
    <w:lvl w:ilvl="0" w:tplc="7C60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4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C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4CC9"/>
    <w:multiLevelType w:val="hybridMultilevel"/>
    <w:tmpl w:val="B7721F96"/>
    <w:lvl w:ilvl="0" w:tplc="3DD68D3C">
      <w:start w:val="1"/>
      <w:numFmt w:val="decimal"/>
      <w:lvlText w:val="%1."/>
      <w:lvlJc w:val="left"/>
      <w:pPr>
        <w:ind w:left="720" w:hanging="360"/>
      </w:pPr>
    </w:lvl>
    <w:lvl w:ilvl="1" w:tplc="B6FA1238">
      <w:start w:val="1"/>
      <w:numFmt w:val="lowerLetter"/>
      <w:lvlText w:val="%2."/>
      <w:lvlJc w:val="left"/>
      <w:pPr>
        <w:ind w:left="1440" w:hanging="360"/>
      </w:pPr>
    </w:lvl>
    <w:lvl w:ilvl="2" w:tplc="70E2E77E">
      <w:start w:val="1"/>
      <w:numFmt w:val="lowerRoman"/>
      <w:lvlText w:val="%3."/>
      <w:lvlJc w:val="right"/>
      <w:pPr>
        <w:ind w:left="2160" w:hanging="180"/>
      </w:pPr>
    </w:lvl>
    <w:lvl w:ilvl="3" w:tplc="670CA9F4">
      <w:start w:val="1"/>
      <w:numFmt w:val="decimal"/>
      <w:lvlText w:val="%4."/>
      <w:lvlJc w:val="left"/>
      <w:pPr>
        <w:ind w:left="2880" w:hanging="360"/>
      </w:pPr>
    </w:lvl>
    <w:lvl w:ilvl="4" w:tplc="71F092AA">
      <w:start w:val="1"/>
      <w:numFmt w:val="lowerLetter"/>
      <w:lvlText w:val="%5."/>
      <w:lvlJc w:val="left"/>
      <w:pPr>
        <w:ind w:left="3600" w:hanging="360"/>
      </w:pPr>
    </w:lvl>
    <w:lvl w:ilvl="5" w:tplc="EE2A5580">
      <w:start w:val="1"/>
      <w:numFmt w:val="lowerRoman"/>
      <w:lvlText w:val="%6."/>
      <w:lvlJc w:val="right"/>
      <w:pPr>
        <w:ind w:left="4320" w:hanging="180"/>
      </w:pPr>
    </w:lvl>
    <w:lvl w:ilvl="6" w:tplc="85627E68">
      <w:start w:val="1"/>
      <w:numFmt w:val="decimal"/>
      <w:lvlText w:val="%7."/>
      <w:lvlJc w:val="left"/>
      <w:pPr>
        <w:ind w:left="5040" w:hanging="360"/>
      </w:pPr>
    </w:lvl>
    <w:lvl w:ilvl="7" w:tplc="02F61AE0">
      <w:start w:val="1"/>
      <w:numFmt w:val="lowerLetter"/>
      <w:lvlText w:val="%8."/>
      <w:lvlJc w:val="left"/>
      <w:pPr>
        <w:ind w:left="5760" w:hanging="360"/>
      </w:pPr>
    </w:lvl>
    <w:lvl w:ilvl="8" w:tplc="8B32A56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174F"/>
    <w:multiLevelType w:val="hybridMultilevel"/>
    <w:tmpl w:val="2E6C46C8"/>
    <w:lvl w:ilvl="0" w:tplc="DA267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A81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4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D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D14D9"/>
    <w:multiLevelType w:val="hybridMultilevel"/>
    <w:tmpl w:val="19AE9BAA"/>
    <w:lvl w:ilvl="0" w:tplc="73A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C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E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42221"/>
    <w:multiLevelType w:val="hybridMultilevel"/>
    <w:tmpl w:val="F31E6B86"/>
    <w:lvl w:ilvl="0" w:tplc="5566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BC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8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2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A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5DA2"/>
    <w:multiLevelType w:val="hybridMultilevel"/>
    <w:tmpl w:val="6F163700"/>
    <w:lvl w:ilvl="0" w:tplc="80C6B07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9F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4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D1846"/>
    <w:multiLevelType w:val="hybridMultilevel"/>
    <w:tmpl w:val="4836ABB0"/>
    <w:lvl w:ilvl="0" w:tplc="20D04F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0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667">
    <w:abstractNumId w:val="2"/>
  </w:num>
  <w:num w:numId="2" w16cid:durableId="1916353975">
    <w:abstractNumId w:val="3"/>
  </w:num>
  <w:num w:numId="3" w16cid:durableId="1086028602">
    <w:abstractNumId w:val="22"/>
  </w:num>
  <w:num w:numId="4" w16cid:durableId="1860579456">
    <w:abstractNumId w:val="31"/>
  </w:num>
  <w:num w:numId="5" w16cid:durableId="2097046215">
    <w:abstractNumId w:val="34"/>
  </w:num>
  <w:num w:numId="6" w16cid:durableId="1695962726">
    <w:abstractNumId w:val="18"/>
  </w:num>
  <w:num w:numId="7" w16cid:durableId="481889552">
    <w:abstractNumId w:val="33"/>
  </w:num>
  <w:num w:numId="8" w16cid:durableId="1363551301">
    <w:abstractNumId w:val="36"/>
  </w:num>
  <w:num w:numId="9" w16cid:durableId="2083793362">
    <w:abstractNumId w:val="24"/>
  </w:num>
  <w:num w:numId="10" w16cid:durableId="1767992239">
    <w:abstractNumId w:val="12"/>
  </w:num>
  <w:num w:numId="11" w16cid:durableId="1243679457">
    <w:abstractNumId w:val="15"/>
  </w:num>
  <w:num w:numId="12" w16cid:durableId="915624507">
    <w:abstractNumId w:val="1"/>
  </w:num>
  <w:num w:numId="13" w16cid:durableId="1838954064">
    <w:abstractNumId w:val="17"/>
  </w:num>
  <w:num w:numId="14" w16cid:durableId="1852797999">
    <w:abstractNumId w:val="9"/>
  </w:num>
  <w:num w:numId="15" w16cid:durableId="351955790">
    <w:abstractNumId w:val="20"/>
  </w:num>
  <w:num w:numId="16" w16cid:durableId="1623266036">
    <w:abstractNumId w:val="0"/>
  </w:num>
  <w:num w:numId="17" w16cid:durableId="1471631215">
    <w:abstractNumId w:val="10"/>
  </w:num>
  <w:num w:numId="18" w16cid:durableId="1358654795">
    <w:abstractNumId w:val="5"/>
  </w:num>
  <w:num w:numId="19" w16cid:durableId="1793984531">
    <w:abstractNumId w:val="8"/>
  </w:num>
  <w:num w:numId="20" w16cid:durableId="876965800">
    <w:abstractNumId w:val="27"/>
  </w:num>
  <w:num w:numId="21" w16cid:durableId="980691433">
    <w:abstractNumId w:val="30"/>
  </w:num>
  <w:num w:numId="22" w16cid:durableId="849026715">
    <w:abstractNumId w:val="26"/>
  </w:num>
  <w:num w:numId="23" w16cid:durableId="1070153836">
    <w:abstractNumId w:val="11"/>
  </w:num>
  <w:num w:numId="24" w16cid:durableId="796292209">
    <w:abstractNumId w:val="7"/>
  </w:num>
  <w:num w:numId="25" w16cid:durableId="523909018">
    <w:abstractNumId w:val="29"/>
  </w:num>
  <w:num w:numId="26" w16cid:durableId="1559047796">
    <w:abstractNumId w:val="23"/>
  </w:num>
  <w:num w:numId="27" w16cid:durableId="442766665">
    <w:abstractNumId w:val="21"/>
  </w:num>
  <w:num w:numId="28" w16cid:durableId="1222981768">
    <w:abstractNumId w:val="32"/>
  </w:num>
  <w:num w:numId="29" w16cid:durableId="1768187294">
    <w:abstractNumId w:val="4"/>
  </w:num>
  <w:num w:numId="30" w16cid:durableId="151677700">
    <w:abstractNumId w:val="35"/>
  </w:num>
  <w:num w:numId="31" w16cid:durableId="1961255294">
    <w:abstractNumId w:val="14"/>
  </w:num>
  <w:num w:numId="32" w16cid:durableId="586958293">
    <w:abstractNumId w:val="13"/>
  </w:num>
  <w:num w:numId="33" w16cid:durableId="780992880">
    <w:abstractNumId w:val="28"/>
  </w:num>
  <w:num w:numId="34" w16cid:durableId="2074160149">
    <w:abstractNumId w:val="16"/>
  </w:num>
  <w:num w:numId="35" w16cid:durableId="1866207956">
    <w:abstractNumId w:val="25"/>
  </w:num>
  <w:num w:numId="36" w16cid:durableId="1564759020">
    <w:abstractNumId w:val="6"/>
  </w:num>
  <w:num w:numId="37" w16cid:durableId="878206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E2"/>
    <w:rsid w:val="002932E2"/>
    <w:rsid w:val="0043F930"/>
    <w:rsid w:val="0046A6F8"/>
    <w:rsid w:val="009A2795"/>
    <w:rsid w:val="00A0756C"/>
    <w:rsid w:val="00A3735B"/>
    <w:rsid w:val="00B63D39"/>
    <w:rsid w:val="00CE2925"/>
    <w:rsid w:val="00E12C5A"/>
    <w:rsid w:val="00ED4057"/>
    <w:rsid w:val="00FF2051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7797"/>
  <w15:chartTrackingRefBased/>
  <w15:docId w15:val="{3E5525A7-1C27-4451-A21D-69AA7AF1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DI\Tema_04\Memoria%20actividades%20Netbe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 actividades Netbeans.dotx</Template>
  <TotalTime>23</TotalTime>
  <Pages>5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1</cp:revision>
  <dcterms:created xsi:type="dcterms:W3CDTF">2024-02-05T21:38:00Z</dcterms:created>
  <dcterms:modified xsi:type="dcterms:W3CDTF">2024-02-05T22:01:00Z</dcterms:modified>
</cp:coreProperties>
</file>