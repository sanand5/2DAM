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8194" w14:textId="77777777" w:rsidR="00A3735B" w:rsidRDefault="30052131" w:rsidP="036C897B">
      <w:pPr>
        <w:jc w:val="center"/>
      </w:pPr>
      <w:r>
        <w:rPr>
          <w:noProof/>
        </w:rPr>
        <w:drawing>
          <wp:inline distT="0" distB="0" distL="0" distR="0" wp14:anchorId="7BE9F882" wp14:editId="59EF8D35">
            <wp:extent cx="1332349" cy="827167"/>
            <wp:effectExtent l="0" t="0" r="0" b="0"/>
            <wp:docPr id="1739436238" name="Imagen 173943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349" cy="82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9F2A31">
        <w:rPr>
          <w:noProof/>
        </w:rPr>
        <w:drawing>
          <wp:inline distT="0" distB="0" distL="0" distR="0" wp14:anchorId="56091F5E" wp14:editId="55A78567">
            <wp:extent cx="542925" cy="723900"/>
            <wp:effectExtent l="0" t="0" r="0" b="0"/>
            <wp:docPr id="1327020755" name="Imagen 1327020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015" w:type="dxa"/>
        <w:jc w:val="center"/>
        <w:tblLayout w:type="fixed"/>
        <w:tblLook w:val="06A0" w:firstRow="1" w:lastRow="0" w:firstColumn="1" w:lastColumn="0" w:noHBand="1" w:noVBand="1"/>
      </w:tblPr>
      <w:tblGrid>
        <w:gridCol w:w="7620"/>
        <w:gridCol w:w="1395"/>
      </w:tblGrid>
      <w:tr w:rsidR="50762B3D" w14:paraId="0E72681C" w14:textId="77777777" w:rsidTr="43B1941D">
        <w:trPr>
          <w:trHeight w:val="300"/>
          <w:jc w:val="center"/>
        </w:trPr>
        <w:tc>
          <w:tcPr>
            <w:tcW w:w="7620" w:type="dxa"/>
            <w:vAlign w:val="center"/>
          </w:tcPr>
          <w:p w14:paraId="01F6CAC2" w14:textId="77777777" w:rsidR="452AD6CA" w:rsidRDefault="0AD64526" w:rsidP="7D2E6F2F">
            <w:pPr>
              <w:spacing w:line="259" w:lineRule="auto"/>
              <w:jc w:val="center"/>
              <w:rPr>
                <w:b/>
                <w:bCs/>
                <w:sz w:val="36"/>
                <w:szCs w:val="36"/>
              </w:rPr>
            </w:pPr>
            <w:r w:rsidRPr="7D2E6F2F">
              <w:rPr>
                <w:b/>
                <w:bCs/>
                <w:sz w:val="36"/>
                <w:szCs w:val="36"/>
              </w:rPr>
              <w:t xml:space="preserve">DESARROLLO </w:t>
            </w:r>
            <w:r w:rsidR="64C35540" w:rsidRPr="7D2E6F2F">
              <w:rPr>
                <w:b/>
                <w:bCs/>
                <w:sz w:val="36"/>
                <w:szCs w:val="36"/>
              </w:rPr>
              <w:t>DE INTERFACES</w:t>
            </w:r>
          </w:p>
          <w:p w14:paraId="73CD2C98" w14:textId="77777777" w:rsidR="452AD6CA" w:rsidRDefault="7F1DC918" w:rsidP="43B1941D">
            <w:pPr>
              <w:jc w:val="center"/>
              <w:rPr>
                <w:sz w:val="24"/>
                <w:szCs w:val="24"/>
              </w:rPr>
            </w:pPr>
            <w:r w:rsidRPr="43B1941D">
              <w:rPr>
                <w:sz w:val="24"/>
                <w:szCs w:val="24"/>
              </w:rPr>
              <w:t>UD</w:t>
            </w:r>
            <w:r w:rsidR="7DF0CADE" w:rsidRPr="43B1941D">
              <w:rPr>
                <w:sz w:val="24"/>
                <w:szCs w:val="24"/>
              </w:rPr>
              <w:t>4</w:t>
            </w:r>
            <w:r w:rsidRPr="43B1941D">
              <w:rPr>
                <w:sz w:val="24"/>
                <w:szCs w:val="24"/>
              </w:rPr>
              <w:t xml:space="preserve">. DISEÑO INTERFACES. </w:t>
            </w:r>
            <w:proofErr w:type="spellStart"/>
            <w:r w:rsidR="712C0A4D" w:rsidRPr="43B1941D">
              <w:rPr>
                <w:sz w:val="24"/>
                <w:szCs w:val="24"/>
              </w:rPr>
              <w:t>Netbeans</w:t>
            </w:r>
            <w:proofErr w:type="spellEnd"/>
          </w:p>
        </w:tc>
        <w:tc>
          <w:tcPr>
            <w:tcW w:w="1395" w:type="dxa"/>
            <w:vAlign w:val="center"/>
          </w:tcPr>
          <w:p w14:paraId="2134C54C" w14:textId="77777777" w:rsidR="452AD6CA" w:rsidRDefault="224F6456" w:rsidP="50762B3D">
            <w:pPr>
              <w:jc w:val="center"/>
              <w:rPr>
                <w:b/>
                <w:bCs/>
                <w:sz w:val="32"/>
                <w:szCs w:val="32"/>
              </w:rPr>
            </w:pPr>
            <w:r w:rsidRPr="7D2E6F2F">
              <w:rPr>
                <w:b/>
                <w:bCs/>
                <w:sz w:val="28"/>
                <w:szCs w:val="28"/>
              </w:rPr>
              <w:t>2</w:t>
            </w:r>
            <w:r w:rsidR="452AD6CA" w:rsidRPr="7D2E6F2F">
              <w:rPr>
                <w:b/>
                <w:bCs/>
                <w:sz w:val="28"/>
                <w:szCs w:val="28"/>
              </w:rPr>
              <w:t xml:space="preserve">CFGS </w:t>
            </w:r>
          </w:p>
          <w:p w14:paraId="0081CBC1" w14:textId="77777777" w:rsidR="452AD6CA" w:rsidRDefault="4D40A1F5" w:rsidP="50762B3D">
            <w:pPr>
              <w:jc w:val="center"/>
            </w:pPr>
            <w:r>
              <w:t>DAM</w:t>
            </w:r>
          </w:p>
        </w:tc>
      </w:tr>
    </w:tbl>
    <w:p w14:paraId="5610A81A" w14:textId="77777777" w:rsidR="50762B3D" w:rsidRDefault="50762B3D" w:rsidP="50762B3D">
      <w:pPr>
        <w:jc w:val="center"/>
      </w:pPr>
    </w:p>
    <w:p w14:paraId="580DE00C" w14:textId="77777777" w:rsidR="50762B3D" w:rsidRDefault="50762B3D" w:rsidP="50762B3D">
      <w:pPr>
        <w:jc w:val="center"/>
        <w:rPr>
          <w:sz w:val="52"/>
          <w:szCs w:val="52"/>
        </w:rPr>
      </w:pPr>
    </w:p>
    <w:p w14:paraId="2759126A" w14:textId="44101BC7" w:rsidR="3989097E" w:rsidRDefault="3989097E" w:rsidP="43B1941D">
      <w:pPr>
        <w:jc w:val="center"/>
        <w:rPr>
          <w:b/>
          <w:bCs/>
          <w:sz w:val="56"/>
          <w:szCs w:val="56"/>
        </w:rPr>
      </w:pPr>
      <w:r w:rsidRPr="43B1941D">
        <w:rPr>
          <w:b/>
          <w:bCs/>
          <w:sz w:val="56"/>
          <w:szCs w:val="56"/>
        </w:rPr>
        <w:t xml:space="preserve">Actividad </w:t>
      </w:r>
      <w:r w:rsidR="00093266">
        <w:rPr>
          <w:b/>
          <w:bCs/>
          <w:sz w:val="56"/>
          <w:szCs w:val="56"/>
        </w:rPr>
        <w:t>VIII</w:t>
      </w:r>
      <w:r w:rsidRPr="43B1941D">
        <w:rPr>
          <w:b/>
          <w:bCs/>
          <w:sz w:val="56"/>
          <w:szCs w:val="56"/>
        </w:rPr>
        <w:t xml:space="preserve">. </w:t>
      </w:r>
      <w:r w:rsidR="00093266" w:rsidRPr="00093266">
        <w:rPr>
          <w:b/>
          <w:bCs/>
          <w:sz w:val="56"/>
          <w:szCs w:val="56"/>
        </w:rPr>
        <w:t>App con imágenes</w:t>
      </w:r>
      <w:r w:rsidRPr="43B1941D">
        <w:rPr>
          <w:b/>
          <w:bCs/>
          <w:sz w:val="56"/>
          <w:szCs w:val="56"/>
        </w:rPr>
        <w:t>.</w:t>
      </w:r>
    </w:p>
    <w:p w14:paraId="1F242F1F" w14:textId="77777777" w:rsidR="30C3CF18" w:rsidRDefault="30C3CF18" w:rsidP="2F3FDECA">
      <w:pPr>
        <w:jc w:val="center"/>
        <w:rPr>
          <w:sz w:val="56"/>
          <w:szCs w:val="56"/>
        </w:rPr>
      </w:pPr>
    </w:p>
    <w:p w14:paraId="4A307E18" w14:textId="77777777" w:rsidR="2F3FDECA" w:rsidRDefault="7C265FAF" w:rsidP="2F3FDECA">
      <w:pPr>
        <w:jc w:val="center"/>
      </w:pPr>
      <w:r>
        <w:rPr>
          <w:noProof/>
        </w:rPr>
        <w:drawing>
          <wp:inline distT="0" distB="0" distL="0" distR="0" wp14:anchorId="5CF50BEB" wp14:editId="3FD719E0">
            <wp:extent cx="3022104" cy="3486148"/>
            <wp:effectExtent l="0" t="0" r="0" b="0"/>
            <wp:docPr id="710080382" name="Imagen 710080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104" cy="348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43A6" w14:textId="77777777" w:rsidR="50762B3D" w:rsidRDefault="50762B3D" w:rsidP="50762B3D">
      <w:pPr>
        <w:jc w:val="center"/>
      </w:pPr>
    </w:p>
    <w:p w14:paraId="71CA047A" w14:textId="77777777" w:rsidR="30C3CF18" w:rsidRDefault="30C3CF18" w:rsidP="6CAD053B">
      <w:pPr>
        <w:jc w:val="right"/>
        <w:rPr>
          <w:sz w:val="48"/>
          <w:szCs w:val="48"/>
        </w:rPr>
      </w:pPr>
    </w:p>
    <w:p w14:paraId="6E1ABFF8" w14:textId="77777777" w:rsidR="6CAD053B" w:rsidRDefault="3AA917C6" w:rsidP="6CAD053B">
      <w:pPr>
        <w:jc w:val="right"/>
        <w:rPr>
          <w:sz w:val="48"/>
          <w:szCs w:val="48"/>
        </w:rPr>
      </w:pPr>
      <w:r w:rsidRPr="43B1941D">
        <w:rPr>
          <w:sz w:val="48"/>
          <w:szCs w:val="48"/>
        </w:rPr>
        <w:t>Nombre:</w:t>
      </w:r>
      <w:r w:rsidR="00CE2925">
        <w:rPr>
          <w:sz w:val="48"/>
          <w:szCs w:val="48"/>
        </w:rPr>
        <w:t xml:space="preserve"> Andreu Sanz </w:t>
      </w:r>
      <w:proofErr w:type="spellStart"/>
      <w:r w:rsidR="00CE2925">
        <w:rPr>
          <w:sz w:val="48"/>
          <w:szCs w:val="48"/>
        </w:rPr>
        <w:t>Sanz</w:t>
      </w:r>
      <w:proofErr w:type="spellEnd"/>
    </w:p>
    <w:p w14:paraId="13436C7B" w14:textId="77777777" w:rsidR="50762B3D" w:rsidRDefault="50762B3D" w:rsidP="50762B3D">
      <w:pPr>
        <w:spacing w:after="0"/>
        <w:rPr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0762B3D" w14:paraId="23F01254" w14:textId="77777777" w:rsidTr="43B1941D">
        <w:trPr>
          <w:trHeight w:val="300"/>
        </w:trPr>
        <w:tc>
          <w:tcPr>
            <w:tcW w:w="9015" w:type="dxa"/>
            <w:shd w:val="clear" w:color="auto" w:fill="F2F2F2" w:themeFill="background1" w:themeFillShade="F2"/>
          </w:tcPr>
          <w:p w14:paraId="1CA56701" w14:textId="77777777" w:rsidR="74CE16C7" w:rsidRDefault="2B83D28D" w:rsidP="50762B3D">
            <w:pPr>
              <w:rPr>
                <w:sz w:val="28"/>
                <w:szCs w:val="28"/>
              </w:rPr>
            </w:pPr>
            <w:r w:rsidRPr="7D2E6F2F">
              <w:rPr>
                <w:sz w:val="28"/>
                <w:szCs w:val="28"/>
              </w:rPr>
              <w:t>CFGS D</w:t>
            </w:r>
            <w:r w:rsidR="16757AA3" w:rsidRPr="7D2E6F2F">
              <w:rPr>
                <w:sz w:val="28"/>
                <w:szCs w:val="28"/>
              </w:rPr>
              <w:t>ISEÑO APLICACIONES MULTIPLATAFORMA</w:t>
            </w:r>
          </w:p>
          <w:p w14:paraId="106D4D4F" w14:textId="77777777" w:rsidR="74CE16C7" w:rsidRDefault="2B83D28D" w:rsidP="50762B3D">
            <w:pPr>
              <w:rPr>
                <w:sz w:val="28"/>
                <w:szCs w:val="28"/>
              </w:rPr>
            </w:pPr>
            <w:r w:rsidRPr="7D2E6F2F">
              <w:rPr>
                <w:sz w:val="28"/>
                <w:szCs w:val="28"/>
              </w:rPr>
              <w:t>Módulo: 0</w:t>
            </w:r>
            <w:r w:rsidR="603B4BC8" w:rsidRPr="7D2E6F2F">
              <w:rPr>
                <w:sz w:val="28"/>
                <w:szCs w:val="28"/>
              </w:rPr>
              <w:t>488</w:t>
            </w:r>
            <w:r w:rsidRPr="7D2E6F2F">
              <w:rPr>
                <w:sz w:val="28"/>
                <w:szCs w:val="28"/>
              </w:rPr>
              <w:t xml:space="preserve"> – </w:t>
            </w:r>
            <w:r w:rsidR="58F85B9A" w:rsidRPr="7D2E6F2F">
              <w:rPr>
                <w:sz w:val="28"/>
                <w:szCs w:val="28"/>
              </w:rPr>
              <w:t>Desarrollo de Interfaces</w:t>
            </w:r>
          </w:p>
          <w:p w14:paraId="4C3B8F2A" w14:textId="77777777" w:rsidR="74CE16C7" w:rsidRDefault="6D22053A" w:rsidP="50762B3D">
            <w:pPr>
              <w:rPr>
                <w:sz w:val="28"/>
                <w:szCs w:val="28"/>
              </w:rPr>
            </w:pPr>
            <w:r w:rsidRPr="43B1941D">
              <w:rPr>
                <w:sz w:val="28"/>
                <w:szCs w:val="28"/>
              </w:rPr>
              <w:t>UD</w:t>
            </w:r>
            <w:r w:rsidR="4C68F3EB" w:rsidRPr="43B1941D">
              <w:rPr>
                <w:sz w:val="28"/>
                <w:szCs w:val="28"/>
              </w:rPr>
              <w:t>4</w:t>
            </w:r>
            <w:r w:rsidRPr="43B1941D">
              <w:rPr>
                <w:sz w:val="28"/>
                <w:szCs w:val="28"/>
              </w:rPr>
              <w:t xml:space="preserve">: </w:t>
            </w:r>
            <w:r w:rsidR="6927EC13" w:rsidRPr="43B1941D">
              <w:rPr>
                <w:sz w:val="28"/>
                <w:szCs w:val="28"/>
              </w:rPr>
              <w:t xml:space="preserve">Diseño interfaces. </w:t>
            </w:r>
            <w:proofErr w:type="spellStart"/>
            <w:r w:rsidR="5BB13D7D" w:rsidRPr="43B1941D">
              <w:rPr>
                <w:sz w:val="28"/>
                <w:szCs w:val="28"/>
              </w:rPr>
              <w:t>Netbeans</w:t>
            </w:r>
            <w:proofErr w:type="spellEnd"/>
          </w:p>
        </w:tc>
      </w:tr>
    </w:tbl>
    <w:p w14:paraId="4BFBF2B6" w14:textId="77777777" w:rsidR="50762B3D" w:rsidRDefault="50762B3D" w:rsidP="50762B3D">
      <w:pPr>
        <w:jc w:val="right"/>
        <w:rPr>
          <w:sz w:val="28"/>
          <w:szCs w:val="28"/>
        </w:rPr>
      </w:pPr>
    </w:p>
    <w:p w14:paraId="1B9B13ED" w14:textId="2CC8708B" w:rsidR="1F915312" w:rsidRDefault="1F915312" w:rsidP="43B1941D">
      <w:pPr>
        <w:jc w:val="both"/>
      </w:pPr>
      <w:r w:rsidRPr="43B1941D">
        <w:rPr>
          <w:b/>
          <w:bCs/>
          <w:sz w:val="36"/>
          <w:szCs w:val="36"/>
        </w:rPr>
        <w:lastRenderedPageBreak/>
        <w:t xml:space="preserve">MEMORIA ACTIVIDAD </w:t>
      </w:r>
      <w:r w:rsidR="00093266">
        <w:rPr>
          <w:b/>
          <w:bCs/>
          <w:sz w:val="36"/>
          <w:szCs w:val="36"/>
        </w:rPr>
        <w:t>VIII</w:t>
      </w:r>
    </w:p>
    <w:p w14:paraId="27581C7A" w14:textId="77777777" w:rsidR="7D2E6F2F" w:rsidRDefault="7D2E6F2F" w:rsidP="7D2E6F2F">
      <w:pPr>
        <w:jc w:val="both"/>
        <w:rPr>
          <w:sz w:val="24"/>
          <w:szCs w:val="24"/>
        </w:rPr>
      </w:pPr>
    </w:p>
    <w:p w14:paraId="7A4942B1" w14:textId="77777777" w:rsidR="4747FBAE" w:rsidRDefault="4747FBAE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497B2A57" w:rsidRPr="43B1941D">
        <w:rPr>
          <w:rFonts w:ascii="Calibri" w:eastAsia="Calibri" w:hAnsi="Calibri" w:cs="Calibri"/>
          <w:b/>
          <w:bCs/>
          <w:sz w:val="32"/>
          <w:szCs w:val="32"/>
        </w:rPr>
        <w:t>.</w:t>
      </w:r>
      <w:r w:rsidRPr="43B1941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7EE3C5AA" w:rsidRPr="43B1941D">
        <w:rPr>
          <w:rFonts w:ascii="Calibri" w:eastAsia="Calibri" w:hAnsi="Calibri" w:cs="Calibri"/>
          <w:b/>
          <w:bCs/>
          <w:sz w:val="32"/>
          <w:szCs w:val="32"/>
        </w:rPr>
        <w:t>INTRODUCCIÓN</w:t>
      </w:r>
      <w:r w:rsidR="6744CB2A" w:rsidRPr="43B1941D">
        <w:rPr>
          <w:rFonts w:ascii="Calibri" w:eastAsia="Calibri" w:hAnsi="Calibri" w:cs="Calibri"/>
          <w:b/>
          <w:bCs/>
          <w:sz w:val="32"/>
          <w:szCs w:val="32"/>
        </w:rPr>
        <w:t>/OBJETIVO</w:t>
      </w:r>
    </w:p>
    <w:p w14:paraId="6790805A" w14:textId="403CF9DB" w:rsidR="4C0AD95B" w:rsidRPr="00BD4A00" w:rsidRDefault="00BD4A00" w:rsidP="43B1941D">
      <w:pPr>
        <w:jc w:val="both"/>
        <w:rPr>
          <w:rFonts w:ascii="Calibri" w:eastAsia="Calibri" w:hAnsi="Calibri" w:cs="Calibri"/>
          <w:sz w:val="24"/>
          <w:szCs w:val="24"/>
        </w:rPr>
      </w:pPr>
      <w:r w:rsidRPr="00BD4A00">
        <w:rPr>
          <w:rFonts w:ascii="Calibri" w:eastAsia="Calibri" w:hAnsi="Calibri" w:cs="Calibri"/>
          <w:sz w:val="24"/>
          <w:szCs w:val="24"/>
        </w:rPr>
        <w:t>Se va a realizar una aplicación con imágenes que permite cambiar el color de fondo de otra pantalla</w:t>
      </w:r>
      <w:r w:rsidR="00093266" w:rsidRPr="00BD4A00">
        <w:rPr>
          <w:rFonts w:ascii="Calibri" w:eastAsia="Calibri" w:hAnsi="Calibri" w:cs="Calibri"/>
          <w:sz w:val="24"/>
          <w:szCs w:val="24"/>
        </w:rPr>
        <w:t>.</w:t>
      </w:r>
    </w:p>
    <w:p w14:paraId="2D98E6DF" w14:textId="77777777" w:rsidR="3FA89D67" w:rsidRDefault="5FDAEE4F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t>2</w:t>
      </w:r>
      <w:r w:rsidR="3FA89D67" w:rsidRPr="43B1941D">
        <w:rPr>
          <w:rFonts w:ascii="Calibri" w:eastAsia="Calibri" w:hAnsi="Calibri" w:cs="Calibri"/>
          <w:b/>
          <w:bCs/>
          <w:sz w:val="32"/>
          <w:szCs w:val="32"/>
        </w:rPr>
        <w:t>. E</w:t>
      </w:r>
      <w:r w:rsidR="2B065D46" w:rsidRPr="43B1941D">
        <w:rPr>
          <w:rFonts w:ascii="Calibri" w:eastAsia="Calibri" w:hAnsi="Calibri" w:cs="Calibri"/>
          <w:b/>
          <w:bCs/>
          <w:sz w:val="32"/>
          <w:szCs w:val="32"/>
        </w:rPr>
        <w:t>LEMENTOS UTILIZADOS</w:t>
      </w:r>
    </w:p>
    <w:p w14:paraId="1B8938E0" w14:textId="77777777" w:rsidR="008800C0" w:rsidRDefault="008800C0" w:rsidP="008800C0">
      <w:pPr>
        <w:jc w:val="both"/>
        <w:rPr>
          <w:rFonts w:ascii="Calibri" w:eastAsia="Calibri" w:hAnsi="Calibri" w:cs="Calibri"/>
          <w:i/>
          <w:iCs/>
          <w:sz w:val="24"/>
          <w:szCs w:val="24"/>
        </w:rPr>
        <w:sectPr w:rsidR="008800C0" w:rsidSect="00D82261">
          <w:pgSz w:w="11906" w:h="16838"/>
          <w:pgMar w:top="567" w:right="1440" w:bottom="1440" w:left="1440" w:header="720" w:footer="720" w:gutter="0"/>
          <w:cols w:space="720"/>
          <w:docGrid w:linePitch="360"/>
        </w:sectPr>
      </w:pPr>
    </w:p>
    <w:p w14:paraId="750A7EE0" w14:textId="773550E0" w:rsidR="008800C0" w:rsidRPr="008800C0" w:rsidRDefault="008800C0" w:rsidP="008800C0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proofErr w:type="spellStart"/>
      <w:proofErr w:type="gramStart"/>
      <w:r w:rsidRPr="008800C0">
        <w:rPr>
          <w:rFonts w:ascii="Calibri" w:eastAsia="Calibri" w:hAnsi="Calibri" w:cs="Calibri"/>
          <w:i/>
          <w:iCs/>
          <w:sz w:val="24"/>
          <w:szCs w:val="24"/>
        </w:rPr>
        <w:t>PantallaPrincipal</w:t>
      </w:r>
      <w:proofErr w:type="spellEnd"/>
      <w:r w:rsidRPr="008800C0">
        <w:rPr>
          <w:rFonts w:ascii="Calibri" w:eastAsia="Calibri" w:hAnsi="Calibri" w:cs="Calibri"/>
          <w:i/>
          <w:iCs/>
          <w:sz w:val="24"/>
          <w:szCs w:val="24"/>
        </w:rPr>
        <w:t xml:space="preserve"> :</w:t>
      </w:r>
      <w:proofErr w:type="gramEnd"/>
      <w:r w:rsidRPr="008800C0">
        <w:rPr>
          <w:rFonts w:ascii="Calibri" w:eastAsia="Calibri" w:hAnsi="Calibri" w:cs="Calibri"/>
          <w:i/>
          <w:iCs/>
          <w:sz w:val="24"/>
          <w:szCs w:val="24"/>
        </w:rPr>
        <w:t>: JFrame</w:t>
      </w:r>
    </w:p>
    <w:p w14:paraId="2EB2582E" w14:textId="77777777" w:rsidR="008800C0" w:rsidRPr="008800C0" w:rsidRDefault="008800C0" w:rsidP="008800C0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proofErr w:type="gramStart"/>
      <w:r w:rsidRPr="008800C0">
        <w:rPr>
          <w:rFonts w:ascii="Calibri" w:eastAsia="Calibri" w:hAnsi="Calibri" w:cs="Calibri"/>
          <w:i/>
          <w:iCs/>
          <w:sz w:val="24"/>
          <w:szCs w:val="24"/>
        </w:rPr>
        <w:t>fondo :</w:t>
      </w:r>
      <w:proofErr w:type="gramEnd"/>
      <w:r w:rsidRPr="008800C0">
        <w:rPr>
          <w:rFonts w:ascii="Calibri" w:eastAsia="Calibri" w:hAnsi="Calibri" w:cs="Calibri"/>
          <w:i/>
          <w:iCs/>
          <w:sz w:val="24"/>
          <w:szCs w:val="24"/>
        </w:rPr>
        <w:t xml:space="preserve">: </w:t>
      </w:r>
      <w:proofErr w:type="spellStart"/>
      <w:r w:rsidRPr="008800C0">
        <w:rPr>
          <w:rFonts w:ascii="Calibri" w:eastAsia="Calibri" w:hAnsi="Calibri" w:cs="Calibri"/>
          <w:i/>
          <w:iCs/>
          <w:sz w:val="24"/>
          <w:szCs w:val="24"/>
        </w:rPr>
        <w:t>background</w:t>
      </w:r>
      <w:proofErr w:type="spellEnd"/>
    </w:p>
    <w:p w14:paraId="0AED997B" w14:textId="536C8C12" w:rsidR="008800C0" w:rsidRPr="008800C0" w:rsidRDefault="008800C0" w:rsidP="008800C0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proofErr w:type="spellStart"/>
      <w:proofErr w:type="gramStart"/>
      <w:r w:rsidRPr="008800C0">
        <w:rPr>
          <w:rFonts w:ascii="Calibri" w:eastAsia="Calibri" w:hAnsi="Calibri" w:cs="Calibri"/>
          <w:i/>
          <w:iCs/>
          <w:sz w:val="24"/>
          <w:szCs w:val="24"/>
        </w:rPr>
        <w:t>jLabelImg</w:t>
      </w:r>
      <w:proofErr w:type="spellEnd"/>
      <w:r w:rsidRPr="008800C0">
        <w:rPr>
          <w:rFonts w:ascii="Calibri" w:eastAsia="Calibri" w:hAnsi="Calibri" w:cs="Calibri"/>
          <w:i/>
          <w:iCs/>
          <w:sz w:val="24"/>
          <w:szCs w:val="24"/>
        </w:rPr>
        <w:t xml:space="preserve"> :</w:t>
      </w:r>
      <w:proofErr w:type="gramEnd"/>
      <w:r w:rsidRPr="008800C0">
        <w:rPr>
          <w:rFonts w:ascii="Calibri" w:eastAsia="Calibri" w:hAnsi="Calibri" w:cs="Calibri"/>
          <w:i/>
          <w:iCs/>
          <w:sz w:val="24"/>
          <w:szCs w:val="24"/>
        </w:rPr>
        <w:t xml:space="preserve">: </w:t>
      </w:r>
      <w:proofErr w:type="spellStart"/>
      <w:r w:rsidRPr="008800C0">
        <w:rPr>
          <w:rFonts w:ascii="Calibri" w:eastAsia="Calibri" w:hAnsi="Calibri" w:cs="Calibri"/>
          <w:i/>
          <w:iCs/>
          <w:sz w:val="24"/>
          <w:szCs w:val="24"/>
        </w:rPr>
        <w:t>JLabel</w:t>
      </w:r>
      <w:proofErr w:type="spellEnd"/>
    </w:p>
    <w:p w14:paraId="5825C312" w14:textId="0646818F" w:rsidR="008800C0" w:rsidRPr="008800C0" w:rsidRDefault="008800C0" w:rsidP="008800C0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proofErr w:type="spellStart"/>
      <w:proofErr w:type="gramStart"/>
      <w:r w:rsidRPr="008800C0">
        <w:rPr>
          <w:rFonts w:ascii="Calibri" w:eastAsia="Calibri" w:hAnsi="Calibri" w:cs="Calibri"/>
          <w:i/>
          <w:iCs/>
          <w:sz w:val="24"/>
          <w:szCs w:val="24"/>
        </w:rPr>
        <w:t>jButtonVentana</w:t>
      </w:r>
      <w:proofErr w:type="spellEnd"/>
      <w:r w:rsidRPr="008800C0">
        <w:rPr>
          <w:rFonts w:ascii="Calibri" w:eastAsia="Calibri" w:hAnsi="Calibri" w:cs="Calibri"/>
          <w:i/>
          <w:iCs/>
          <w:sz w:val="24"/>
          <w:szCs w:val="24"/>
        </w:rPr>
        <w:t xml:space="preserve"> :</w:t>
      </w:r>
      <w:proofErr w:type="gramEnd"/>
      <w:r w:rsidRPr="008800C0">
        <w:rPr>
          <w:rFonts w:ascii="Calibri" w:eastAsia="Calibri" w:hAnsi="Calibri" w:cs="Calibri"/>
          <w:i/>
          <w:iCs/>
          <w:sz w:val="24"/>
          <w:szCs w:val="24"/>
        </w:rPr>
        <w:t xml:space="preserve">: </w:t>
      </w:r>
      <w:proofErr w:type="spellStart"/>
      <w:r w:rsidRPr="008800C0">
        <w:rPr>
          <w:rFonts w:ascii="Calibri" w:eastAsia="Calibri" w:hAnsi="Calibri" w:cs="Calibri"/>
          <w:i/>
          <w:iCs/>
          <w:sz w:val="24"/>
          <w:szCs w:val="24"/>
        </w:rPr>
        <w:t>JButton</w:t>
      </w:r>
      <w:proofErr w:type="spellEnd"/>
    </w:p>
    <w:p w14:paraId="3BB97D01" w14:textId="59E4F775" w:rsidR="008800C0" w:rsidRPr="008800C0" w:rsidRDefault="008800C0" w:rsidP="008800C0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r w:rsidRPr="008800C0">
        <w:rPr>
          <w:rFonts w:ascii="Calibri" w:eastAsia="Calibri" w:hAnsi="Calibri" w:cs="Calibri"/>
          <w:i/>
          <w:iCs/>
          <w:sz w:val="24"/>
          <w:szCs w:val="24"/>
        </w:rPr>
        <w:t>jPanel</w:t>
      </w:r>
      <w:proofErr w:type="gramStart"/>
      <w:r w:rsidRPr="008800C0">
        <w:rPr>
          <w:rFonts w:ascii="Calibri" w:eastAsia="Calibri" w:hAnsi="Calibri" w:cs="Calibri"/>
          <w:i/>
          <w:iCs/>
          <w:sz w:val="24"/>
          <w:szCs w:val="24"/>
        </w:rPr>
        <w:t>1 :</w:t>
      </w:r>
      <w:proofErr w:type="gramEnd"/>
      <w:r w:rsidRPr="008800C0">
        <w:rPr>
          <w:rFonts w:ascii="Calibri" w:eastAsia="Calibri" w:hAnsi="Calibri" w:cs="Calibri"/>
          <w:i/>
          <w:iCs/>
          <w:sz w:val="24"/>
          <w:szCs w:val="24"/>
        </w:rPr>
        <w:t xml:space="preserve">: </w:t>
      </w:r>
      <w:proofErr w:type="spellStart"/>
      <w:r w:rsidRPr="008800C0">
        <w:rPr>
          <w:rFonts w:ascii="Calibri" w:eastAsia="Calibri" w:hAnsi="Calibri" w:cs="Calibri"/>
          <w:i/>
          <w:iCs/>
          <w:sz w:val="24"/>
          <w:szCs w:val="24"/>
        </w:rPr>
        <w:t>JPanel</w:t>
      </w:r>
      <w:proofErr w:type="spellEnd"/>
    </w:p>
    <w:p w14:paraId="55FD65AE" w14:textId="3FF6194C" w:rsidR="008800C0" w:rsidRPr="008800C0" w:rsidRDefault="008800C0" w:rsidP="008800C0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proofErr w:type="spellStart"/>
      <w:proofErr w:type="gramStart"/>
      <w:r w:rsidRPr="008800C0">
        <w:rPr>
          <w:rFonts w:ascii="Calibri" w:eastAsia="Calibri" w:hAnsi="Calibri" w:cs="Calibri"/>
          <w:i/>
          <w:iCs/>
          <w:sz w:val="24"/>
          <w:szCs w:val="24"/>
        </w:rPr>
        <w:t>jButtonRed</w:t>
      </w:r>
      <w:proofErr w:type="spellEnd"/>
      <w:r w:rsidRPr="008800C0">
        <w:rPr>
          <w:rFonts w:ascii="Calibri" w:eastAsia="Calibri" w:hAnsi="Calibri" w:cs="Calibri"/>
          <w:i/>
          <w:iCs/>
          <w:sz w:val="24"/>
          <w:szCs w:val="24"/>
        </w:rPr>
        <w:t xml:space="preserve"> :</w:t>
      </w:r>
      <w:proofErr w:type="gramEnd"/>
      <w:r w:rsidRPr="008800C0">
        <w:rPr>
          <w:rFonts w:ascii="Calibri" w:eastAsia="Calibri" w:hAnsi="Calibri" w:cs="Calibri"/>
          <w:i/>
          <w:iCs/>
          <w:sz w:val="24"/>
          <w:szCs w:val="24"/>
        </w:rPr>
        <w:t xml:space="preserve">: </w:t>
      </w:r>
      <w:proofErr w:type="spellStart"/>
      <w:r w:rsidRPr="008800C0">
        <w:rPr>
          <w:rFonts w:ascii="Calibri" w:eastAsia="Calibri" w:hAnsi="Calibri" w:cs="Calibri"/>
          <w:i/>
          <w:iCs/>
          <w:sz w:val="24"/>
          <w:szCs w:val="24"/>
        </w:rPr>
        <w:t>JButton</w:t>
      </w:r>
      <w:proofErr w:type="spellEnd"/>
    </w:p>
    <w:p w14:paraId="7532A7A3" w14:textId="5F35519F" w:rsidR="008800C0" w:rsidRPr="008800C0" w:rsidRDefault="008800C0" w:rsidP="008800C0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proofErr w:type="spellStart"/>
      <w:proofErr w:type="gramStart"/>
      <w:r w:rsidRPr="008800C0">
        <w:rPr>
          <w:rFonts w:ascii="Calibri" w:eastAsia="Calibri" w:hAnsi="Calibri" w:cs="Calibri"/>
          <w:i/>
          <w:iCs/>
          <w:sz w:val="24"/>
          <w:szCs w:val="24"/>
        </w:rPr>
        <w:t>jButtonVerde</w:t>
      </w:r>
      <w:proofErr w:type="spellEnd"/>
      <w:r w:rsidRPr="008800C0">
        <w:rPr>
          <w:rFonts w:ascii="Calibri" w:eastAsia="Calibri" w:hAnsi="Calibri" w:cs="Calibri"/>
          <w:i/>
          <w:iCs/>
          <w:sz w:val="24"/>
          <w:szCs w:val="24"/>
        </w:rPr>
        <w:t xml:space="preserve"> :</w:t>
      </w:r>
      <w:proofErr w:type="gramEnd"/>
      <w:r w:rsidRPr="008800C0">
        <w:rPr>
          <w:rFonts w:ascii="Calibri" w:eastAsia="Calibri" w:hAnsi="Calibri" w:cs="Calibri"/>
          <w:i/>
          <w:iCs/>
          <w:sz w:val="24"/>
          <w:szCs w:val="24"/>
        </w:rPr>
        <w:t xml:space="preserve">: </w:t>
      </w:r>
      <w:proofErr w:type="spellStart"/>
      <w:r w:rsidRPr="008800C0">
        <w:rPr>
          <w:rFonts w:ascii="Calibri" w:eastAsia="Calibri" w:hAnsi="Calibri" w:cs="Calibri"/>
          <w:i/>
          <w:iCs/>
          <w:sz w:val="24"/>
          <w:szCs w:val="24"/>
        </w:rPr>
        <w:t>JButton</w:t>
      </w:r>
      <w:proofErr w:type="spellEnd"/>
    </w:p>
    <w:p w14:paraId="23FB3CE3" w14:textId="0C1E0869" w:rsidR="008800C0" w:rsidRDefault="008800C0" w:rsidP="008800C0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proofErr w:type="spellStart"/>
      <w:proofErr w:type="gramStart"/>
      <w:r w:rsidRPr="008800C0">
        <w:rPr>
          <w:rFonts w:ascii="Calibri" w:eastAsia="Calibri" w:hAnsi="Calibri" w:cs="Calibri"/>
          <w:i/>
          <w:iCs/>
          <w:sz w:val="24"/>
          <w:szCs w:val="24"/>
        </w:rPr>
        <w:t>jButtonBlue</w:t>
      </w:r>
      <w:proofErr w:type="spellEnd"/>
      <w:r w:rsidRPr="008800C0">
        <w:rPr>
          <w:rFonts w:ascii="Calibri" w:eastAsia="Calibri" w:hAnsi="Calibri" w:cs="Calibri"/>
          <w:i/>
          <w:iCs/>
          <w:sz w:val="24"/>
          <w:szCs w:val="24"/>
        </w:rPr>
        <w:t xml:space="preserve"> :</w:t>
      </w:r>
      <w:proofErr w:type="gramEnd"/>
      <w:r w:rsidRPr="008800C0">
        <w:rPr>
          <w:rFonts w:ascii="Calibri" w:eastAsia="Calibri" w:hAnsi="Calibri" w:cs="Calibri"/>
          <w:i/>
          <w:iCs/>
          <w:sz w:val="24"/>
          <w:szCs w:val="24"/>
        </w:rPr>
        <w:t xml:space="preserve">: </w:t>
      </w:r>
      <w:proofErr w:type="spellStart"/>
      <w:r w:rsidRPr="008800C0">
        <w:rPr>
          <w:rFonts w:ascii="Calibri" w:eastAsia="Calibri" w:hAnsi="Calibri" w:cs="Calibri"/>
          <w:i/>
          <w:iCs/>
          <w:sz w:val="24"/>
          <w:szCs w:val="24"/>
        </w:rPr>
        <w:t>JButton</w:t>
      </w:r>
      <w:proofErr w:type="spellEnd"/>
    </w:p>
    <w:p w14:paraId="11578B76" w14:textId="52C915A5" w:rsidR="008800C0" w:rsidRDefault="008800C0" w:rsidP="008800C0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proofErr w:type="gramStart"/>
      <w:r>
        <w:rPr>
          <w:rFonts w:ascii="Calibri" w:eastAsia="Calibri" w:hAnsi="Calibri" w:cs="Calibri"/>
          <w:i/>
          <w:iCs/>
          <w:sz w:val="24"/>
          <w:szCs w:val="24"/>
        </w:rPr>
        <w:t>icono :</w:t>
      </w:r>
      <w:proofErr w:type="gramEnd"/>
      <w:r>
        <w:rPr>
          <w:rFonts w:ascii="Calibri" w:eastAsia="Calibri" w:hAnsi="Calibri" w:cs="Calibri"/>
          <w:i/>
          <w:iCs/>
          <w:sz w:val="24"/>
          <w:szCs w:val="24"/>
        </w:rPr>
        <w:t xml:space="preserve">: </w:t>
      </w:r>
      <w:proofErr w:type="spellStart"/>
      <w:r w:rsidRPr="008800C0">
        <w:rPr>
          <w:rFonts w:ascii="Calibri" w:eastAsia="Calibri" w:hAnsi="Calibri" w:cs="Calibri"/>
          <w:i/>
          <w:iCs/>
          <w:sz w:val="24"/>
          <w:szCs w:val="24"/>
        </w:rPr>
        <w:t>Icon</w:t>
      </w:r>
      <w:proofErr w:type="spellEnd"/>
    </w:p>
    <w:p w14:paraId="2CC61A28" w14:textId="44F659F8" w:rsidR="008800C0" w:rsidRPr="008800C0" w:rsidRDefault="008800C0" w:rsidP="008800C0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proofErr w:type="gramStart"/>
      <w:r w:rsidRPr="008800C0">
        <w:rPr>
          <w:rFonts w:ascii="Calibri" w:eastAsia="Calibri" w:hAnsi="Calibri" w:cs="Calibri"/>
          <w:i/>
          <w:iCs/>
          <w:sz w:val="24"/>
          <w:szCs w:val="24"/>
        </w:rPr>
        <w:t>imagen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:</w:t>
      </w:r>
      <w:proofErr w:type="gramEnd"/>
      <w:r>
        <w:rPr>
          <w:rFonts w:ascii="Calibri" w:eastAsia="Calibri" w:hAnsi="Calibri" w:cs="Calibri"/>
          <w:i/>
          <w:iCs/>
          <w:sz w:val="24"/>
          <w:szCs w:val="24"/>
        </w:rPr>
        <w:t xml:space="preserve">: </w:t>
      </w:r>
      <w:proofErr w:type="spellStart"/>
      <w:r w:rsidRPr="008800C0">
        <w:rPr>
          <w:rFonts w:ascii="Calibri" w:eastAsia="Calibri" w:hAnsi="Calibri" w:cs="Calibri"/>
          <w:i/>
          <w:iCs/>
          <w:sz w:val="24"/>
          <w:szCs w:val="24"/>
        </w:rPr>
        <w:t>ImageIcon</w:t>
      </w:r>
      <w:proofErr w:type="spellEnd"/>
    </w:p>
    <w:p w14:paraId="7A57A35E" w14:textId="77777777" w:rsidR="008800C0" w:rsidRDefault="008800C0" w:rsidP="008800C0">
      <w:pPr>
        <w:jc w:val="both"/>
        <w:rPr>
          <w:rFonts w:ascii="Calibri" w:eastAsia="Calibri" w:hAnsi="Calibri" w:cs="Calibri"/>
          <w:b/>
          <w:bCs/>
          <w:sz w:val="32"/>
          <w:szCs w:val="32"/>
        </w:rPr>
        <w:sectPr w:rsidR="008800C0" w:rsidSect="00D82261">
          <w:type w:val="continuous"/>
          <w:pgSz w:w="11906" w:h="16838"/>
          <w:pgMar w:top="567" w:right="1440" w:bottom="1440" w:left="1440" w:header="720" w:footer="720" w:gutter="0"/>
          <w:cols w:num="2" w:space="720"/>
          <w:docGrid w:linePitch="360"/>
        </w:sectPr>
      </w:pPr>
    </w:p>
    <w:p w14:paraId="1E654F9B" w14:textId="785B8CEE" w:rsidR="6CAD053B" w:rsidRDefault="0E8962DC" w:rsidP="008800C0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t>3</w:t>
      </w:r>
      <w:r w:rsidR="3FA89D67" w:rsidRPr="43B1941D">
        <w:rPr>
          <w:rFonts w:ascii="Calibri" w:eastAsia="Calibri" w:hAnsi="Calibri" w:cs="Calibri"/>
          <w:b/>
          <w:bCs/>
          <w:sz w:val="32"/>
          <w:szCs w:val="32"/>
        </w:rPr>
        <w:t xml:space="preserve">. </w:t>
      </w:r>
      <w:r w:rsidR="7FD73046" w:rsidRPr="43B1941D">
        <w:rPr>
          <w:rFonts w:ascii="Calibri" w:eastAsia="Calibri" w:hAnsi="Calibri" w:cs="Calibri"/>
          <w:b/>
          <w:bCs/>
          <w:sz w:val="32"/>
          <w:szCs w:val="32"/>
        </w:rPr>
        <w:t>FUNCIONAMIENTO</w:t>
      </w:r>
    </w:p>
    <w:p w14:paraId="7A2C26B8" w14:textId="7BED3217" w:rsidR="00BD4A00" w:rsidRPr="00BD4A00" w:rsidRDefault="00BD4A00" w:rsidP="43B1941D">
      <w:pPr>
        <w:jc w:val="both"/>
        <w:rPr>
          <w:rFonts w:ascii="Calibri" w:eastAsia="Calibri" w:hAnsi="Calibri" w:cs="Calibri"/>
          <w:sz w:val="24"/>
          <w:szCs w:val="24"/>
        </w:rPr>
      </w:pPr>
      <w:r w:rsidRPr="00BD4A00">
        <w:rPr>
          <w:rFonts w:ascii="Calibri" w:eastAsia="Calibri" w:hAnsi="Calibri" w:cs="Calibri"/>
          <w:sz w:val="24"/>
          <w:szCs w:val="24"/>
        </w:rPr>
        <w:t xml:space="preserve">En esta </w:t>
      </w:r>
      <w:r w:rsidR="008800C0" w:rsidRPr="00BD4A00">
        <w:rPr>
          <w:rFonts w:ascii="Calibri" w:eastAsia="Calibri" w:hAnsi="Calibri" w:cs="Calibri"/>
          <w:sz w:val="24"/>
          <w:szCs w:val="24"/>
        </w:rPr>
        <w:t>aplicación</w:t>
      </w:r>
      <w:r w:rsidRPr="00BD4A00">
        <w:rPr>
          <w:rFonts w:ascii="Calibri" w:eastAsia="Calibri" w:hAnsi="Calibri" w:cs="Calibri"/>
          <w:sz w:val="24"/>
          <w:szCs w:val="24"/>
        </w:rPr>
        <w:t xml:space="preserve">, tenemos una pantalla principal que muestra una imagen dentro de un </w:t>
      </w:r>
      <w:proofErr w:type="spellStart"/>
      <w:r w:rsidRPr="00BD4A00">
        <w:rPr>
          <w:rFonts w:ascii="Calibri" w:eastAsia="Calibri" w:hAnsi="Calibri" w:cs="Calibri"/>
          <w:sz w:val="24"/>
          <w:szCs w:val="24"/>
        </w:rPr>
        <w:t>label</w:t>
      </w:r>
      <w:proofErr w:type="spellEnd"/>
      <w:r w:rsidRPr="00BD4A00">
        <w:rPr>
          <w:rFonts w:ascii="Calibri" w:eastAsia="Calibri" w:hAnsi="Calibri" w:cs="Calibri"/>
          <w:sz w:val="24"/>
          <w:szCs w:val="24"/>
        </w:rPr>
        <w:t xml:space="preserve">. He creado un nuevo paquete que contiene las imágenes. Debajo de esta imagen, se encuentran 4 botones: uno para mostrar la segunda pantalla y otros 3 botones para cambiar su fondo de color mediante el uso de la </w:t>
      </w:r>
      <w:r w:rsidR="008800C0" w:rsidRPr="00BD4A00">
        <w:rPr>
          <w:rFonts w:ascii="Calibri" w:eastAsia="Calibri" w:hAnsi="Calibri" w:cs="Calibri"/>
          <w:sz w:val="24"/>
          <w:szCs w:val="24"/>
        </w:rPr>
        <w:t xml:space="preserve">función. </w:t>
      </w:r>
      <w:proofErr w:type="spellStart"/>
      <w:proofErr w:type="gramStart"/>
      <w:r w:rsidR="008800C0" w:rsidRPr="00BD4A00">
        <w:rPr>
          <w:rFonts w:ascii="Calibri" w:eastAsia="Calibri" w:hAnsi="Calibri" w:cs="Calibri"/>
          <w:sz w:val="24"/>
          <w:szCs w:val="24"/>
        </w:rPr>
        <w:t>setBackground</w:t>
      </w:r>
      <w:proofErr w:type="spellEnd"/>
      <w:r w:rsidRPr="00BD4A00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00BD4A00">
        <w:rPr>
          <w:rFonts w:ascii="Calibri" w:eastAsia="Calibri" w:hAnsi="Calibri" w:cs="Calibri"/>
          <w:sz w:val="24"/>
          <w:szCs w:val="24"/>
        </w:rPr>
        <w:t xml:space="preserve">Color). Además, también he añadido un ícono a la </w:t>
      </w:r>
      <w:r w:rsidR="008800C0" w:rsidRPr="00BD4A00">
        <w:rPr>
          <w:rFonts w:ascii="Calibri" w:eastAsia="Calibri" w:hAnsi="Calibri" w:cs="Calibri"/>
          <w:sz w:val="24"/>
          <w:szCs w:val="24"/>
        </w:rPr>
        <w:t>aplicación</w:t>
      </w:r>
      <w:r w:rsidRPr="00BD4A00">
        <w:rPr>
          <w:rFonts w:ascii="Calibri" w:eastAsia="Calibri" w:hAnsi="Calibri" w:cs="Calibri"/>
          <w:sz w:val="24"/>
          <w:szCs w:val="24"/>
        </w:rPr>
        <w:t>.</w:t>
      </w:r>
    </w:p>
    <w:p w14:paraId="6B03F9FC" w14:textId="6DEB626F" w:rsidR="6CAD053B" w:rsidRDefault="05E115CF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t>4</w:t>
      </w:r>
      <w:r w:rsidR="550B1F59" w:rsidRPr="43B1941D">
        <w:rPr>
          <w:rFonts w:ascii="Calibri" w:eastAsia="Calibri" w:hAnsi="Calibri" w:cs="Calibri"/>
          <w:b/>
          <w:bCs/>
          <w:sz w:val="32"/>
          <w:szCs w:val="32"/>
        </w:rPr>
        <w:t>. CAPTURAS</w:t>
      </w:r>
    </w:p>
    <w:p w14:paraId="3EE7ED4C" w14:textId="74953C23" w:rsidR="6CAD053B" w:rsidRDefault="00093266" w:rsidP="43B1941D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br/>
        <w:t xml:space="preserve">Pantalla Principal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Source</w:t>
      </w:r>
      <w:proofErr w:type="spellEnd"/>
    </w:p>
    <w:p w14:paraId="59E809A1" w14:textId="5CA5E8C9" w:rsidR="00093266" w:rsidRDefault="00093266" w:rsidP="43B1941D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r w:rsidRPr="00093266">
        <w:rPr>
          <w:rFonts w:ascii="Calibri" w:eastAsia="Calibri" w:hAnsi="Calibri" w:cs="Calibri"/>
          <w:i/>
          <w:iCs/>
          <w:noProof/>
          <w:sz w:val="24"/>
          <w:szCs w:val="24"/>
        </w:rPr>
        <w:drawing>
          <wp:inline distT="0" distB="0" distL="0" distR="0" wp14:anchorId="63E05935" wp14:editId="7833313B">
            <wp:extent cx="5731510" cy="911225"/>
            <wp:effectExtent l="0" t="0" r="2540" b="3175"/>
            <wp:docPr id="10146268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2686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F72C" w14:textId="3442DE24" w:rsidR="00093266" w:rsidRDefault="00093266" w:rsidP="00093266">
      <w:pPr>
        <w:jc w:val="center"/>
        <w:rPr>
          <w:rFonts w:ascii="Calibri" w:eastAsia="Calibri" w:hAnsi="Calibri" w:cs="Calibri"/>
          <w:i/>
          <w:iCs/>
          <w:sz w:val="24"/>
          <w:szCs w:val="24"/>
        </w:rPr>
      </w:pPr>
      <w:r w:rsidRPr="00093266">
        <w:rPr>
          <w:rFonts w:ascii="Calibri" w:eastAsia="Calibri" w:hAnsi="Calibri" w:cs="Calibri"/>
          <w:i/>
          <w:iCs/>
          <w:noProof/>
          <w:sz w:val="24"/>
          <w:szCs w:val="24"/>
        </w:rPr>
        <w:drawing>
          <wp:inline distT="0" distB="0" distL="0" distR="0" wp14:anchorId="0450DD5A" wp14:editId="2E19F93E">
            <wp:extent cx="5034157" cy="2324100"/>
            <wp:effectExtent l="0" t="0" r="0" b="0"/>
            <wp:docPr id="105123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35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494" cy="233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19F0" w14:textId="6B33A0EC" w:rsidR="00093266" w:rsidRDefault="00093266" w:rsidP="43B1941D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lastRenderedPageBreak/>
        <w:t xml:space="preserve">Pantalla de fondo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Source</w:t>
      </w:r>
      <w:proofErr w:type="spellEnd"/>
    </w:p>
    <w:p w14:paraId="749F9A98" w14:textId="50D32576" w:rsidR="00093266" w:rsidRDefault="00093266" w:rsidP="00093266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093266">
        <w:rPr>
          <w:rFonts w:ascii="Calibri" w:eastAsia="Calibri" w:hAnsi="Calibri" w:cs="Calibri"/>
          <w:b/>
          <w:bCs/>
          <w:noProof/>
          <w:sz w:val="32"/>
          <w:szCs w:val="32"/>
        </w:rPr>
        <w:drawing>
          <wp:inline distT="0" distB="0" distL="0" distR="0" wp14:anchorId="4F511009" wp14:editId="2E27B51B">
            <wp:extent cx="3519488" cy="812649"/>
            <wp:effectExtent l="0" t="0" r="5080" b="6985"/>
            <wp:docPr id="92012369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23696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4939" cy="82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FAB2" w14:textId="0BD463AE" w:rsidR="00093266" w:rsidRDefault="00093266" w:rsidP="00093266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 xml:space="preserve">Pantalla Principal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Design</w:t>
      </w:r>
      <w:proofErr w:type="spellEnd"/>
    </w:p>
    <w:p w14:paraId="48DBE0A2" w14:textId="4838F1E2" w:rsidR="00093266" w:rsidRDefault="00093266" w:rsidP="00093266">
      <w:pPr>
        <w:jc w:val="center"/>
        <w:rPr>
          <w:rFonts w:ascii="Calibri" w:eastAsia="Calibri" w:hAnsi="Calibri" w:cs="Calibri"/>
          <w:i/>
          <w:iCs/>
          <w:sz w:val="24"/>
          <w:szCs w:val="24"/>
        </w:rPr>
      </w:pPr>
      <w:r w:rsidRPr="00093266">
        <w:rPr>
          <w:rFonts w:ascii="Calibri" w:eastAsia="Calibri" w:hAnsi="Calibri" w:cs="Calibri"/>
          <w:i/>
          <w:iCs/>
          <w:noProof/>
          <w:sz w:val="24"/>
          <w:szCs w:val="24"/>
        </w:rPr>
        <w:drawing>
          <wp:inline distT="0" distB="0" distL="0" distR="0" wp14:anchorId="4BA454FA" wp14:editId="044AF7B1">
            <wp:extent cx="4179573" cy="2552383"/>
            <wp:effectExtent l="0" t="0" r="0" b="635"/>
            <wp:docPr id="348398860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98860" name="Imagen 1" descr="Captura de pantalla de un videojueg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233" cy="255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4EE1" w14:textId="579EDF86" w:rsidR="3CEF574D" w:rsidRDefault="00093266" w:rsidP="3CEF574D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 xml:space="preserve">Pantalla de fondo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Design</w:t>
      </w:r>
      <w:proofErr w:type="spellEnd"/>
    </w:p>
    <w:p w14:paraId="4B5EF76E" w14:textId="7B9279B0" w:rsidR="00093266" w:rsidRPr="00093266" w:rsidRDefault="00093266" w:rsidP="00093266">
      <w:pPr>
        <w:jc w:val="center"/>
        <w:rPr>
          <w:rFonts w:ascii="Calibri" w:eastAsia="Calibri" w:hAnsi="Calibri" w:cs="Calibri"/>
          <w:i/>
          <w:iCs/>
          <w:sz w:val="24"/>
          <w:szCs w:val="24"/>
        </w:rPr>
      </w:pPr>
      <w:r w:rsidRPr="00093266">
        <w:rPr>
          <w:rFonts w:ascii="Calibri" w:eastAsia="Calibri" w:hAnsi="Calibri" w:cs="Calibri"/>
          <w:i/>
          <w:iCs/>
          <w:noProof/>
          <w:sz w:val="24"/>
          <w:szCs w:val="24"/>
        </w:rPr>
        <w:drawing>
          <wp:inline distT="0" distB="0" distL="0" distR="0" wp14:anchorId="73784E68" wp14:editId="28B606E1">
            <wp:extent cx="1890713" cy="1405152"/>
            <wp:effectExtent l="0" t="0" r="0" b="5080"/>
            <wp:docPr id="1118752656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52656" name="Imagen 1" descr="For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06" cy="14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266">
        <w:rPr>
          <w:rFonts w:ascii="Calibri" w:eastAsia="Calibri" w:hAnsi="Calibri" w:cs="Calibri"/>
          <w:b/>
          <w:bCs/>
          <w:noProof/>
          <w:sz w:val="32"/>
          <w:szCs w:val="32"/>
        </w:rPr>
        <w:drawing>
          <wp:inline distT="0" distB="0" distL="0" distR="0" wp14:anchorId="6C2A1B76" wp14:editId="67E32261">
            <wp:extent cx="1876425" cy="1394534"/>
            <wp:effectExtent l="0" t="0" r="0" b="0"/>
            <wp:docPr id="856276034" name="Imagen 1" descr="Forma, Cuad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76034" name="Imagen 1" descr="Forma, Cuadrad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3582" cy="1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266">
        <w:rPr>
          <w:rFonts w:ascii="Calibri" w:eastAsia="Calibri" w:hAnsi="Calibri" w:cs="Calibri"/>
          <w:b/>
          <w:bCs/>
          <w:noProof/>
          <w:sz w:val="32"/>
          <w:szCs w:val="32"/>
        </w:rPr>
        <w:drawing>
          <wp:inline distT="0" distB="0" distL="0" distR="0" wp14:anchorId="0BC701A2" wp14:editId="001ECA3E">
            <wp:extent cx="1857375" cy="1380375"/>
            <wp:effectExtent l="0" t="0" r="0" b="0"/>
            <wp:docPr id="1015262917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62917" name="Imagen 1" descr="Forma, Rectángul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3631" cy="139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266" w:rsidRPr="00093266" w:rsidSect="00D82261">
      <w:type w:val="continuous"/>
      <w:pgSz w:w="11906" w:h="16838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43FA"/>
    <w:multiLevelType w:val="hybridMultilevel"/>
    <w:tmpl w:val="4A30A8B4"/>
    <w:lvl w:ilvl="0" w:tplc="AE187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41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E2B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1E2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41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2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A61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8C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E23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B00B0"/>
    <w:multiLevelType w:val="hybridMultilevel"/>
    <w:tmpl w:val="CC80060A"/>
    <w:lvl w:ilvl="0" w:tplc="1AF8F8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D3A7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E6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A0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A8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44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CCF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AF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41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9AE4"/>
    <w:multiLevelType w:val="hybridMultilevel"/>
    <w:tmpl w:val="AEC8B02C"/>
    <w:lvl w:ilvl="0" w:tplc="26504C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B41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343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49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6CC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A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EB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C6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AD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1BDB6"/>
    <w:multiLevelType w:val="hybridMultilevel"/>
    <w:tmpl w:val="04ACB6B8"/>
    <w:lvl w:ilvl="0" w:tplc="65947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6AAF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42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40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AD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C82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06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A3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8B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98AF2"/>
    <w:multiLevelType w:val="hybridMultilevel"/>
    <w:tmpl w:val="98FEBAB4"/>
    <w:lvl w:ilvl="0" w:tplc="1356444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B94C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A9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29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0A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00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A1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07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88B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D53A8"/>
    <w:multiLevelType w:val="hybridMultilevel"/>
    <w:tmpl w:val="08FCFAD4"/>
    <w:lvl w:ilvl="0" w:tplc="35A457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C0FE6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4E3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F69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8F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FCB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5C4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CE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BCA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AE48D"/>
    <w:multiLevelType w:val="hybridMultilevel"/>
    <w:tmpl w:val="9F842C7A"/>
    <w:lvl w:ilvl="0" w:tplc="D36EB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CE7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62B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2E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41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64F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C04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CE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540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7F78C"/>
    <w:multiLevelType w:val="hybridMultilevel"/>
    <w:tmpl w:val="0FB849AA"/>
    <w:lvl w:ilvl="0" w:tplc="94C02806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DFF4313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C7F0BC2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922469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B1C7E9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DBE920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E0BDF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52A11D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EF2C75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7543CD"/>
    <w:multiLevelType w:val="hybridMultilevel"/>
    <w:tmpl w:val="97D2EDDE"/>
    <w:lvl w:ilvl="0" w:tplc="DCA08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C29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5B83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44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4C9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DE8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A9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A45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CE4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691A5"/>
    <w:multiLevelType w:val="hybridMultilevel"/>
    <w:tmpl w:val="44A255A0"/>
    <w:lvl w:ilvl="0" w:tplc="3400411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74E84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D43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927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4E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FC3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2C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8D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965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C201E"/>
    <w:multiLevelType w:val="hybridMultilevel"/>
    <w:tmpl w:val="F61EA63A"/>
    <w:lvl w:ilvl="0" w:tplc="74E62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F08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8A8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89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AE2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068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C2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83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F4C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09196"/>
    <w:multiLevelType w:val="hybridMultilevel"/>
    <w:tmpl w:val="C57E0A6C"/>
    <w:lvl w:ilvl="0" w:tplc="4F248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C3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4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61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27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4CF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4B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63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00C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CFE6"/>
    <w:multiLevelType w:val="hybridMultilevel"/>
    <w:tmpl w:val="052E1890"/>
    <w:lvl w:ilvl="0" w:tplc="A198DCE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82B24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922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49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2D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988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A5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27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6E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01EE8"/>
    <w:multiLevelType w:val="hybridMultilevel"/>
    <w:tmpl w:val="6748C41E"/>
    <w:lvl w:ilvl="0" w:tplc="4F2831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FBA7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5A9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BA2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F8C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380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8A1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AC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5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58ED6"/>
    <w:multiLevelType w:val="hybridMultilevel"/>
    <w:tmpl w:val="C3041F5A"/>
    <w:lvl w:ilvl="0" w:tplc="340626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F08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8E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40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4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E3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E4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24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07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96E76"/>
    <w:multiLevelType w:val="hybridMultilevel"/>
    <w:tmpl w:val="D7E62DB6"/>
    <w:lvl w:ilvl="0" w:tplc="EF82F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26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CA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8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0C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81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2D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48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85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49BD8"/>
    <w:multiLevelType w:val="hybridMultilevel"/>
    <w:tmpl w:val="1408FA84"/>
    <w:lvl w:ilvl="0" w:tplc="4FCCB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E89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4E5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A6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807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680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8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E0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66E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5A1F4"/>
    <w:multiLevelType w:val="hybridMultilevel"/>
    <w:tmpl w:val="11CC0CBA"/>
    <w:lvl w:ilvl="0" w:tplc="B9E05BC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6C683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D8B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8E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E6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88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4E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AF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E5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7FA27"/>
    <w:multiLevelType w:val="hybridMultilevel"/>
    <w:tmpl w:val="4A40FE76"/>
    <w:lvl w:ilvl="0" w:tplc="91501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8A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F28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2D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61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60F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C2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43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4A5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25D21"/>
    <w:multiLevelType w:val="hybridMultilevel"/>
    <w:tmpl w:val="6F92C10A"/>
    <w:lvl w:ilvl="0" w:tplc="1DC205B0">
      <w:start w:val="1"/>
      <w:numFmt w:val="decimal"/>
      <w:lvlText w:val="%1."/>
      <w:lvlJc w:val="left"/>
      <w:pPr>
        <w:ind w:left="720" w:hanging="360"/>
      </w:pPr>
    </w:lvl>
    <w:lvl w:ilvl="1" w:tplc="808C1C62">
      <w:start w:val="1"/>
      <w:numFmt w:val="lowerLetter"/>
      <w:lvlText w:val="%2."/>
      <w:lvlJc w:val="left"/>
      <w:pPr>
        <w:ind w:left="1440" w:hanging="360"/>
      </w:pPr>
    </w:lvl>
    <w:lvl w:ilvl="2" w:tplc="20CA3C4C">
      <w:start w:val="1"/>
      <w:numFmt w:val="lowerRoman"/>
      <w:lvlText w:val="%3."/>
      <w:lvlJc w:val="right"/>
      <w:pPr>
        <w:ind w:left="2160" w:hanging="180"/>
      </w:pPr>
    </w:lvl>
    <w:lvl w:ilvl="3" w:tplc="9D88178E">
      <w:start w:val="1"/>
      <w:numFmt w:val="decimal"/>
      <w:lvlText w:val="%4."/>
      <w:lvlJc w:val="left"/>
      <w:pPr>
        <w:ind w:left="2880" w:hanging="360"/>
      </w:pPr>
    </w:lvl>
    <w:lvl w:ilvl="4" w:tplc="E7E4CCBE">
      <w:start w:val="1"/>
      <w:numFmt w:val="lowerLetter"/>
      <w:lvlText w:val="%5."/>
      <w:lvlJc w:val="left"/>
      <w:pPr>
        <w:ind w:left="3600" w:hanging="360"/>
      </w:pPr>
    </w:lvl>
    <w:lvl w:ilvl="5" w:tplc="258481BE">
      <w:start w:val="1"/>
      <w:numFmt w:val="lowerRoman"/>
      <w:lvlText w:val="%6."/>
      <w:lvlJc w:val="right"/>
      <w:pPr>
        <w:ind w:left="4320" w:hanging="180"/>
      </w:pPr>
    </w:lvl>
    <w:lvl w:ilvl="6" w:tplc="F9909B18">
      <w:start w:val="1"/>
      <w:numFmt w:val="decimal"/>
      <w:lvlText w:val="%7."/>
      <w:lvlJc w:val="left"/>
      <w:pPr>
        <w:ind w:left="5040" w:hanging="360"/>
      </w:pPr>
    </w:lvl>
    <w:lvl w:ilvl="7" w:tplc="9558C026">
      <w:start w:val="1"/>
      <w:numFmt w:val="lowerLetter"/>
      <w:lvlText w:val="%8."/>
      <w:lvlJc w:val="left"/>
      <w:pPr>
        <w:ind w:left="5760" w:hanging="360"/>
      </w:pPr>
    </w:lvl>
    <w:lvl w:ilvl="8" w:tplc="E74E2CB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B8AC1"/>
    <w:multiLevelType w:val="hybridMultilevel"/>
    <w:tmpl w:val="167CE7DC"/>
    <w:lvl w:ilvl="0" w:tplc="8AF44B8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C6426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C3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C5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C0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40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05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8F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83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96E79"/>
    <w:multiLevelType w:val="hybridMultilevel"/>
    <w:tmpl w:val="B38A5858"/>
    <w:lvl w:ilvl="0" w:tplc="C1A43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63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E4E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A9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AC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8E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21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463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4935F"/>
    <w:multiLevelType w:val="hybridMultilevel"/>
    <w:tmpl w:val="FC3C3558"/>
    <w:lvl w:ilvl="0" w:tplc="E6A03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7E8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23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69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4E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744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25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8D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D24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2B44C2"/>
    <w:multiLevelType w:val="hybridMultilevel"/>
    <w:tmpl w:val="A6E08C04"/>
    <w:lvl w:ilvl="0" w:tplc="1CDC8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94F2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EF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24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306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DA5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C6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28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EB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23273"/>
    <w:multiLevelType w:val="hybridMultilevel"/>
    <w:tmpl w:val="679C5F20"/>
    <w:lvl w:ilvl="0" w:tplc="BA827BB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F18E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BC5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2EE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6E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0C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609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88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C1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EC0FB"/>
    <w:multiLevelType w:val="hybridMultilevel"/>
    <w:tmpl w:val="F230D1A2"/>
    <w:lvl w:ilvl="0" w:tplc="E7764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E0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6D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83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2F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CCF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247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2B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8D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F9E3E"/>
    <w:multiLevelType w:val="hybridMultilevel"/>
    <w:tmpl w:val="F0964A54"/>
    <w:lvl w:ilvl="0" w:tplc="D0BC3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8B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6AA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D08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A5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2A4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E2C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C0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4A9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E56FC2"/>
    <w:multiLevelType w:val="hybridMultilevel"/>
    <w:tmpl w:val="6B10D858"/>
    <w:lvl w:ilvl="0" w:tplc="2C76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F6F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AA7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4F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4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03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C7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E6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A3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B92EA"/>
    <w:multiLevelType w:val="hybridMultilevel"/>
    <w:tmpl w:val="0794279C"/>
    <w:lvl w:ilvl="0" w:tplc="00122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C5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4E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C9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8F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CD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E0F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82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C6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2F89F"/>
    <w:multiLevelType w:val="hybridMultilevel"/>
    <w:tmpl w:val="8D5C7EAC"/>
    <w:lvl w:ilvl="0" w:tplc="135276FA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DCA441B2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AA1EC388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A99EC004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2CCFD4E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4A90089A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D22A804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7540C0A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2FAC4456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70513D6A"/>
    <w:multiLevelType w:val="hybridMultilevel"/>
    <w:tmpl w:val="F47CC852"/>
    <w:lvl w:ilvl="0" w:tplc="7C60DA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F449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220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4C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20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F6E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AF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EE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DEC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04CC9"/>
    <w:multiLevelType w:val="hybridMultilevel"/>
    <w:tmpl w:val="B7721F96"/>
    <w:lvl w:ilvl="0" w:tplc="3DD68D3C">
      <w:start w:val="1"/>
      <w:numFmt w:val="decimal"/>
      <w:lvlText w:val="%1."/>
      <w:lvlJc w:val="left"/>
      <w:pPr>
        <w:ind w:left="720" w:hanging="360"/>
      </w:pPr>
    </w:lvl>
    <w:lvl w:ilvl="1" w:tplc="B6FA1238">
      <w:start w:val="1"/>
      <w:numFmt w:val="lowerLetter"/>
      <w:lvlText w:val="%2."/>
      <w:lvlJc w:val="left"/>
      <w:pPr>
        <w:ind w:left="1440" w:hanging="360"/>
      </w:pPr>
    </w:lvl>
    <w:lvl w:ilvl="2" w:tplc="70E2E77E">
      <w:start w:val="1"/>
      <w:numFmt w:val="lowerRoman"/>
      <w:lvlText w:val="%3."/>
      <w:lvlJc w:val="right"/>
      <w:pPr>
        <w:ind w:left="2160" w:hanging="180"/>
      </w:pPr>
    </w:lvl>
    <w:lvl w:ilvl="3" w:tplc="670CA9F4">
      <w:start w:val="1"/>
      <w:numFmt w:val="decimal"/>
      <w:lvlText w:val="%4."/>
      <w:lvlJc w:val="left"/>
      <w:pPr>
        <w:ind w:left="2880" w:hanging="360"/>
      </w:pPr>
    </w:lvl>
    <w:lvl w:ilvl="4" w:tplc="71F092AA">
      <w:start w:val="1"/>
      <w:numFmt w:val="lowerLetter"/>
      <w:lvlText w:val="%5."/>
      <w:lvlJc w:val="left"/>
      <w:pPr>
        <w:ind w:left="3600" w:hanging="360"/>
      </w:pPr>
    </w:lvl>
    <w:lvl w:ilvl="5" w:tplc="EE2A5580">
      <w:start w:val="1"/>
      <w:numFmt w:val="lowerRoman"/>
      <w:lvlText w:val="%6."/>
      <w:lvlJc w:val="right"/>
      <w:pPr>
        <w:ind w:left="4320" w:hanging="180"/>
      </w:pPr>
    </w:lvl>
    <w:lvl w:ilvl="6" w:tplc="85627E68">
      <w:start w:val="1"/>
      <w:numFmt w:val="decimal"/>
      <w:lvlText w:val="%7."/>
      <w:lvlJc w:val="left"/>
      <w:pPr>
        <w:ind w:left="5040" w:hanging="360"/>
      </w:pPr>
    </w:lvl>
    <w:lvl w:ilvl="7" w:tplc="02F61AE0">
      <w:start w:val="1"/>
      <w:numFmt w:val="lowerLetter"/>
      <w:lvlText w:val="%8."/>
      <w:lvlJc w:val="left"/>
      <w:pPr>
        <w:ind w:left="5760" w:hanging="360"/>
      </w:pPr>
    </w:lvl>
    <w:lvl w:ilvl="8" w:tplc="8B32A56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47174F"/>
    <w:multiLevelType w:val="hybridMultilevel"/>
    <w:tmpl w:val="2E6C46C8"/>
    <w:lvl w:ilvl="0" w:tplc="DA2677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BA81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A46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CB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9A7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D48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B6D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6F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42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D14D9"/>
    <w:multiLevelType w:val="hybridMultilevel"/>
    <w:tmpl w:val="19AE9BAA"/>
    <w:lvl w:ilvl="0" w:tplc="73A8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8B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CB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44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4A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21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0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203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3E5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242221"/>
    <w:multiLevelType w:val="hybridMultilevel"/>
    <w:tmpl w:val="F31E6B86"/>
    <w:lvl w:ilvl="0" w:tplc="5566C3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BC2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283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225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CB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D6C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40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23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9A3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85DA2"/>
    <w:multiLevelType w:val="hybridMultilevel"/>
    <w:tmpl w:val="6F163700"/>
    <w:lvl w:ilvl="0" w:tplc="80C6B072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B9FC8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A6F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48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40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48A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E9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F09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6CB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D1846"/>
    <w:multiLevelType w:val="hybridMultilevel"/>
    <w:tmpl w:val="4836ABB0"/>
    <w:lvl w:ilvl="0" w:tplc="20D04F5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0062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6EE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F60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6F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A5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12E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A4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E6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04667">
    <w:abstractNumId w:val="2"/>
  </w:num>
  <w:num w:numId="2" w16cid:durableId="1916353975">
    <w:abstractNumId w:val="3"/>
  </w:num>
  <w:num w:numId="3" w16cid:durableId="1086028602">
    <w:abstractNumId w:val="22"/>
  </w:num>
  <w:num w:numId="4" w16cid:durableId="1860579456">
    <w:abstractNumId w:val="31"/>
  </w:num>
  <w:num w:numId="5" w16cid:durableId="2097046215">
    <w:abstractNumId w:val="34"/>
  </w:num>
  <w:num w:numId="6" w16cid:durableId="1695962726">
    <w:abstractNumId w:val="18"/>
  </w:num>
  <w:num w:numId="7" w16cid:durableId="481889552">
    <w:abstractNumId w:val="33"/>
  </w:num>
  <w:num w:numId="8" w16cid:durableId="1363551301">
    <w:abstractNumId w:val="36"/>
  </w:num>
  <w:num w:numId="9" w16cid:durableId="2083793362">
    <w:abstractNumId w:val="24"/>
  </w:num>
  <w:num w:numId="10" w16cid:durableId="1767992239">
    <w:abstractNumId w:val="12"/>
  </w:num>
  <w:num w:numId="11" w16cid:durableId="1243679457">
    <w:abstractNumId w:val="15"/>
  </w:num>
  <w:num w:numId="12" w16cid:durableId="915624507">
    <w:abstractNumId w:val="1"/>
  </w:num>
  <w:num w:numId="13" w16cid:durableId="1838954064">
    <w:abstractNumId w:val="17"/>
  </w:num>
  <w:num w:numId="14" w16cid:durableId="1852797999">
    <w:abstractNumId w:val="9"/>
  </w:num>
  <w:num w:numId="15" w16cid:durableId="351955790">
    <w:abstractNumId w:val="20"/>
  </w:num>
  <w:num w:numId="16" w16cid:durableId="1623266036">
    <w:abstractNumId w:val="0"/>
  </w:num>
  <w:num w:numId="17" w16cid:durableId="1471631215">
    <w:abstractNumId w:val="10"/>
  </w:num>
  <w:num w:numId="18" w16cid:durableId="1358654795">
    <w:abstractNumId w:val="5"/>
  </w:num>
  <w:num w:numId="19" w16cid:durableId="1793984531">
    <w:abstractNumId w:val="8"/>
  </w:num>
  <w:num w:numId="20" w16cid:durableId="876965800">
    <w:abstractNumId w:val="27"/>
  </w:num>
  <w:num w:numId="21" w16cid:durableId="980691433">
    <w:abstractNumId w:val="30"/>
  </w:num>
  <w:num w:numId="22" w16cid:durableId="849026715">
    <w:abstractNumId w:val="26"/>
  </w:num>
  <w:num w:numId="23" w16cid:durableId="1070153836">
    <w:abstractNumId w:val="11"/>
  </w:num>
  <w:num w:numId="24" w16cid:durableId="796292209">
    <w:abstractNumId w:val="7"/>
  </w:num>
  <w:num w:numId="25" w16cid:durableId="523909018">
    <w:abstractNumId w:val="29"/>
  </w:num>
  <w:num w:numId="26" w16cid:durableId="1559047796">
    <w:abstractNumId w:val="23"/>
  </w:num>
  <w:num w:numId="27" w16cid:durableId="442766665">
    <w:abstractNumId w:val="21"/>
  </w:num>
  <w:num w:numId="28" w16cid:durableId="1222981768">
    <w:abstractNumId w:val="32"/>
  </w:num>
  <w:num w:numId="29" w16cid:durableId="1768187294">
    <w:abstractNumId w:val="4"/>
  </w:num>
  <w:num w:numId="30" w16cid:durableId="151677700">
    <w:abstractNumId w:val="35"/>
  </w:num>
  <w:num w:numId="31" w16cid:durableId="1961255294">
    <w:abstractNumId w:val="14"/>
  </w:num>
  <w:num w:numId="32" w16cid:durableId="586958293">
    <w:abstractNumId w:val="13"/>
  </w:num>
  <w:num w:numId="33" w16cid:durableId="780992880">
    <w:abstractNumId w:val="28"/>
  </w:num>
  <w:num w:numId="34" w16cid:durableId="2074160149">
    <w:abstractNumId w:val="16"/>
  </w:num>
  <w:num w:numId="35" w16cid:durableId="1866207956">
    <w:abstractNumId w:val="25"/>
  </w:num>
  <w:num w:numId="36" w16cid:durableId="1564759020">
    <w:abstractNumId w:val="6"/>
  </w:num>
  <w:num w:numId="37" w16cid:durableId="8782060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B2C"/>
    <w:rsid w:val="00093266"/>
    <w:rsid w:val="0043F930"/>
    <w:rsid w:val="0046A6F8"/>
    <w:rsid w:val="008800C0"/>
    <w:rsid w:val="009A2795"/>
    <w:rsid w:val="00A3735B"/>
    <w:rsid w:val="00BD4A00"/>
    <w:rsid w:val="00CE2925"/>
    <w:rsid w:val="00D163D2"/>
    <w:rsid w:val="00D82261"/>
    <w:rsid w:val="00DD6B2C"/>
    <w:rsid w:val="00E12C5A"/>
    <w:rsid w:val="00FF2051"/>
    <w:rsid w:val="015BF3DD"/>
    <w:rsid w:val="01D22AE2"/>
    <w:rsid w:val="01F84CE1"/>
    <w:rsid w:val="01FEE0D0"/>
    <w:rsid w:val="023D0427"/>
    <w:rsid w:val="02603746"/>
    <w:rsid w:val="0292724D"/>
    <w:rsid w:val="02C0B23B"/>
    <w:rsid w:val="0341DAEC"/>
    <w:rsid w:val="036C897B"/>
    <w:rsid w:val="03B71B34"/>
    <w:rsid w:val="03C9DAD1"/>
    <w:rsid w:val="03F0B386"/>
    <w:rsid w:val="04154D22"/>
    <w:rsid w:val="042C8211"/>
    <w:rsid w:val="04468F29"/>
    <w:rsid w:val="050FEAF4"/>
    <w:rsid w:val="051D65D7"/>
    <w:rsid w:val="05368E34"/>
    <w:rsid w:val="053F0630"/>
    <w:rsid w:val="0565AB32"/>
    <w:rsid w:val="05A53624"/>
    <w:rsid w:val="05CB016F"/>
    <w:rsid w:val="05E115CF"/>
    <w:rsid w:val="062A4485"/>
    <w:rsid w:val="0636B21C"/>
    <w:rsid w:val="06635DF6"/>
    <w:rsid w:val="06880C77"/>
    <w:rsid w:val="068BAA5A"/>
    <w:rsid w:val="068BB819"/>
    <w:rsid w:val="069CC496"/>
    <w:rsid w:val="06A59C05"/>
    <w:rsid w:val="06EEA9D1"/>
    <w:rsid w:val="06FE58BF"/>
    <w:rsid w:val="074CEDE4"/>
    <w:rsid w:val="075C1580"/>
    <w:rsid w:val="075C2CAF"/>
    <w:rsid w:val="07828AE1"/>
    <w:rsid w:val="079D05DD"/>
    <w:rsid w:val="07DC1629"/>
    <w:rsid w:val="07E403AF"/>
    <w:rsid w:val="0813114D"/>
    <w:rsid w:val="093BCB5A"/>
    <w:rsid w:val="097FD410"/>
    <w:rsid w:val="098453C8"/>
    <w:rsid w:val="099ABEF5"/>
    <w:rsid w:val="099DEDA0"/>
    <w:rsid w:val="09B7998F"/>
    <w:rsid w:val="09C34B1C"/>
    <w:rsid w:val="09C700A6"/>
    <w:rsid w:val="09DD3CC7"/>
    <w:rsid w:val="0A029DA2"/>
    <w:rsid w:val="0AA21A3C"/>
    <w:rsid w:val="0AA6D69C"/>
    <w:rsid w:val="0AD64526"/>
    <w:rsid w:val="0B02D623"/>
    <w:rsid w:val="0B4E4327"/>
    <w:rsid w:val="0B790D28"/>
    <w:rsid w:val="0CB774D2"/>
    <w:rsid w:val="0D2877BC"/>
    <w:rsid w:val="0D34B48F"/>
    <w:rsid w:val="0D9F4398"/>
    <w:rsid w:val="0DBC2F68"/>
    <w:rsid w:val="0DD524F4"/>
    <w:rsid w:val="0DE48179"/>
    <w:rsid w:val="0E8962DC"/>
    <w:rsid w:val="0EC4481D"/>
    <w:rsid w:val="0F125E84"/>
    <w:rsid w:val="0F70F555"/>
    <w:rsid w:val="0F826A6E"/>
    <w:rsid w:val="0FA74BBB"/>
    <w:rsid w:val="0FBFC5C5"/>
    <w:rsid w:val="0FD94577"/>
    <w:rsid w:val="0FDE34CC"/>
    <w:rsid w:val="0FE05C9D"/>
    <w:rsid w:val="0FE7280E"/>
    <w:rsid w:val="1015AE8F"/>
    <w:rsid w:val="1091F08F"/>
    <w:rsid w:val="10C9B02A"/>
    <w:rsid w:val="10DAEB01"/>
    <w:rsid w:val="10F61634"/>
    <w:rsid w:val="11367988"/>
    <w:rsid w:val="1167776D"/>
    <w:rsid w:val="1182F86F"/>
    <w:rsid w:val="122B26C1"/>
    <w:rsid w:val="12F76687"/>
    <w:rsid w:val="131D22AA"/>
    <w:rsid w:val="131EC8D0"/>
    <w:rsid w:val="13251F6B"/>
    <w:rsid w:val="133B3659"/>
    <w:rsid w:val="134D4F51"/>
    <w:rsid w:val="1376A1A9"/>
    <w:rsid w:val="13B11CB6"/>
    <w:rsid w:val="144CB57E"/>
    <w:rsid w:val="1479ACA9"/>
    <w:rsid w:val="14B1A5EF"/>
    <w:rsid w:val="153B6A85"/>
    <w:rsid w:val="15E5CA4F"/>
    <w:rsid w:val="15E885DF"/>
    <w:rsid w:val="1615DEEC"/>
    <w:rsid w:val="16284B54"/>
    <w:rsid w:val="1658405A"/>
    <w:rsid w:val="1664E6F8"/>
    <w:rsid w:val="16757AA3"/>
    <w:rsid w:val="16A14803"/>
    <w:rsid w:val="16BB0440"/>
    <w:rsid w:val="16BBBFCF"/>
    <w:rsid w:val="16F8B933"/>
    <w:rsid w:val="171F8CE3"/>
    <w:rsid w:val="17391FE3"/>
    <w:rsid w:val="17AA5F07"/>
    <w:rsid w:val="17B50D47"/>
    <w:rsid w:val="17C41BB5"/>
    <w:rsid w:val="1841EE28"/>
    <w:rsid w:val="191B1C95"/>
    <w:rsid w:val="195FEC16"/>
    <w:rsid w:val="198C642E"/>
    <w:rsid w:val="19A606DF"/>
    <w:rsid w:val="19CC83B2"/>
    <w:rsid w:val="19F36091"/>
    <w:rsid w:val="1A14F72B"/>
    <w:rsid w:val="1A59006B"/>
    <w:rsid w:val="1A709270"/>
    <w:rsid w:val="1AFBBC77"/>
    <w:rsid w:val="1B2A5052"/>
    <w:rsid w:val="1B60668D"/>
    <w:rsid w:val="1B754D06"/>
    <w:rsid w:val="1B7F5E29"/>
    <w:rsid w:val="1C2F032D"/>
    <w:rsid w:val="1C487F1B"/>
    <w:rsid w:val="1CA71341"/>
    <w:rsid w:val="1D0D59F4"/>
    <w:rsid w:val="1D19E1A3"/>
    <w:rsid w:val="1D1F0C49"/>
    <w:rsid w:val="1D3B4DCA"/>
    <w:rsid w:val="1D5F4F97"/>
    <w:rsid w:val="1D75085A"/>
    <w:rsid w:val="1D8F64E4"/>
    <w:rsid w:val="1DDA6F67"/>
    <w:rsid w:val="1DEBAA3E"/>
    <w:rsid w:val="1DF397C4"/>
    <w:rsid w:val="1E3A3F5D"/>
    <w:rsid w:val="1E588835"/>
    <w:rsid w:val="1E9FF4D5"/>
    <w:rsid w:val="1EDF0BB1"/>
    <w:rsid w:val="1F134D33"/>
    <w:rsid w:val="1F87191F"/>
    <w:rsid w:val="1F915312"/>
    <w:rsid w:val="1FB5067D"/>
    <w:rsid w:val="1FDBC524"/>
    <w:rsid w:val="20230C25"/>
    <w:rsid w:val="208B7E3C"/>
    <w:rsid w:val="209F2A31"/>
    <w:rsid w:val="20CE52C2"/>
    <w:rsid w:val="20FAFF27"/>
    <w:rsid w:val="21544408"/>
    <w:rsid w:val="21991C39"/>
    <w:rsid w:val="21A109BF"/>
    <w:rsid w:val="21B6664E"/>
    <w:rsid w:val="21D353B3"/>
    <w:rsid w:val="21D79597"/>
    <w:rsid w:val="21EB8EBE"/>
    <w:rsid w:val="21FD8416"/>
    <w:rsid w:val="22094B19"/>
    <w:rsid w:val="224F6456"/>
    <w:rsid w:val="226A2323"/>
    <w:rsid w:val="22AFF7E5"/>
    <w:rsid w:val="22DF8E03"/>
    <w:rsid w:val="22F4BB60"/>
    <w:rsid w:val="233CDA20"/>
    <w:rsid w:val="23799E29"/>
    <w:rsid w:val="23884C71"/>
    <w:rsid w:val="23BDAB74"/>
    <w:rsid w:val="23F985ED"/>
    <w:rsid w:val="2405F384"/>
    <w:rsid w:val="24468254"/>
    <w:rsid w:val="2456BAF1"/>
    <w:rsid w:val="24A980E1"/>
    <w:rsid w:val="24C6E892"/>
    <w:rsid w:val="25F6BC23"/>
    <w:rsid w:val="26041A8F"/>
    <w:rsid w:val="26332F0F"/>
    <w:rsid w:val="26B43C3A"/>
    <w:rsid w:val="26B6C01D"/>
    <w:rsid w:val="26BFED33"/>
    <w:rsid w:val="26C7A71F"/>
    <w:rsid w:val="26FCC19F"/>
    <w:rsid w:val="2710EB5D"/>
    <w:rsid w:val="2736472A"/>
    <w:rsid w:val="274F1578"/>
    <w:rsid w:val="27922B04"/>
    <w:rsid w:val="279B4358"/>
    <w:rsid w:val="27AA522D"/>
    <w:rsid w:val="27B46BB5"/>
    <w:rsid w:val="2919F377"/>
    <w:rsid w:val="29F78DF5"/>
    <w:rsid w:val="29FCD211"/>
    <w:rsid w:val="2A298095"/>
    <w:rsid w:val="2A5380B1"/>
    <w:rsid w:val="2A86B63A"/>
    <w:rsid w:val="2AAD4F35"/>
    <w:rsid w:val="2AB5548C"/>
    <w:rsid w:val="2AB84FC5"/>
    <w:rsid w:val="2ACA0DEB"/>
    <w:rsid w:val="2ACA2D46"/>
    <w:rsid w:val="2B065D46"/>
    <w:rsid w:val="2B6E8500"/>
    <w:rsid w:val="2B7DDDC4"/>
    <w:rsid w:val="2B83D28D"/>
    <w:rsid w:val="2BCE1A2E"/>
    <w:rsid w:val="2BEF6D8E"/>
    <w:rsid w:val="2C22869B"/>
    <w:rsid w:val="2C591273"/>
    <w:rsid w:val="2C67640B"/>
    <w:rsid w:val="2C87DCD8"/>
    <w:rsid w:val="2CDE7259"/>
    <w:rsid w:val="2CE7A812"/>
    <w:rsid w:val="2D274131"/>
    <w:rsid w:val="2DA588AE"/>
    <w:rsid w:val="2DE4EFF7"/>
    <w:rsid w:val="2DECF54E"/>
    <w:rsid w:val="2E01AEAD"/>
    <w:rsid w:val="2E09BB8E"/>
    <w:rsid w:val="2E1A6E2B"/>
    <w:rsid w:val="2E98F192"/>
    <w:rsid w:val="2EBF4E1F"/>
    <w:rsid w:val="2EC31192"/>
    <w:rsid w:val="2F3FDECA"/>
    <w:rsid w:val="2F41590F"/>
    <w:rsid w:val="2FA6553D"/>
    <w:rsid w:val="2FD317CD"/>
    <w:rsid w:val="30052131"/>
    <w:rsid w:val="3041F623"/>
    <w:rsid w:val="3049E3A9"/>
    <w:rsid w:val="30691583"/>
    <w:rsid w:val="30AD7F92"/>
    <w:rsid w:val="30B31F2C"/>
    <w:rsid w:val="30C2DEB1"/>
    <w:rsid w:val="30C3CF18"/>
    <w:rsid w:val="30CBEE99"/>
    <w:rsid w:val="30DD2970"/>
    <w:rsid w:val="30E516F6"/>
    <w:rsid w:val="30F5B48A"/>
    <w:rsid w:val="311C90B9"/>
    <w:rsid w:val="31249610"/>
    <w:rsid w:val="3135B916"/>
    <w:rsid w:val="3152A4E6"/>
    <w:rsid w:val="3169181D"/>
    <w:rsid w:val="31A64CC1"/>
    <w:rsid w:val="31E9C1D1"/>
    <w:rsid w:val="32576FDF"/>
    <w:rsid w:val="3267BEFA"/>
    <w:rsid w:val="326E1C75"/>
    <w:rsid w:val="32DD3A70"/>
    <w:rsid w:val="32E3ECFB"/>
    <w:rsid w:val="3352DD47"/>
    <w:rsid w:val="338989C2"/>
    <w:rsid w:val="338D3564"/>
    <w:rsid w:val="34A8303B"/>
    <w:rsid w:val="34EECE4B"/>
    <w:rsid w:val="34F010FD"/>
    <w:rsid w:val="35169796"/>
    <w:rsid w:val="352905C5"/>
    <w:rsid w:val="355397A8"/>
    <w:rsid w:val="35935D1D"/>
    <w:rsid w:val="36062CEA"/>
    <w:rsid w:val="360D4694"/>
    <w:rsid w:val="36425951"/>
    <w:rsid w:val="366E5F81"/>
    <w:rsid w:val="3671764F"/>
    <w:rsid w:val="36977A88"/>
    <w:rsid w:val="36C12A84"/>
    <w:rsid w:val="36EB300D"/>
    <w:rsid w:val="3738BFDA"/>
    <w:rsid w:val="374C6AF4"/>
    <w:rsid w:val="376EDD63"/>
    <w:rsid w:val="37A1FD4B"/>
    <w:rsid w:val="384D0808"/>
    <w:rsid w:val="38742768"/>
    <w:rsid w:val="38DF35F2"/>
    <w:rsid w:val="390109A3"/>
    <w:rsid w:val="391E6D1E"/>
    <w:rsid w:val="3927A29E"/>
    <w:rsid w:val="393B335E"/>
    <w:rsid w:val="393DCDAC"/>
    <w:rsid w:val="3989097E"/>
    <w:rsid w:val="39AAB605"/>
    <w:rsid w:val="39E3EBCE"/>
    <w:rsid w:val="3A0DB1BF"/>
    <w:rsid w:val="3A1EB9C5"/>
    <w:rsid w:val="3A26A74B"/>
    <w:rsid w:val="3A40FA76"/>
    <w:rsid w:val="3A50989A"/>
    <w:rsid w:val="3A86D8C1"/>
    <w:rsid w:val="3A8BF93C"/>
    <w:rsid w:val="3AA917C6"/>
    <w:rsid w:val="3AD99E0D"/>
    <w:rsid w:val="3AE4385C"/>
    <w:rsid w:val="3B07B2AB"/>
    <w:rsid w:val="3B7DABB3"/>
    <w:rsid w:val="3BA7C9DD"/>
    <w:rsid w:val="3BC2D92C"/>
    <w:rsid w:val="3BEB7726"/>
    <w:rsid w:val="3C52B288"/>
    <w:rsid w:val="3C647E1B"/>
    <w:rsid w:val="3CEF574D"/>
    <w:rsid w:val="3D02C127"/>
    <w:rsid w:val="3D0320CE"/>
    <w:rsid w:val="3D2E702E"/>
    <w:rsid w:val="3D3CF8A7"/>
    <w:rsid w:val="3E72E559"/>
    <w:rsid w:val="3EB66A8B"/>
    <w:rsid w:val="3EE122E2"/>
    <w:rsid w:val="3EF22AE8"/>
    <w:rsid w:val="3F66654F"/>
    <w:rsid w:val="3F88FD7F"/>
    <w:rsid w:val="3FA63CE6"/>
    <w:rsid w:val="3FA89D67"/>
    <w:rsid w:val="3FD5A164"/>
    <w:rsid w:val="4033B76C"/>
    <w:rsid w:val="40964A4F"/>
    <w:rsid w:val="40A54554"/>
    <w:rsid w:val="41297F03"/>
    <w:rsid w:val="413E57BD"/>
    <w:rsid w:val="41420D47"/>
    <w:rsid w:val="41FBD7D4"/>
    <w:rsid w:val="42154AB9"/>
    <w:rsid w:val="42CE84E4"/>
    <w:rsid w:val="42E7AD41"/>
    <w:rsid w:val="431527F2"/>
    <w:rsid w:val="431D8E9D"/>
    <w:rsid w:val="431DF01D"/>
    <w:rsid w:val="4397A835"/>
    <w:rsid w:val="43B1941D"/>
    <w:rsid w:val="43CEB45F"/>
    <w:rsid w:val="440C13C5"/>
    <w:rsid w:val="44395B00"/>
    <w:rsid w:val="44611FC5"/>
    <w:rsid w:val="447242CB"/>
    <w:rsid w:val="4476063E"/>
    <w:rsid w:val="447A4822"/>
    <w:rsid w:val="4480F5FB"/>
    <w:rsid w:val="44BA1171"/>
    <w:rsid w:val="452AD6CA"/>
    <w:rsid w:val="45D39D51"/>
    <w:rsid w:val="46026E51"/>
    <w:rsid w:val="46157E6A"/>
    <w:rsid w:val="4620390F"/>
    <w:rsid w:val="4662A0F7"/>
    <w:rsid w:val="466D2E86"/>
    <w:rsid w:val="46841B7D"/>
    <w:rsid w:val="46927405"/>
    <w:rsid w:val="46BA2741"/>
    <w:rsid w:val="46C33E29"/>
    <w:rsid w:val="4747FBAE"/>
    <w:rsid w:val="476A7C44"/>
    <w:rsid w:val="478FB15A"/>
    <w:rsid w:val="4798C087"/>
    <w:rsid w:val="47A9E38D"/>
    <w:rsid w:val="47C3D559"/>
    <w:rsid w:val="4805AA62"/>
    <w:rsid w:val="481F3944"/>
    <w:rsid w:val="482ABA50"/>
    <w:rsid w:val="484C63F6"/>
    <w:rsid w:val="485773E1"/>
    <w:rsid w:val="487122D5"/>
    <w:rsid w:val="48972EDC"/>
    <w:rsid w:val="48A2DD8C"/>
    <w:rsid w:val="49064CA5"/>
    <w:rsid w:val="4973A7C4"/>
    <w:rsid w:val="497B2A57"/>
    <w:rsid w:val="498EA0B1"/>
    <w:rsid w:val="49C68AB1"/>
    <w:rsid w:val="4A3DF5E3"/>
    <w:rsid w:val="4A727328"/>
    <w:rsid w:val="4AE989A6"/>
    <w:rsid w:val="4BA62311"/>
    <w:rsid w:val="4BCF0C31"/>
    <w:rsid w:val="4BD1194B"/>
    <w:rsid w:val="4C0AD95B"/>
    <w:rsid w:val="4C68F3EB"/>
    <w:rsid w:val="4C75672A"/>
    <w:rsid w:val="4C7D54B0"/>
    <w:rsid w:val="4C811823"/>
    <w:rsid w:val="4C9AFC0F"/>
    <w:rsid w:val="4CAB4886"/>
    <w:rsid w:val="4CB3360C"/>
    <w:rsid w:val="4CBDEC8F"/>
    <w:rsid w:val="4CBF9691"/>
    <w:rsid w:val="4CC83958"/>
    <w:rsid w:val="4CDBECC4"/>
    <w:rsid w:val="4CE22886"/>
    <w:rsid w:val="4CFEC923"/>
    <w:rsid w:val="4D251F94"/>
    <w:rsid w:val="4D40A1F5"/>
    <w:rsid w:val="4D4C817E"/>
    <w:rsid w:val="4D5FF49D"/>
    <w:rsid w:val="4D6063E9"/>
    <w:rsid w:val="4D6A9FFF"/>
    <w:rsid w:val="4DBD28DD"/>
    <w:rsid w:val="4DE80EA4"/>
    <w:rsid w:val="4E212A68"/>
    <w:rsid w:val="4E9A9984"/>
    <w:rsid w:val="4F3FFC49"/>
    <w:rsid w:val="4FABBFF2"/>
    <w:rsid w:val="4FAD07EC"/>
    <w:rsid w:val="4FADF2F8"/>
    <w:rsid w:val="4FB4F572"/>
    <w:rsid w:val="4FE2E948"/>
    <w:rsid w:val="500C5C9E"/>
    <w:rsid w:val="505A1DD6"/>
    <w:rsid w:val="50610987"/>
    <w:rsid w:val="50762B3D"/>
    <w:rsid w:val="509B3DDA"/>
    <w:rsid w:val="50F1E3E9"/>
    <w:rsid w:val="51223F52"/>
    <w:rsid w:val="51548946"/>
    <w:rsid w:val="51596B62"/>
    <w:rsid w:val="515C76CC"/>
    <w:rsid w:val="51B0987E"/>
    <w:rsid w:val="51DEB79E"/>
    <w:rsid w:val="524907C8"/>
    <w:rsid w:val="52706AB8"/>
    <w:rsid w:val="527771A3"/>
    <w:rsid w:val="52DF6204"/>
    <w:rsid w:val="52F059A7"/>
    <w:rsid w:val="52F49B8B"/>
    <w:rsid w:val="53BBC302"/>
    <w:rsid w:val="53CAE67E"/>
    <w:rsid w:val="53D2D404"/>
    <w:rsid w:val="54493666"/>
    <w:rsid w:val="5482210C"/>
    <w:rsid w:val="54B85A56"/>
    <w:rsid w:val="54D89B1C"/>
    <w:rsid w:val="550B1F59"/>
    <w:rsid w:val="551E7967"/>
    <w:rsid w:val="5561D13A"/>
    <w:rsid w:val="557FDF3C"/>
    <w:rsid w:val="5580A88A"/>
    <w:rsid w:val="559442BD"/>
    <w:rsid w:val="5611D643"/>
    <w:rsid w:val="568409A1"/>
    <w:rsid w:val="56BF1034"/>
    <w:rsid w:val="56C5D69C"/>
    <w:rsid w:val="56CB5E13"/>
    <w:rsid w:val="56E8EC0A"/>
    <w:rsid w:val="571BAF9D"/>
    <w:rsid w:val="57246671"/>
    <w:rsid w:val="576BEC8D"/>
    <w:rsid w:val="57B0CB75"/>
    <w:rsid w:val="58054538"/>
    <w:rsid w:val="5839B0B2"/>
    <w:rsid w:val="586B7DBC"/>
    <w:rsid w:val="58A64527"/>
    <w:rsid w:val="58F85B9A"/>
    <w:rsid w:val="59034812"/>
    <w:rsid w:val="59F70B05"/>
    <w:rsid w:val="5A2B0486"/>
    <w:rsid w:val="5A3E77A5"/>
    <w:rsid w:val="5A421588"/>
    <w:rsid w:val="5A5419AD"/>
    <w:rsid w:val="5A88BD21"/>
    <w:rsid w:val="5AA624D2"/>
    <w:rsid w:val="5ADC4CB6"/>
    <w:rsid w:val="5AFA18F1"/>
    <w:rsid w:val="5B035912"/>
    <w:rsid w:val="5B1D3CFE"/>
    <w:rsid w:val="5BB13D7D"/>
    <w:rsid w:val="5C2A1441"/>
    <w:rsid w:val="5C65A874"/>
    <w:rsid w:val="5CC959D6"/>
    <w:rsid w:val="5D0E7909"/>
    <w:rsid w:val="5D162DF3"/>
    <w:rsid w:val="5D190698"/>
    <w:rsid w:val="5E433928"/>
    <w:rsid w:val="5F40B32D"/>
    <w:rsid w:val="5F4959D9"/>
    <w:rsid w:val="5F67D730"/>
    <w:rsid w:val="5F94C7A3"/>
    <w:rsid w:val="5F9FF643"/>
    <w:rsid w:val="5FA4BCAF"/>
    <w:rsid w:val="5FDAEE4F"/>
    <w:rsid w:val="600CDA43"/>
    <w:rsid w:val="6010571D"/>
    <w:rsid w:val="601C13BD"/>
    <w:rsid w:val="602EE7F6"/>
    <w:rsid w:val="6036A2AB"/>
    <w:rsid w:val="603B4BC8"/>
    <w:rsid w:val="60481053"/>
    <w:rsid w:val="606CD31C"/>
    <w:rsid w:val="6074A857"/>
    <w:rsid w:val="60C35B31"/>
    <w:rsid w:val="60E8FABB"/>
    <w:rsid w:val="610D3452"/>
    <w:rsid w:val="61408D10"/>
    <w:rsid w:val="616611A7"/>
    <w:rsid w:val="61D6A85D"/>
    <w:rsid w:val="621AEB38"/>
    <w:rsid w:val="62671918"/>
    <w:rsid w:val="62B4AED8"/>
    <w:rsid w:val="62C9A329"/>
    <w:rsid w:val="6324936C"/>
    <w:rsid w:val="6347F7DF"/>
    <w:rsid w:val="63579451"/>
    <w:rsid w:val="63DD5494"/>
    <w:rsid w:val="641335F0"/>
    <w:rsid w:val="64142450"/>
    <w:rsid w:val="641D33E3"/>
    <w:rsid w:val="6445AC5C"/>
    <w:rsid w:val="64782DD2"/>
    <w:rsid w:val="64A24DD2"/>
    <w:rsid w:val="64AA3B58"/>
    <w:rsid w:val="64C063CD"/>
    <w:rsid w:val="64C35540"/>
    <w:rsid w:val="65731D1E"/>
    <w:rsid w:val="6593C334"/>
    <w:rsid w:val="65A23721"/>
    <w:rsid w:val="65FD022C"/>
    <w:rsid w:val="6669B7C8"/>
    <w:rsid w:val="66746E5E"/>
    <w:rsid w:val="667A21FC"/>
    <w:rsid w:val="6744CB2A"/>
    <w:rsid w:val="68235688"/>
    <w:rsid w:val="686C062B"/>
    <w:rsid w:val="686C0A72"/>
    <w:rsid w:val="68AB38B2"/>
    <w:rsid w:val="68F865E2"/>
    <w:rsid w:val="6904C477"/>
    <w:rsid w:val="6927EC13"/>
    <w:rsid w:val="6928AC4E"/>
    <w:rsid w:val="69970387"/>
    <w:rsid w:val="69981036"/>
    <w:rsid w:val="69CA24E9"/>
    <w:rsid w:val="6A28B7BE"/>
    <w:rsid w:val="6A436098"/>
    <w:rsid w:val="6AA094D8"/>
    <w:rsid w:val="6B440EBF"/>
    <w:rsid w:val="6BE163FF"/>
    <w:rsid w:val="6BE86679"/>
    <w:rsid w:val="6C0DFB5E"/>
    <w:rsid w:val="6C3C6539"/>
    <w:rsid w:val="6CAD053B"/>
    <w:rsid w:val="6D22053A"/>
    <w:rsid w:val="6DA1DE39"/>
    <w:rsid w:val="6DE09EFA"/>
    <w:rsid w:val="6E1F1018"/>
    <w:rsid w:val="6E2D2F54"/>
    <w:rsid w:val="6E5363A8"/>
    <w:rsid w:val="6E579918"/>
    <w:rsid w:val="6E7FFF24"/>
    <w:rsid w:val="6EBCEB1B"/>
    <w:rsid w:val="6ECA7B54"/>
    <w:rsid w:val="6ECF651B"/>
    <w:rsid w:val="6EFCADF3"/>
    <w:rsid w:val="6F2BB834"/>
    <w:rsid w:val="6F3CF30B"/>
    <w:rsid w:val="6F3D5CC4"/>
    <w:rsid w:val="7054620D"/>
    <w:rsid w:val="70C78895"/>
    <w:rsid w:val="712C0A4D"/>
    <w:rsid w:val="712FE30D"/>
    <w:rsid w:val="7156B0DA"/>
    <w:rsid w:val="71FECB34"/>
    <w:rsid w:val="722CDFB2"/>
    <w:rsid w:val="729F3462"/>
    <w:rsid w:val="72CBE654"/>
    <w:rsid w:val="72D91C70"/>
    <w:rsid w:val="72E1A073"/>
    <w:rsid w:val="73F61D30"/>
    <w:rsid w:val="745F01CD"/>
    <w:rsid w:val="747D70D4"/>
    <w:rsid w:val="74CE16C7"/>
    <w:rsid w:val="74D165DD"/>
    <w:rsid w:val="74D16728"/>
    <w:rsid w:val="74DAEAA2"/>
    <w:rsid w:val="75604CE8"/>
    <w:rsid w:val="7579523F"/>
    <w:rsid w:val="7579A446"/>
    <w:rsid w:val="75819C73"/>
    <w:rsid w:val="75BB1CAC"/>
    <w:rsid w:val="7604A1C7"/>
    <w:rsid w:val="76194135"/>
    <w:rsid w:val="762A21FD"/>
    <w:rsid w:val="763D5735"/>
    <w:rsid w:val="7641B36F"/>
    <w:rsid w:val="769DA9F1"/>
    <w:rsid w:val="76F3454E"/>
    <w:rsid w:val="7721BA9B"/>
    <w:rsid w:val="7721E3A0"/>
    <w:rsid w:val="774995D5"/>
    <w:rsid w:val="7750AE05"/>
    <w:rsid w:val="77661AEB"/>
    <w:rsid w:val="77879B7A"/>
    <w:rsid w:val="77F4FFFC"/>
    <w:rsid w:val="781156F0"/>
    <w:rsid w:val="781C1D5A"/>
    <w:rsid w:val="78226A89"/>
    <w:rsid w:val="78764761"/>
    <w:rsid w:val="7893DAA8"/>
    <w:rsid w:val="78BE8B82"/>
    <w:rsid w:val="78C9F831"/>
    <w:rsid w:val="792740E1"/>
    <w:rsid w:val="7947C45F"/>
    <w:rsid w:val="7990D05D"/>
    <w:rsid w:val="79AB7303"/>
    <w:rsid w:val="79BF69DA"/>
    <w:rsid w:val="7A063801"/>
    <w:rsid w:val="7A288EC3"/>
    <w:rsid w:val="7A618B57"/>
    <w:rsid w:val="7A7CC2EA"/>
    <w:rsid w:val="7A8C2C40"/>
    <w:rsid w:val="7AA4522F"/>
    <w:rsid w:val="7B0580A6"/>
    <w:rsid w:val="7B05DAB5"/>
    <w:rsid w:val="7B48F7B2"/>
    <w:rsid w:val="7B8F9F4B"/>
    <w:rsid w:val="7BBEC8EB"/>
    <w:rsid w:val="7C239248"/>
    <w:rsid w:val="7C241F28"/>
    <w:rsid w:val="7C265FAF"/>
    <w:rsid w:val="7C8882B9"/>
    <w:rsid w:val="7C8FCFD5"/>
    <w:rsid w:val="7CB1C22F"/>
    <w:rsid w:val="7CD098EC"/>
    <w:rsid w:val="7CD8C681"/>
    <w:rsid w:val="7CE4C813"/>
    <w:rsid w:val="7CFEB9BE"/>
    <w:rsid w:val="7D02E4AB"/>
    <w:rsid w:val="7D17CA8A"/>
    <w:rsid w:val="7D2D2399"/>
    <w:rsid w:val="7D2E6F2F"/>
    <w:rsid w:val="7D4EEABD"/>
    <w:rsid w:val="7D6286D2"/>
    <w:rsid w:val="7DBC0670"/>
    <w:rsid w:val="7DC17A04"/>
    <w:rsid w:val="7DE9D39C"/>
    <w:rsid w:val="7DEE31DE"/>
    <w:rsid w:val="7DF0CADE"/>
    <w:rsid w:val="7E3462A9"/>
    <w:rsid w:val="7E5CC105"/>
    <w:rsid w:val="7E809874"/>
    <w:rsid w:val="7EC74CAF"/>
    <w:rsid w:val="7EE3C5AA"/>
    <w:rsid w:val="7F1DC918"/>
    <w:rsid w:val="7F357F4A"/>
    <w:rsid w:val="7FC77097"/>
    <w:rsid w:val="7FD73046"/>
    <w:rsid w:val="7FD8F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126D0"/>
  <w15:chartTrackingRefBased/>
  <w15:docId w15:val="{AB9D973A-3F2D-44EC-BACD-4D3AE547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cuments\2DAM\DI\Tema_04\Memoria%20actividades%20Netbea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Memoria actividades Netbeans.dotx</Template>
  <TotalTime>15</TotalTime>
  <Pages>3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 Sanz Sanz</dc:creator>
  <cp:keywords/>
  <dc:description/>
  <cp:lastModifiedBy>SANZ SANZ, ANDREU</cp:lastModifiedBy>
  <cp:revision>4</cp:revision>
  <dcterms:created xsi:type="dcterms:W3CDTF">2024-02-07T13:00:00Z</dcterms:created>
  <dcterms:modified xsi:type="dcterms:W3CDTF">2024-02-07T14:27:00Z</dcterms:modified>
</cp:coreProperties>
</file>