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15D4" w14:textId="77777777" w:rsidR="00A3735B" w:rsidRDefault="30052131" w:rsidP="036C897B">
      <w:pPr>
        <w:jc w:val="center"/>
      </w:pPr>
      <w:r>
        <w:rPr>
          <w:noProof/>
        </w:rPr>
        <w:drawing>
          <wp:inline distT="0" distB="0" distL="0" distR="0" wp14:anchorId="1077BEE0" wp14:editId="5CE25DCE">
            <wp:extent cx="1332349" cy="827167"/>
            <wp:effectExtent l="0" t="0" r="0" b="0"/>
            <wp:docPr id="1739436238" name="Imagen 173943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349" cy="82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9F2A31">
        <w:rPr>
          <w:noProof/>
        </w:rPr>
        <w:drawing>
          <wp:inline distT="0" distB="0" distL="0" distR="0" wp14:anchorId="73359E25" wp14:editId="3C183145">
            <wp:extent cx="542925" cy="723900"/>
            <wp:effectExtent l="0" t="0" r="0" b="0"/>
            <wp:docPr id="1327020755" name="Imagen 1327020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15" w:type="dxa"/>
        <w:jc w:val="center"/>
        <w:tblLayout w:type="fixed"/>
        <w:tblLook w:val="06A0" w:firstRow="1" w:lastRow="0" w:firstColumn="1" w:lastColumn="0" w:noHBand="1" w:noVBand="1"/>
      </w:tblPr>
      <w:tblGrid>
        <w:gridCol w:w="7620"/>
        <w:gridCol w:w="1395"/>
      </w:tblGrid>
      <w:tr w:rsidR="50762B3D" w14:paraId="1C4D5E5E" w14:textId="77777777" w:rsidTr="43B1941D">
        <w:trPr>
          <w:trHeight w:val="300"/>
          <w:jc w:val="center"/>
        </w:trPr>
        <w:tc>
          <w:tcPr>
            <w:tcW w:w="7620" w:type="dxa"/>
            <w:vAlign w:val="center"/>
          </w:tcPr>
          <w:p w14:paraId="64255F19" w14:textId="77777777" w:rsidR="452AD6CA" w:rsidRDefault="0AD64526" w:rsidP="7D2E6F2F">
            <w:pPr>
              <w:spacing w:line="259" w:lineRule="auto"/>
              <w:jc w:val="center"/>
              <w:rPr>
                <w:b/>
                <w:bCs/>
                <w:sz w:val="36"/>
                <w:szCs w:val="36"/>
              </w:rPr>
            </w:pPr>
            <w:r w:rsidRPr="7D2E6F2F">
              <w:rPr>
                <w:b/>
                <w:bCs/>
                <w:sz w:val="36"/>
                <w:szCs w:val="36"/>
              </w:rPr>
              <w:t xml:space="preserve">DESARROLLO </w:t>
            </w:r>
            <w:r w:rsidR="64C35540" w:rsidRPr="7D2E6F2F">
              <w:rPr>
                <w:b/>
                <w:bCs/>
                <w:sz w:val="36"/>
                <w:szCs w:val="36"/>
              </w:rPr>
              <w:t>DE INTERFACES</w:t>
            </w:r>
          </w:p>
          <w:p w14:paraId="08BE304E" w14:textId="77777777" w:rsidR="452AD6CA" w:rsidRDefault="7F1DC918" w:rsidP="43B1941D">
            <w:pPr>
              <w:jc w:val="center"/>
              <w:rPr>
                <w:sz w:val="24"/>
                <w:szCs w:val="24"/>
              </w:rPr>
            </w:pPr>
            <w:r w:rsidRPr="43B1941D">
              <w:rPr>
                <w:sz w:val="24"/>
                <w:szCs w:val="24"/>
              </w:rPr>
              <w:t>UD</w:t>
            </w:r>
            <w:r w:rsidR="7DF0CADE" w:rsidRPr="43B1941D">
              <w:rPr>
                <w:sz w:val="24"/>
                <w:szCs w:val="24"/>
              </w:rPr>
              <w:t>4</w:t>
            </w:r>
            <w:r w:rsidRPr="43B1941D">
              <w:rPr>
                <w:sz w:val="24"/>
                <w:szCs w:val="24"/>
              </w:rPr>
              <w:t xml:space="preserve">. DISEÑO INTERFACES. </w:t>
            </w:r>
            <w:proofErr w:type="spellStart"/>
            <w:r w:rsidR="712C0A4D" w:rsidRPr="43B1941D">
              <w:rPr>
                <w:sz w:val="24"/>
                <w:szCs w:val="24"/>
              </w:rPr>
              <w:t>Netbeans</w:t>
            </w:r>
            <w:proofErr w:type="spellEnd"/>
          </w:p>
        </w:tc>
        <w:tc>
          <w:tcPr>
            <w:tcW w:w="1395" w:type="dxa"/>
            <w:vAlign w:val="center"/>
          </w:tcPr>
          <w:p w14:paraId="034FDB3C" w14:textId="77777777" w:rsidR="452AD6CA" w:rsidRDefault="224F6456" w:rsidP="50762B3D">
            <w:pPr>
              <w:jc w:val="center"/>
              <w:rPr>
                <w:b/>
                <w:bCs/>
                <w:sz w:val="32"/>
                <w:szCs w:val="32"/>
              </w:rPr>
            </w:pPr>
            <w:r w:rsidRPr="7D2E6F2F">
              <w:rPr>
                <w:b/>
                <w:bCs/>
                <w:sz w:val="28"/>
                <w:szCs w:val="28"/>
              </w:rPr>
              <w:t>2</w:t>
            </w:r>
            <w:r w:rsidR="452AD6CA" w:rsidRPr="7D2E6F2F">
              <w:rPr>
                <w:b/>
                <w:bCs/>
                <w:sz w:val="28"/>
                <w:szCs w:val="28"/>
              </w:rPr>
              <w:t xml:space="preserve">CFGS </w:t>
            </w:r>
          </w:p>
          <w:p w14:paraId="299A376F" w14:textId="77777777" w:rsidR="452AD6CA" w:rsidRDefault="4D40A1F5" w:rsidP="50762B3D">
            <w:pPr>
              <w:jc w:val="center"/>
            </w:pPr>
            <w:r>
              <w:t>DAM</w:t>
            </w:r>
          </w:p>
        </w:tc>
      </w:tr>
    </w:tbl>
    <w:p w14:paraId="5F29F9BD" w14:textId="77777777" w:rsidR="50762B3D" w:rsidRDefault="50762B3D" w:rsidP="50762B3D">
      <w:pPr>
        <w:jc w:val="center"/>
      </w:pPr>
    </w:p>
    <w:p w14:paraId="685EAD56" w14:textId="77777777" w:rsidR="50762B3D" w:rsidRDefault="50762B3D" w:rsidP="50762B3D">
      <w:pPr>
        <w:jc w:val="center"/>
        <w:rPr>
          <w:sz w:val="52"/>
          <w:szCs w:val="52"/>
        </w:rPr>
      </w:pPr>
    </w:p>
    <w:p w14:paraId="132CA8BE" w14:textId="66677246" w:rsidR="3989097E" w:rsidRDefault="3989097E" w:rsidP="43B1941D">
      <w:pPr>
        <w:jc w:val="center"/>
        <w:rPr>
          <w:b/>
          <w:bCs/>
          <w:sz w:val="56"/>
          <w:szCs w:val="56"/>
        </w:rPr>
      </w:pPr>
      <w:r w:rsidRPr="43B1941D">
        <w:rPr>
          <w:b/>
          <w:bCs/>
          <w:sz w:val="56"/>
          <w:szCs w:val="56"/>
        </w:rPr>
        <w:t xml:space="preserve">Actividad </w:t>
      </w:r>
      <w:r w:rsidR="00390FC3">
        <w:rPr>
          <w:b/>
          <w:bCs/>
          <w:sz w:val="56"/>
          <w:szCs w:val="56"/>
        </w:rPr>
        <w:t>IV</w:t>
      </w:r>
      <w:r w:rsidRPr="43B1941D">
        <w:rPr>
          <w:b/>
          <w:bCs/>
          <w:sz w:val="56"/>
          <w:szCs w:val="56"/>
        </w:rPr>
        <w:t xml:space="preserve">. </w:t>
      </w:r>
      <w:proofErr w:type="spellStart"/>
      <w:r w:rsidR="00390FC3" w:rsidRPr="00390FC3">
        <w:rPr>
          <w:b/>
          <w:bCs/>
          <w:sz w:val="56"/>
          <w:szCs w:val="56"/>
        </w:rPr>
        <w:t>Layouts</w:t>
      </w:r>
      <w:proofErr w:type="spellEnd"/>
      <w:r w:rsidRPr="43B1941D">
        <w:rPr>
          <w:b/>
          <w:bCs/>
          <w:sz w:val="56"/>
          <w:szCs w:val="56"/>
        </w:rPr>
        <w:t>.</w:t>
      </w:r>
    </w:p>
    <w:p w14:paraId="3352351A" w14:textId="77777777" w:rsidR="30C3CF18" w:rsidRDefault="30C3CF18" w:rsidP="2F3FDECA">
      <w:pPr>
        <w:jc w:val="center"/>
        <w:rPr>
          <w:sz w:val="56"/>
          <w:szCs w:val="56"/>
        </w:rPr>
      </w:pPr>
    </w:p>
    <w:p w14:paraId="73CBE322" w14:textId="77777777" w:rsidR="2F3FDECA" w:rsidRDefault="7C265FAF" w:rsidP="2F3FDECA">
      <w:pPr>
        <w:jc w:val="center"/>
      </w:pPr>
      <w:r>
        <w:rPr>
          <w:noProof/>
        </w:rPr>
        <w:drawing>
          <wp:inline distT="0" distB="0" distL="0" distR="0" wp14:anchorId="1D2C454F" wp14:editId="466BB8D9">
            <wp:extent cx="3022104" cy="3486148"/>
            <wp:effectExtent l="0" t="0" r="0" b="0"/>
            <wp:docPr id="710080382" name="Imagen 71008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104" cy="348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947F" w14:textId="77777777" w:rsidR="50762B3D" w:rsidRDefault="50762B3D" w:rsidP="50762B3D">
      <w:pPr>
        <w:jc w:val="center"/>
      </w:pPr>
    </w:p>
    <w:p w14:paraId="6FAEC3CB" w14:textId="77777777" w:rsidR="30C3CF18" w:rsidRDefault="30C3CF18" w:rsidP="6CAD053B">
      <w:pPr>
        <w:jc w:val="right"/>
        <w:rPr>
          <w:sz w:val="48"/>
          <w:szCs w:val="48"/>
        </w:rPr>
      </w:pPr>
    </w:p>
    <w:p w14:paraId="1E9A4619" w14:textId="77777777" w:rsidR="6CAD053B" w:rsidRDefault="3AA917C6" w:rsidP="6CAD053B">
      <w:pPr>
        <w:jc w:val="right"/>
        <w:rPr>
          <w:sz w:val="48"/>
          <w:szCs w:val="48"/>
        </w:rPr>
      </w:pPr>
      <w:r w:rsidRPr="43B1941D">
        <w:rPr>
          <w:sz w:val="48"/>
          <w:szCs w:val="48"/>
        </w:rPr>
        <w:t>Nombre:</w:t>
      </w:r>
      <w:r w:rsidR="00CE2925">
        <w:rPr>
          <w:sz w:val="48"/>
          <w:szCs w:val="48"/>
        </w:rPr>
        <w:t xml:space="preserve"> Andreu Sanz </w:t>
      </w:r>
      <w:proofErr w:type="spellStart"/>
      <w:r w:rsidR="00CE2925">
        <w:rPr>
          <w:sz w:val="48"/>
          <w:szCs w:val="48"/>
        </w:rPr>
        <w:t>Sanz</w:t>
      </w:r>
      <w:proofErr w:type="spellEnd"/>
    </w:p>
    <w:p w14:paraId="1F7FF098" w14:textId="77777777" w:rsidR="50762B3D" w:rsidRDefault="50762B3D" w:rsidP="50762B3D">
      <w:pPr>
        <w:spacing w:after="0"/>
        <w:rPr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762B3D" w14:paraId="16E83590" w14:textId="77777777" w:rsidTr="43B1941D">
        <w:trPr>
          <w:trHeight w:val="300"/>
        </w:trPr>
        <w:tc>
          <w:tcPr>
            <w:tcW w:w="9015" w:type="dxa"/>
            <w:shd w:val="clear" w:color="auto" w:fill="F2F2F2" w:themeFill="background1" w:themeFillShade="F2"/>
          </w:tcPr>
          <w:p w14:paraId="0A3DC3F3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CFGS D</w:t>
            </w:r>
            <w:r w:rsidR="16757AA3" w:rsidRPr="7D2E6F2F">
              <w:rPr>
                <w:sz w:val="28"/>
                <w:szCs w:val="28"/>
              </w:rPr>
              <w:t>ISEÑO APLICACIONES MULTIPLATAFORMA</w:t>
            </w:r>
          </w:p>
          <w:p w14:paraId="7E92F4C0" w14:textId="77777777" w:rsidR="74CE16C7" w:rsidRDefault="2B83D28D" w:rsidP="50762B3D">
            <w:pPr>
              <w:rPr>
                <w:sz w:val="28"/>
                <w:szCs w:val="28"/>
              </w:rPr>
            </w:pPr>
            <w:r w:rsidRPr="7D2E6F2F">
              <w:rPr>
                <w:sz w:val="28"/>
                <w:szCs w:val="28"/>
              </w:rPr>
              <w:t>Módulo: 0</w:t>
            </w:r>
            <w:r w:rsidR="603B4BC8" w:rsidRPr="7D2E6F2F">
              <w:rPr>
                <w:sz w:val="28"/>
                <w:szCs w:val="28"/>
              </w:rPr>
              <w:t>488</w:t>
            </w:r>
            <w:r w:rsidRPr="7D2E6F2F">
              <w:rPr>
                <w:sz w:val="28"/>
                <w:szCs w:val="28"/>
              </w:rPr>
              <w:t xml:space="preserve"> – </w:t>
            </w:r>
            <w:r w:rsidR="58F85B9A" w:rsidRPr="7D2E6F2F">
              <w:rPr>
                <w:sz w:val="28"/>
                <w:szCs w:val="28"/>
              </w:rPr>
              <w:t>Desarrollo de Interfaces</w:t>
            </w:r>
          </w:p>
          <w:p w14:paraId="66C461C8" w14:textId="77777777" w:rsidR="74CE16C7" w:rsidRDefault="6D22053A" w:rsidP="50762B3D">
            <w:pPr>
              <w:rPr>
                <w:sz w:val="28"/>
                <w:szCs w:val="28"/>
              </w:rPr>
            </w:pPr>
            <w:r w:rsidRPr="43B1941D">
              <w:rPr>
                <w:sz w:val="28"/>
                <w:szCs w:val="28"/>
              </w:rPr>
              <w:t>UD</w:t>
            </w:r>
            <w:r w:rsidR="4C68F3EB" w:rsidRPr="43B1941D">
              <w:rPr>
                <w:sz w:val="28"/>
                <w:szCs w:val="28"/>
              </w:rPr>
              <w:t>4</w:t>
            </w:r>
            <w:r w:rsidRPr="43B1941D">
              <w:rPr>
                <w:sz w:val="28"/>
                <w:szCs w:val="28"/>
              </w:rPr>
              <w:t xml:space="preserve">: </w:t>
            </w:r>
            <w:r w:rsidR="6927EC13" w:rsidRPr="43B1941D">
              <w:rPr>
                <w:sz w:val="28"/>
                <w:szCs w:val="28"/>
              </w:rPr>
              <w:t xml:space="preserve">Diseño interfaces. </w:t>
            </w:r>
            <w:proofErr w:type="spellStart"/>
            <w:r w:rsidR="5BB13D7D" w:rsidRPr="43B1941D">
              <w:rPr>
                <w:sz w:val="28"/>
                <w:szCs w:val="28"/>
              </w:rPr>
              <w:t>Netbeans</w:t>
            </w:r>
            <w:proofErr w:type="spellEnd"/>
          </w:p>
        </w:tc>
      </w:tr>
    </w:tbl>
    <w:p w14:paraId="655B8B1C" w14:textId="77777777" w:rsidR="50762B3D" w:rsidRDefault="50762B3D" w:rsidP="50762B3D">
      <w:pPr>
        <w:jc w:val="right"/>
        <w:rPr>
          <w:sz w:val="28"/>
          <w:szCs w:val="28"/>
        </w:rPr>
      </w:pPr>
    </w:p>
    <w:p w14:paraId="03F49B0D" w14:textId="20D3BF8B" w:rsidR="1F915312" w:rsidRDefault="1F915312" w:rsidP="43B1941D">
      <w:pPr>
        <w:jc w:val="both"/>
      </w:pPr>
      <w:r w:rsidRPr="43B1941D">
        <w:rPr>
          <w:b/>
          <w:bCs/>
          <w:sz w:val="36"/>
          <w:szCs w:val="36"/>
        </w:rPr>
        <w:lastRenderedPageBreak/>
        <w:t xml:space="preserve">MEMORIA ACTIVIDAD </w:t>
      </w:r>
      <w:r w:rsidR="00390FC3">
        <w:rPr>
          <w:b/>
          <w:bCs/>
          <w:sz w:val="36"/>
          <w:szCs w:val="36"/>
        </w:rPr>
        <w:t>IV</w:t>
      </w:r>
    </w:p>
    <w:p w14:paraId="59ECE816" w14:textId="77777777" w:rsidR="7D2E6F2F" w:rsidRDefault="7D2E6F2F" w:rsidP="7D2E6F2F">
      <w:pPr>
        <w:jc w:val="both"/>
        <w:rPr>
          <w:sz w:val="24"/>
          <w:szCs w:val="24"/>
        </w:rPr>
      </w:pPr>
    </w:p>
    <w:p w14:paraId="70906DD4" w14:textId="77777777" w:rsidR="4747FBAE" w:rsidRDefault="4747FBAE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497B2A57" w:rsidRPr="43B1941D">
        <w:rPr>
          <w:rFonts w:ascii="Calibri" w:eastAsia="Calibri" w:hAnsi="Calibri" w:cs="Calibri"/>
          <w:b/>
          <w:bCs/>
          <w:sz w:val="32"/>
          <w:szCs w:val="32"/>
        </w:rPr>
        <w:t>.</w:t>
      </w:r>
      <w:r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7EE3C5AA" w:rsidRPr="43B1941D">
        <w:rPr>
          <w:rFonts w:ascii="Calibri" w:eastAsia="Calibri" w:hAnsi="Calibri" w:cs="Calibri"/>
          <w:b/>
          <w:bCs/>
          <w:sz w:val="32"/>
          <w:szCs w:val="32"/>
        </w:rPr>
        <w:t>INTRODUCCIÓN</w:t>
      </w:r>
      <w:r w:rsidR="6744CB2A" w:rsidRPr="43B1941D">
        <w:rPr>
          <w:rFonts w:ascii="Calibri" w:eastAsia="Calibri" w:hAnsi="Calibri" w:cs="Calibri"/>
          <w:b/>
          <w:bCs/>
          <w:sz w:val="32"/>
          <w:szCs w:val="32"/>
        </w:rPr>
        <w:t>/OBJETIVO</w:t>
      </w:r>
    </w:p>
    <w:p w14:paraId="69354801" w14:textId="77777777" w:rsidR="0052654E" w:rsidRDefault="0052654E" w:rsidP="43B1941D">
      <w:pPr>
        <w:jc w:val="both"/>
        <w:rPr>
          <w:rFonts w:ascii="Calibri" w:eastAsia="Calibri" w:hAnsi="Calibri" w:cs="Calibri"/>
          <w:sz w:val="24"/>
          <w:szCs w:val="24"/>
        </w:rPr>
      </w:pPr>
      <w:r w:rsidRPr="0052654E">
        <w:rPr>
          <w:rFonts w:ascii="Calibri" w:eastAsia="Calibri" w:hAnsi="Calibri" w:cs="Calibri"/>
          <w:sz w:val="24"/>
          <w:szCs w:val="24"/>
        </w:rPr>
        <w:t>Se va a diseñar y programar una aplicación para contabilizar "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likes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>" y "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dislikes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". Con esto, exploraremos una nueva manera de estructurar los objetos en la interfaz, haciendo uso de los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JPanels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>.</w:t>
      </w:r>
    </w:p>
    <w:p w14:paraId="733C0A42" w14:textId="3C6426E7" w:rsidR="3FA89D67" w:rsidRDefault="5FDAEE4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2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>. E</w:t>
      </w:r>
      <w:r w:rsidR="2B065D46" w:rsidRPr="43B1941D">
        <w:rPr>
          <w:rFonts w:ascii="Calibri" w:eastAsia="Calibri" w:hAnsi="Calibri" w:cs="Calibri"/>
          <w:b/>
          <w:bCs/>
          <w:sz w:val="32"/>
          <w:szCs w:val="32"/>
        </w:rPr>
        <w:t>LEMENTOS UTILIZADOS</w:t>
      </w:r>
    </w:p>
    <w:p w14:paraId="7BA102EB" w14:textId="77777777" w:rsidR="005C42AF" w:rsidRPr="0052654E" w:rsidRDefault="005C42AF" w:rsidP="005C42AF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2654E">
        <w:rPr>
          <w:rFonts w:ascii="Calibri" w:eastAsia="Calibri" w:hAnsi="Calibri" w:cs="Calibri"/>
          <w:sz w:val="24"/>
          <w:szCs w:val="24"/>
        </w:rPr>
        <w:t>LikeDislike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:: Clase</w:t>
      </w:r>
    </w:p>
    <w:p w14:paraId="6AF9E210" w14:textId="77777777" w:rsidR="005C42AF" w:rsidRPr="0052654E" w:rsidRDefault="005C42AF" w:rsidP="005C42AF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2654E">
        <w:rPr>
          <w:rFonts w:ascii="Calibri" w:eastAsia="Calibri" w:hAnsi="Calibri" w:cs="Calibri"/>
          <w:sz w:val="24"/>
          <w:szCs w:val="24"/>
        </w:rPr>
        <w:t>jButtonDislike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::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JButton</w:t>
      </w:r>
      <w:proofErr w:type="spellEnd"/>
    </w:p>
    <w:p w14:paraId="0F6260D9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jButtonLike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JButton</w:t>
      </w:r>
      <w:proofErr w:type="spellEnd"/>
    </w:p>
    <w:p w14:paraId="4C2A2100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jLabelDislike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0740D15F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jLabelDislikeTitle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5CACF137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jLabelLike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71AEC4A9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jLabelLikeTitle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JLabel</w:t>
      </w:r>
      <w:proofErr w:type="spellEnd"/>
    </w:p>
    <w:p w14:paraId="58BB86FF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jPanel1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spellEnd"/>
    </w:p>
    <w:p w14:paraId="2D36CB5D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jPanel2 :: </w:t>
      </w: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spellEnd"/>
    </w:p>
    <w:p w14:paraId="314654B7" w14:textId="2A2489C0" w:rsidR="005C42AF" w:rsidRPr="0052654E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0052654E">
        <w:rPr>
          <w:rFonts w:ascii="Calibri" w:eastAsia="Calibri" w:hAnsi="Calibri" w:cs="Calibri"/>
          <w:sz w:val="24"/>
          <w:szCs w:val="24"/>
          <w:lang w:val="en-US"/>
        </w:rPr>
        <w:t xml:space="preserve">jPanel3 :: </w:t>
      </w:r>
      <w:proofErr w:type="spellStart"/>
      <w:r w:rsidRPr="0052654E">
        <w:rPr>
          <w:rFonts w:ascii="Calibri" w:eastAsia="Calibri" w:hAnsi="Calibri" w:cs="Calibri"/>
          <w:sz w:val="24"/>
          <w:szCs w:val="24"/>
          <w:lang w:val="en-US"/>
        </w:rPr>
        <w:t>JPanel</w:t>
      </w:r>
      <w:proofErr w:type="spellEnd"/>
    </w:p>
    <w:p w14:paraId="16607BBB" w14:textId="77777777" w:rsidR="005C42AF" w:rsidRPr="0052654E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116E84BC" w14:textId="77777777" w:rsidR="005C42AF" w:rsidRPr="005C42AF" w:rsidRDefault="005C42AF" w:rsidP="005C42AF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5C42AF">
        <w:rPr>
          <w:rFonts w:ascii="Calibri" w:eastAsia="Calibri" w:hAnsi="Calibri" w:cs="Calibri"/>
          <w:sz w:val="24"/>
          <w:szCs w:val="24"/>
          <w:lang w:val="en-US"/>
        </w:rPr>
        <w:t>MainScreen</w:t>
      </w:r>
      <w:proofErr w:type="spellEnd"/>
      <w:r w:rsidRPr="005C42AF">
        <w:rPr>
          <w:rFonts w:ascii="Calibri" w:eastAsia="Calibri" w:hAnsi="Calibri" w:cs="Calibri"/>
          <w:sz w:val="24"/>
          <w:szCs w:val="24"/>
          <w:lang w:val="en-US"/>
        </w:rPr>
        <w:t xml:space="preserve"> :: Clase</w:t>
      </w:r>
    </w:p>
    <w:p w14:paraId="57E6D4E5" w14:textId="77777777" w:rsidR="005C42AF" w:rsidRPr="0052654E" w:rsidRDefault="005C42AF" w:rsidP="005C42AF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2654E">
        <w:rPr>
          <w:rFonts w:ascii="Calibri" w:eastAsia="Calibri" w:hAnsi="Calibri" w:cs="Calibri"/>
          <w:sz w:val="24"/>
          <w:szCs w:val="24"/>
        </w:rPr>
        <w:t>jButtonOpen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::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JButton</w:t>
      </w:r>
      <w:proofErr w:type="spellEnd"/>
    </w:p>
    <w:p w14:paraId="389FFCE3" w14:textId="7F4AB079" w:rsidR="005C42AF" w:rsidRPr="0052654E" w:rsidRDefault="005C42AF" w:rsidP="43B1941D">
      <w:pPr>
        <w:jc w:val="both"/>
        <w:rPr>
          <w:rFonts w:ascii="Calibri" w:eastAsia="Calibri" w:hAnsi="Calibri" w:cs="Calibri"/>
          <w:sz w:val="24"/>
          <w:szCs w:val="24"/>
        </w:rPr>
      </w:pPr>
      <w:proofErr w:type="spellStart"/>
      <w:r w:rsidRPr="0052654E">
        <w:rPr>
          <w:rFonts w:ascii="Calibri" w:eastAsia="Calibri" w:hAnsi="Calibri" w:cs="Calibri"/>
          <w:sz w:val="24"/>
          <w:szCs w:val="24"/>
        </w:rPr>
        <w:t>jLabelTitle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::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JLabel</w:t>
      </w:r>
      <w:proofErr w:type="spellEnd"/>
    </w:p>
    <w:p w14:paraId="1C1E6052" w14:textId="77777777" w:rsidR="6CAD053B" w:rsidRDefault="0E8962DC" w:rsidP="43B1941D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t>3</w:t>
      </w:r>
      <w:r w:rsidR="3FA89D67" w:rsidRPr="43B1941D">
        <w:rPr>
          <w:rFonts w:ascii="Calibri" w:eastAsia="Calibri" w:hAnsi="Calibri" w:cs="Calibri"/>
          <w:b/>
          <w:bCs/>
          <w:sz w:val="32"/>
          <w:szCs w:val="32"/>
        </w:rPr>
        <w:t xml:space="preserve">. </w:t>
      </w:r>
      <w:r w:rsidR="7FD73046" w:rsidRPr="43B1941D">
        <w:rPr>
          <w:rFonts w:ascii="Calibri" w:eastAsia="Calibri" w:hAnsi="Calibri" w:cs="Calibri"/>
          <w:b/>
          <w:bCs/>
          <w:sz w:val="32"/>
          <w:szCs w:val="32"/>
        </w:rPr>
        <w:t>FUNCIONAMIENTO</w:t>
      </w:r>
    </w:p>
    <w:p w14:paraId="6CDD8FD9" w14:textId="4DF23545" w:rsidR="0052654E" w:rsidRPr="0052654E" w:rsidRDefault="0052654E" w:rsidP="0052654E">
      <w:pPr>
        <w:rPr>
          <w:rFonts w:ascii="Calibri" w:eastAsia="Calibri" w:hAnsi="Calibri" w:cs="Calibri"/>
          <w:sz w:val="24"/>
          <w:szCs w:val="24"/>
        </w:rPr>
      </w:pPr>
      <w:r w:rsidRPr="0052654E">
        <w:rPr>
          <w:rFonts w:ascii="Calibri" w:eastAsia="Calibri" w:hAnsi="Calibri" w:cs="Calibri"/>
          <w:sz w:val="24"/>
          <w:szCs w:val="24"/>
        </w:rPr>
        <w:t>En esta aplicación, en primer lugar, diseñé la interfaz, ya que eso era lo que implicaba la práctica.</w:t>
      </w:r>
    </w:p>
    <w:p w14:paraId="7A4AFE19" w14:textId="421568CE" w:rsidR="0052654E" w:rsidRPr="0052654E" w:rsidRDefault="0052654E" w:rsidP="0052654E">
      <w:pPr>
        <w:rPr>
          <w:rFonts w:ascii="Calibri" w:eastAsia="Calibri" w:hAnsi="Calibri" w:cs="Calibri"/>
          <w:sz w:val="24"/>
          <w:szCs w:val="24"/>
        </w:rPr>
      </w:pPr>
      <w:r w:rsidRPr="0052654E">
        <w:rPr>
          <w:rFonts w:ascii="Calibri" w:eastAsia="Calibri" w:hAnsi="Calibri" w:cs="Calibri"/>
          <w:sz w:val="24"/>
          <w:szCs w:val="24"/>
        </w:rPr>
        <w:t xml:space="preserve">En la primera ventana, he creado </w:t>
      </w:r>
      <w:r w:rsidRPr="0052654E">
        <w:rPr>
          <w:rFonts w:ascii="Calibri" w:eastAsia="Calibri" w:hAnsi="Calibri" w:cs="Calibri"/>
          <w:sz w:val="24"/>
          <w:szCs w:val="24"/>
        </w:rPr>
        <w:t>una etiqueta</w:t>
      </w:r>
      <w:r w:rsidRPr="0052654E">
        <w:rPr>
          <w:rFonts w:ascii="Calibri" w:eastAsia="Calibri" w:hAnsi="Calibri" w:cs="Calibri"/>
          <w:sz w:val="24"/>
          <w:szCs w:val="24"/>
        </w:rPr>
        <w:t xml:space="preserve"> y un botón; la etiqueta contiene el título y el botón está destinado a abrir otra pantalla.</w:t>
      </w:r>
    </w:p>
    <w:p w14:paraId="2D64B8BD" w14:textId="1B7BB00C" w:rsidR="00390FC3" w:rsidRDefault="0052654E" w:rsidP="0052654E">
      <w:pPr>
        <w:rPr>
          <w:rFonts w:ascii="Calibri" w:eastAsia="Calibri" w:hAnsi="Calibri" w:cs="Calibri"/>
          <w:b/>
          <w:bCs/>
          <w:sz w:val="32"/>
          <w:szCs w:val="32"/>
        </w:rPr>
      </w:pPr>
      <w:r w:rsidRPr="0052654E">
        <w:rPr>
          <w:rFonts w:ascii="Calibri" w:eastAsia="Calibri" w:hAnsi="Calibri" w:cs="Calibri"/>
          <w:sz w:val="24"/>
          <w:szCs w:val="24"/>
        </w:rPr>
        <w:t xml:space="preserve">En la segunda pantalla, he configurado tres paneles distintos, todos ellos dispuestos como un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GridLayout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de una fila y dos columnas. En el primer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JPanel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, se encuentran dos etiquetas con emoticonos de colores intercambiados. El segundo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JPanel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 contiene dos etiquetas vacías que cambiarán y aumentarán el número de "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likes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>"</w:t>
      </w:r>
      <w:r>
        <w:rPr>
          <w:rFonts w:ascii="Calibri" w:eastAsia="Calibri" w:hAnsi="Calibri" w:cs="Calibri"/>
          <w:sz w:val="24"/>
          <w:szCs w:val="24"/>
        </w:rPr>
        <w:t xml:space="preserve"> o </w:t>
      </w:r>
      <w:r w:rsidRPr="0052654E">
        <w:rPr>
          <w:rFonts w:ascii="Calibri" w:eastAsia="Calibri" w:hAnsi="Calibri" w:cs="Calibri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sz w:val="24"/>
          <w:szCs w:val="24"/>
        </w:rPr>
        <w:t>dislikes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 xml:space="preserve">" al presionar los dos botones correspondientes en el tercer </w:t>
      </w:r>
      <w:proofErr w:type="spellStart"/>
      <w:r w:rsidRPr="0052654E">
        <w:rPr>
          <w:rFonts w:ascii="Calibri" w:eastAsia="Calibri" w:hAnsi="Calibri" w:cs="Calibri"/>
          <w:sz w:val="24"/>
          <w:szCs w:val="24"/>
        </w:rPr>
        <w:t>JPanel</w:t>
      </w:r>
      <w:proofErr w:type="spellEnd"/>
      <w:r w:rsidRPr="0052654E">
        <w:rPr>
          <w:rFonts w:ascii="Calibri" w:eastAsia="Calibri" w:hAnsi="Calibri" w:cs="Calibri"/>
          <w:sz w:val="24"/>
          <w:szCs w:val="24"/>
        </w:rPr>
        <w:t>. Además, estos dos botones también ajustan el tamaño de las etiquetas y de la ventana según sea necesario.</w:t>
      </w:r>
      <w:r w:rsidR="00390FC3">
        <w:rPr>
          <w:rFonts w:ascii="Calibri" w:eastAsia="Calibri" w:hAnsi="Calibri" w:cs="Calibri"/>
          <w:b/>
          <w:bCs/>
          <w:sz w:val="32"/>
          <w:szCs w:val="32"/>
        </w:rPr>
        <w:br w:type="page"/>
      </w:r>
    </w:p>
    <w:p w14:paraId="4DA83AE1" w14:textId="6505DFB9" w:rsidR="6CAD053B" w:rsidRDefault="05E115CF" w:rsidP="43B1941D">
      <w:p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43B1941D">
        <w:rPr>
          <w:rFonts w:ascii="Calibri" w:eastAsia="Calibri" w:hAnsi="Calibri" w:cs="Calibri"/>
          <w:b/>
          <w:bCs/>
          <w:sz w:val="32"/>
          <w:szCs w:val="32"/>
        </w:rPr>
        <w:lastRenderedPageBreak/>
        <w:t>4</w:t>
      </w:r>
      <w:r w:rsidR="550B1F59" w:rsidRPr="43B1941D">
        <w:rPr>
          <w:rFonts w:ascii="Calibri" w:eastAsia="Calibri" w:hAnsi="Calibri" w:cs="Calibri"/>
          <w:b/>
          <w:bCs/>
          <w:sz w:val="32"/>
          <w:szCs w:val="32"/>
        </w:rPr>
        <w:t>. CAPTURAS</w:t>
      </w:r>
    </w:p>
    <w:p w14:paraId="678CF76C" w14:textId="50053961" w:rsidR="00390FC3" w:rsidRPr="00390FC3" w:rsidRDefault="00390FC3" w:rsidP="43B1941D">
      <w:pPr>
        <w:jc w:val="both"/>
        <w:rPr>
          <w:rFonts w:ascii="Cooper Black" w:eastAsia="Calibri" w:hAnsi="Cooper Black" w:cs="Calibri"/>
          <w:b/>
          <w:bCs/>
          <w:sz w:val="32"/>
          <w:szCs w:val="32"/>
        </w:rPr>
      </w:pP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Source</w:t>
      </w:r>
      <w:proofErr w:type="spellEnd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 xml:space="preserve"> </w:t>
      </w: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MainScreen</w:t>
      </w:r>
      <w:proofErr w:type="spellEnd"/>
    </w:p>
    <w:p w14:paraId="0FD2C1F9" w14:textId="4D0F3CEE" w:rsidR="00390FC3" w:rsidRDefault="00390FC3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390FC3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5CA150C0" wp14:editId="064874A4">
            <wp:extent cx="5731510" cy="1056640"/>
            <wp:effectExtent l="0" t="0" r="2540" b="0"/>
            <wp:docPr id="19167331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317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633B" w14:textId="3DAC68DD" w:rsidR="00390FC3" w:rsidRPr="00390FC3" w:rsidRDefault="00390FC3" w:rsidP="43B1941D">
      <w:pPr>
        <w:jc w:val="both"/>
        <w:rPr>
          <w:rFonts w:ascii="Cooper Black" w:eastAsia="Calibri" w:hAnsi="Cooper Black" w:cs="Calibri"/>
          <w:b/>
          <w:bCs/>
          <w:sz w:val="32"/>
          <w:szCs w:val="32"/>
        </w:rPr>
      </w:pP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Source</w:t>
      </w:r>
      <w:proofErr w:type="spellEnd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 xml:space="preserve"> </w:t>
      </w: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LikeDislike</w:t>
      </w:r>
      <w:proofErr w:type="spellEnd"/>
    </w:p>
    <w:p w14:paraId="5F0C9DDE" w14:textId="7D1F9C6E" w:rsidR="00390FC3" w:rsidRDefault="00390FC3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390FC3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40C116B5" wp14:editId="02C034C0">
            <wp:extent cx="5731510" cy="2526665"/>
            <wp:effectExtent l="0" t="0" r="2540" b="6985"/>
            <wp:docPr id="18075523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52307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1142" w14:textId="77777777" w:rsidR="00390FC3" w:rsidRDefault="00390FC3">
      <w:pPr>
        <w:rPr>
          <w:rFonts w:ascii="Cooper Black" w:eastAsia="Calibri" w:hAnsi="Cooper Black" w:cs="Calibri"/>
          <w:b/>
          <w:bCs/>
          <w:sz w:val="32"/>
          <w:szCs w:val="32"/>
        </w:rPr>
      </w:pPr>
      <w:r>
        <w:rPr>
          <w:rFonts w:ascii="Cooper Black" w:eastAsia="Calibri" w:hAnsi="Cooper Black" w:cs="Calibri"/>
          <w:b/>
          <w:bCs/>
          <w:sz w:val="32"/>
          <w:szCs w:val="32"/>
        </w:rPr>
        <w:br w:type="page"/>
      </w:r>
    </w:p>
    <w:p w14:paraId="0FD68A49" w14:textId="7CE3C30F" w:rsidR="00390FC3" w:rsidRPr="00390FC3" w:rsidRDefault="00390FC3" w:rsidP="00390FC3">
      <w:pPr>
        <w:jc w:val="both"/>
        <w:rPr>
          <w:rFonts w:ascii="Cooper Black" w:eastAsia="Calibri" w:hAnsi="Cooper Black" w:cs="Calibri"/>
          <w:b/>
          <w:bCs/>
          <w:sz w:val="32"/>
          <w:szCs w:val="32"/>
        </w:rPr>
      </w:pP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lastRenderedPageBreak/>
        <w:t>Design</w:t>
      </w:r>
      <w:proofErr w:type="spellEnd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 xml:space="preserve"> </w:t>
      </w: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MainScreen</w:t>
      </w:r>
      <w:proofErr w:type="spellEnd"/>
    </w:p>
    <w:p w14:paraId="4563D001" w14:textId="24AF7300" w:rsidR="00390FC3" w:rsidRDefault="00390FC3" w:rsidP="00390FC3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390FC3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5FF70884" wp14:editId="230E9EA0">
            <wp:extent cx="3829584" cy="3191320"/>
            <wp:effectExtent l="0" t="0" r="0" b="9525"/>
            <wp:docPr id="122492944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2944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178F" w14:textId="35071700" w:rsidR="00390FC3" w:rsidRPr="00390FC3" w:rsidRDefault="00390FC3" w:rsidP="00390FC3">
      <w:pPr>
        <w:jc w:val="both"/>
        <w:rPr>
          <w:rFonts w:ascii="Cooper Black" w:eastAsia="Calibri" w:hAnsi="Cooper Black" w:cs="Calibri"/>
          <w:b/>
          <w:bCs/>
          <w:sz w:val="32"/>
          <w:szCs w:val="32"/>
        </w:rPr>
      </w:pP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Design</w:t>
      </w:r>
      <w:proofErr w:type="spellEnd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 xml:space="preserve"> </w:t>
      </w:r>
      <w:proofErr w:type="spellStart"/>
      <w:r w:rsidRPr="00390FC3">
        <w:rPr>
          <w:rFonts w:ascii="Cooper Black" w:eastAsia="Calibri" w:hAnsi="Cooper Black" w:cs="Calibri"/>
          <w:b/>
          <w:bCs/>
          <w:sz w:val="32"/>
          <w:szCs w:val="32"/>
        </w:rPr>
        <w:t>LikeDislike</w:t>
      </w:r>
      <w:proofErr w:type="spellEnd"/>
    </w:p>
    <w:p w14:paraId="0C50AE14" w14:textId="03C0F975" w:rsidR="00390FC3" w:rsidRPr="00390FC3" w:rsidRDefault="00390FC3" w:rsidP="00390FC3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  <w:r w:rsidRPr="00390FC3">
        <w:rPr>
          <w:rFonts w:ascii="Calibri" w:eastAsia="Calibri" w:hAnsi="Calibri" w:cs="Calibri"/>
          <w:i/>
          <w:iCs/>
          <w:noProof/>
          <w:sz w:val="24"/>
          <w:szCs w:val="24"/>
        </w:rPr>
        <w:drawing>
          <wp:inline distT="0" distB="0" distL="0" distR="0" wp14:anchorId="1D2EBE9E" wp14:editId="25538752">
            <wp:extent cx="4601217" cy="4296375"/>
            <wp:effectExtent l="0" t="0" r="0" b="9525"/>
            <wp:docPr id="162737722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77222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FFF0" w14:textId="77777777" w:rsidR="00390FC3" w:rsidRPr="00390FC3" w:rsidRDefault="00390FC3" w:rsidP="43B1941D">
      <w:pPr>
        <w:jc w:val="both"/>
        <w:rPr>
          <w:rFonts w:ascii="Calibri" w:eastAsia="Calibri" w:hAnsi="Calibri" w:cs="Calibri"/>
          <w:i/>
          <w:iCs/>
          <w:sz w:val="24"/>
          <w:szCs w:val="24"/>
        </w:rPr>
      </w:pPr>
    </w:p>
    <w:p w14:paraId="445BCA96" w14:textId="77777777" w:rsidR="3CEF574D" w:rsidRDefault="3CEF574D" w:rsidP="3CEF574D">
      <w:pPr>
        <w:jc w:val="both"/>
        <w:rPr>
          <w:rFonts w:ascii="Calibri" w:eastAsia="Calibri" w:hAnsi="Calibri" w:cs="Calibri"/>
          <w:sz w:val="24"/>
          <w:szCs w:val="24"/>
        </w:rPr>
      </w:pPr>
    </w:p>
    <w:sectPr w:rsidR="3CEF574D">
      <w:pgSz w:w="11906" w:h="16838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843FA"/>
    <w:multiLevelType w:val="hybridMultilevel"/>
    <w:tmpl w:val="4A30A8B4"/>
    <w:lvl w:ilvl="0" w:tplc="AE187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41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E2B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E2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1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2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A616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58C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E2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B00B0"/>
    <w:multiLevelType w:val="hybridMultilevel"/>
    <w:tmpl w:val="CC80060A"/>
    <w:lvl w:ilvl="0" w:tplc="1AF8F83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D3A79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E6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0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A8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4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CCF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AF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9AE4"/>
    <w:multiLevelType w:val="hybridMultilevel"/>
    <w:tmpl w:val="AEC8B02C"/>
    <w:lvl w:ilvl="0" w:tplc="2650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B41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3433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49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6CC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A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B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1C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AD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BDB6"/>
    <w:multiLevelType w:val="hybridMultilevel"/>
    <w:tmpl w:val="04ACB6B8"/>
    <w:lvl w:ilvl="0" w:tplc="659475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6AAF5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2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40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BAD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82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0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A31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8B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98AF2"/>
    <w:multiLevelType w:val="hybridMultilevel"/>
    <w:tmpl w:val="98FEBAB4"/>
    <w:lvl w:ilvl="0" w:tplc="135644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B94C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2A9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729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0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00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1C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07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8B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53A8"/>
    <w:multiLevelType w:val="hybridMultilevel"/>
    <w:tmpl w:val="08FCFAD4"/>
    <w:lvl w:ilvl="0" w:tplc="35A457A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C0FE6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E3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69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F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CB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5C4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CE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C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AE48D"/>
    <w:multiLevelType w:val="hybridMultilevel"/>
    <w:tmpl w:val="9F842C7A"/>
    <w:lvl w:ilvl="0" w:tplc="D36EB3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CE7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B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C2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1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4F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04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CE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540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7F78C"/>
    <w:multiLevelType w:val="hybridMultilevel"/>
    <w:tmpl w:val="0FB849AA"/>
    <w:lvl w:ilvl="0" w:tplc="94C02806">
      <w:start w:val="1"/>
      <w:numFmt w:val="bullet"/>
      <w:lvlText w:val="o"/>
      <w:lvlJc w:val="left"/>
      <w:pPr>
        <w:ind w:left="1428" w:hanging="360"/>
      </w:pPr>
      <w:rPr>
        <w:rFonts w:ascii="Courier New" w:hAnsi="Courier New" w:hint="default"/>
      </w:rPr>
    </w:lvl>
    <w:lvl w:ilvl="1" w:tplc="DFF4313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C7F0BC2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922469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B1C7E9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DBE920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E0BDF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52A11D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EF2C75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7543CD"/>
    <w:multiLevelType w:val="hybridMultilevel"/>
    <w:tmpl w:val="97D2EDDE"/>
    <w:lvl w:ilvl="0" w:tplc="DCA08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C293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5B83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44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9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DE8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A9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A45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E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691A5"/>
    <w:multiLevelType w:val="hybridMultilevel"/>
    <w:tmpl w:val="44A255A0"/>
    <w:lvl w:ilvl="0" w:tplc="340041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74E8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D43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27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D4E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FC3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2C8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8D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5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201E"/>
    <w:multiLevelType w:val="hybridMultilevel"/>
    <w:tmpl w:val="F61EA63A"/>
    <w:lvl w:ilvl="0" w:tplc="74E62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F08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A8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8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E2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6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7C2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E83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F4C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09196"/>
    <w:multiLevelType w:val="hybridMultilevel"/>
    <w:tmpl w:val="C57E0A6C"/>
    <w:lvl w:ilvl="0" w:tplc="4F248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C3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4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5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27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4CF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E4B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63F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0C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CFE6"/>
    <w:multiLevelType w:val="hybridMultilevel"/>
    <w:tmpl w:val="052E1890"/>
    <w:lvl w:ilvl="0" w:tplc="A198DCE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82B24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922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49E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2D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98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A5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7A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6ED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1EE8"/>
    <w:multiLevelType w:val="hybridMultilevel"/>
    <w:tmpl w:val="6748C41E"/>
    <w:lvl w:ilvl="0" w:tplc="4F2831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FBA7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A9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BA2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8C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80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8A1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5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58ED6"/>
    <w:multiLevelType w:val="hybridMultilevel"/>
    <w:tmpl w:val="C3041F5A"/>
    <w:lvl w:ilvl="0" w:tplc="340626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F08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8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40C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04A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E3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E4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24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B07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296E76"/>
    <w:multiLevelType w:val="hybridMultilevel"/>
    <w:tmpl w:val="D7E62DB6"/>
    <w:lvl w:ilvl="0" w:tplc="EF82F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CA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B8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40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8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2D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6486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85D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49BD8"/>
    <w:multiLevelType w:val="hybridMultilevel"/>
    <w:tmpl w:val="1408FA84"/>
    <w:lvl w:ilvl="0" w:tplc="4FCCB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E89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E5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A6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807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80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E0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6E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F5A1F4"/>
    <w:multiLevelType w:val="hybridMultilevel"/>
    <w:tmpl w:val="11CC0CBA"/>
    <w:lvl w:ilvl="0" w:tplc="B9E05BC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C683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D8B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8E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E6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388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4E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AF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E5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67FA27"/>
    <w:multiLevelType w:val="hybridMultilevel"/>
    <w:tmpl w:val="4A40FE76"/>
    <w:lvl w:ilvl="0" w:tplc="915010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E8A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F28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2DD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61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60F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C2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43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4A5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25D21"/>
    <w:multiLevelType w:val="hybridMultilevel"/>
    <w:tmpl w:val="6F92C10A"/>
    <w:lvl w:ilvl="0" w:tplc="1DC205B0">
      <w:start w:val="1"/>
      <w:numFmt w:val="decimal"/>
      <w:lvlText w:val="%1."/>
      <w:lvlJc w:val="left"/>
      <w:pPr>
        <w:ind w:left="720" w:hanging="360"/>
      </w:pPr>
    </w:lvl>
    <w:lvl w:ilvl="1" w:tplc="808C1C62">
      <w:start w:val="1"/>
      <w:numFmt w:val="lowerLetter"/>
      <w:lvlText w:val="%2."/>
      <w:lvlJc w:val="left"/>
      <w:pPr>
        <w:ind w:left="1440" w:hanging="360"/>
      </w:pPr>
    </w:lvl>
    <w:lvl w:ilvl="2" w:tplc="20CA3C4C">
      <w:start w:val="1"/>
      <w:numFmt w:val="lowerRoman"/>
      <w:lvlText w:val="%3."/>
      <w:lvlJc w:val="right"/>
      <w:pPr>
        <w:ind w:left="2160" w:hanging="180"/>
      </w:pPr>
    </w:lvl>
    <w:lvl w:ilvl="3" w:tplc="9D88178E">
      <w:start w:val="1"/>
      <w:numFmt w:val="decimal"/>
      <w:lvlText w:val="%4."/>
      <w:lvlJc w:val="left"/>
      <w:pPr>
        <w:ind w:left="2880" w:hanging="360"/>
      </w:pPr>
    </w:lvl>
    <w:lvl w:ilvl="4" w:tplc="E7E4CCBE">
      <w:start w:val="1"/>
      <w:numFmt w:val="lowerLetter"/>
      <w:lvlText w:val="%5."/>
      <w:lvlJc w:val="left"/>
      <w:pPr>
        <w:ind w:left="3600" w:hanging="360"/>
      </w:pPr>
    </w:lvl>
    <w:lvl w:ilvl="5" w:tplc="258481BE">
      <w:start w:val="1"/>
      <w:numFmt w:val="lowerRoman"/>
      <w:lvlText w:val="%6."/>
      <w:lvlJc w:val="right"/>
      <w:pPr>
        <w:ind w:left="4320" w:hanging="180"/>
      </w:pPr>
    </w:lvl>
    <w:lvl w:ilvl="6" w:tplc="F9909B18">
      <w:start w:val="1"/>
      <w:numFmt w:val="decimal"/>
      <w:lvlText w:val="%7."/>
      <w:lvlJc w:val="left"/>
      <w:pPr>
        <w:ind w:left="5040" w:hanging="360"/>
      </w:pPr>
    </w:lvl>
    <w:lvl w:ilvl="7" w:tplc="9558C026">
      <w:start w:val="1"/>
      <w:numFmt w:val="lowerLetter"/>
      <w:lvlText w:val="%8."/>
      <w:lvlJc w:val="left"/>
      <w:pPr>
        <w:ind w:left="5760" w:hanging="360"/>
      </w:pPr>
    </w:lvl>
    <w:lvl w:ilvl="8" w:tplc="E74E2C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B8AC1"/>
    <w:multiLevelType w:val="hybridMultilevel"/>
    <w:tmpl w:val="167CE7DC"/>
    <w:lvl w:ilvl="0" w:tplc="8AF44B8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C642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CC32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C5F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FC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44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105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83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96E79"/>
    <w:multiLevelType w:val="hybridMultilevel"/>
    <w:tmpl w:val="B38A5858"/>
    <w:lvl w:ilvl="0" w:tplc="C1A43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663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E4E8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A9D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28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21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63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4935F"/>
    <w:multiLevelType w:val="hybridMultilevel"/>
    <w:tmpl w:val="FC3C3558"/>
    <w:lvl w:ilvl="0" w:tplc="E6A0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7E8C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92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69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4E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744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5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8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240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B44C2"/>
    <w:multiLevelType w:val="hybridMultilevel"/>
    <w:tmpl w:val="A6E08C04"/>
    <w:lvl w:ilvl="0" w:tplc="1CDC8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4F2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F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4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06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DA5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BC6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28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2EB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23273"/>
    <w:multiLevelType w:val="hybridMultilevel"/>
    <w:tmpl w:val="679C5F20"/>
    <w:lvl w:ilvl="0" w:tplc="BA827BB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F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C5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EE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EC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0C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60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8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C1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EC0FB"/>
    <w:multiLevelType w:val="hybridMultilevel"/>
    <w:tmpl w:val="F230D1A2"/>
    <w:lvl w:ilvl="0" w:tplc="E7764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E0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DB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31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2F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CF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47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2B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8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F9E3E"/>
    <w:multiLevelType w:val="hybridMultilevel"/>
    <w:tmpl w:val="F0964A54"/>
    <w:lvl w:ilvl="0" w:tplc="D0BC3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78B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AA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0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A5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2A4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CF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C0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A9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56FC2"/>
    <w:multiLevelType w:val="hybridMultilevel"/>
    <w:tmpl w:val="6B10D858"/>
    <w:lvl w:ilvl="0" w:tplc="2C76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F6F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A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14F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4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C03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C7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3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CB92EA"/>
    <w:multiLevelType w:val="hybridMultilevel"/>
    <w:tmpl w:val="0794279C"/>
    <w:lvl w:ilvl="0" w:tplc="00122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C56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C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48F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CCD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0F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82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C6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F89F"/>
    <w:multiLevelType w:val="hybridMultilevel"/>
    <w:tmpl w:val="8D5C7EAC"/>
    <w:lvl w:ilvl="0" w:tplc="135276FA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DCA441B2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AA1EC388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A99EC00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2CCFD4E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4A90089A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D22A804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7540C0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2FAC445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0513D6A"/>
    <w:multiLevelType w:val="hybridMultilevel"/>
    <w:tmpl w:val="F47CC852"/>
    <w:lvl w:ilvl="0" w:tplc="7C60DA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4493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20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4C1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20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F6E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AF9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EE4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DEC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04CC9"/>
    <w:multiLevelType w:val="hybridMultilevel"/>
    <w:tmpl w:val="B7721F96"/>
    <w:lvl w:ilvl="0" w:tplc="3DD68D3C">
      <w:start w:val="1"/>
      <w:numFmt w:val="decimal"/>
      <w:lvlText w:val="%1."/>
      <w:lvlJc w:val="left"/>
      <w:pPr>
        <w:ind w:left="720" w:hanging="360"/>
      </w:pPr>
    </w:lvl>
    <w:lvl w:ilvl="1" w:tplc="B6FA1238">
      <w:start w:val="1"/>
      <w:numFmt w:val="lowerLetter"/>
      <w:lvlText w:val="%2."/>
      <w:lvlJc w:val="left"/>
      <w:pPr>
        <w:ind w:left="1440" w:hanging="360"/>
      </w:pPr>
    </w:lvl>
    <w:lvl w:ilvl="2" w:tplc="70E2E77E">
      <w:start w:val="1"/>
      <w:numFmt w:val="lowerRoman"/>
      <w:lvlText w:val="%3."/>
      <w:lvlJc w:val="right"/>
      <w:pPr>
        <w:ind w:left="2160" w:hanging="180"/>
      </w:pPr>
    </w:lvl>
    <w:lvl w:ilvl="3" w:tplc="670CA9F4">
      <w:start w:val="1"/>
      <w:numFmt w:val="decimal"/>
      <w:lvlText w:val="%4."/>
      <w:lvlJc w:val="left"/>
      <w:pPr>
        <w:ind w:left="2880" w:hanging="360"/>
      </w:pPr>
    </w:lvl>
    <w:lvl w:ilvl="4" w:tplc="71F092AA">
      <w:start w:val="1"/>
      <w:numFmt w:val="lowerLetter"/>
      <w:lvlText w:val="%5."/>
      <w:lvlJc w:val="left"/>
      <w:pPr>
        <w:ind w:left="3600" w:hanging="360"/>
      </w:pPr>
    </w:lvl>
    <w:lvl w:ilvl="5" w:tplc="EE2A5580">
      <w:start w:val="1"/>
      <w:numFmt w:val="lowerRoman"/>
      <w:lvlText w:val="%6."/>
      <w:lvlJc w:val="right"/>
      <w:pPr>
        <w:ind w:left="4320" w:hanging="180"/>
      </w:pPr>
    </w:lvl>
    <w:lvl w:ilvl="6" w:tplc="85627E68">
      <w:start w:val="1"/>
      <w:numFmt w:val="decimal"/>
      <w:lvlText w:val="%7."/>
      <w:lvlJc w:val="left"/>
      <w:pPr>
        <w:ind w:left="5040" w:hanging="360"/>
      </w:pPr>
    </w:lvl>
    <w:lvl w:ilvl="7" w:tplc="02F61AE0">
      <w:start w:val="1"/>
      <w:numFmt w:val="lowerLetter"/>
      <w:lvlText w:val="%8."/>
      <w:lvlJc w:val="left"/>
      <w:pPr>
        <w:ind w:left="5760" w:hanging="360"/>
      </w:pPr>
    </w:lvl>
    <w:lvl w:ilvl="8" w:tplc="8B32A56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47174F"/>
    <w:multiLevelType w:val="hybridMultilevel"/>
    <w:tmpl w:val="2E6C46C8"/>
    <w:lvl w:ilvl="0" w:tplc="DA2677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BA81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46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0CB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A7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48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B6D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F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42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D14D9"/>
    <w:multiLevelType w:val="hybridMultilevel"/>
    <w:tmpl w:val="19AE9BAA"/>
    <w:lvl w:ilvl="0" w:tplc="73A8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8B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AC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44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4A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21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0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203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E5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42221"/>
    <w:multiLevelType w:val="hybridMultilevel"/>
    <w:tmpl w:val="F31E6B86"/>
    <w:lvl w:ilvl="0" w:tplc="5566C3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BC2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83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25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CB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D6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40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23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9A3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85DA2"/>
    <w:multiLevelType w:val="hybridMultilevel"/>
    <w:tmpl w:val="6F163700"/>
    <w:lvl w:ilvl="0" w:tplc="80C6B07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9FC81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6F6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48F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4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48A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E9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F09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CB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8D1846"/>
    <w:multiLevelType w:val="hybridMultilevel"/>
    <w:tmpl w:val="4836ABB0"/>
    <w:lvl w:ilvl="0" w:tplc="20D04F5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0062C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EE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0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6F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A5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12E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FA4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E6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4667">
    <w:abstractNumId w:val="2"/>
  </w:num>
  <w:num w:numId="2" w16cid:durableId="1916353975">
    <w:abstractNumId w:val="3"/>
  </w:num>
  <w:num w:numId="3" w16cid:durableId="1086028602">
    <w:abstractNumId w:val="22"/>
  </w:num>
  <w:num w:numId="4" w16cid:durableId="1860579456">
    <w:abstractNumId w:val="31"/>
  </w:num>
  <w:num w:numId="5" w16cid:durableId="2097046215">
    <w:abstractNumId w:val="34"/>
  </w:num>
  <w:num w:numId="6" w16cid:durableId="1695962726">
    <w:abstractNumId w:val="18"/>
  </w:num>
  <w:num w:numId="7" w16cid:durableId="481889552">
    <w:abstractNumId w:val="33"/>
  </w:num>
  <w:num w:numId="8" w16cid:durableId="1363551301">
    <w:abstractNumId w:val="36"/>
  </w:num>
  <w:num w:numId="9" w16cid:durableId="2083793362">
    <w:abstractNumId w:val="24"/>
  </w:num>
  <w:num w:numId="10" w16cid:durableId="1767992239">
    <w:abstractNumId w:val="12"/>
  </w:num>
  <w:num w:numId="11" w16cid:durableId="1243679457">
    <w:abstractNumId w:val="15"/>
  </w:num>
  <w:num w:numId="12" w16cid:durableId="915624507">
    <w:abstractNumId w:val="1"/>
  </w:num>
  <w:num w:numId="13" w16cid:durableId="1838954064">
    <w:abstractNumId w:val="17"/>
  </w:num>
  <w:num w:numId="14" w16cid:durableId="1852797999">
    <w:abstractNumId w:val="9"/>
  </w:num>
  <w:num w:numId="15" w16cid:durableId="351955790">
    <w:abstractNumId w:val="20"/>
  </w:num>
  <w:num w:numId="16" w16cid:durableId="1623266036">
    <w:abstractNumId w:val="0"/>
  </w:num>
  <w:num w:numId="17" w16cid:durableId="1471631215">
    <w:abstractNumId w:val="10"/>
  </w:num>
  <w:num w:numId="18" w16cid:durableId="1358654795">
    <w:abstractNumId w:val="5"/>
  </w:num>
  <w:num w:numId="19" w16cid:durableId="1793984531">
    <w:abstractNumId w:val="8"/>
  </w:num>
  <w:num w:numId="20" w16cid:durableId="876965800">
    <w:abstractNumId w:val="27"/>
  </w:num>
  <w:num w:numId="21" w16cid:durableId="980691433">
    <w:abstractNumId w:val="30"/>
  </w:num>
  <w:num w:numId="22" w16cid:durableId="849026715">
    <w:abstractNumId w:val="26"/>
  </w:num>
  <w:num w:numId="23" w16cid:durableId="1070153836">
    <w:abstractNumId w:val="11"/>
  </w:num>
  <w:num w:numId="24" w16cid:durableId="796292209">
    <w:abstractNumId w:val="7"/>
  </w:num>
  <w:num w:numId="25" w16cid:durableId="523909018">
    <w:abstractNumId w:val="29"/>
  </w:num>
  <w:num w:numId="26" w16cid:durableId="1559047796">
    <w:abstractNumId w:val="23"/>
  </w:num>
  <w:num w:numId="27" w16cid:durableId="442766665">
    <w:abstractNumId w:val="21"/>
  </w:num>
  <w:num w:numId="28" w16cid:durableId="1222981768">
    <w:abstractNumId w:val="32"/>
  </w:num>
  <w:num w:numId="29" w16cid:durableId="1768187294">
    <w:abstractNumId w:val="4"/>
  </w:num>
  <w:num w:numId="30" w16cid:durableId="151677700">
    <w:abstractNumId w:val="35"/>
  </w:num>
  <w:num w:numId="31" w16cid:durableId="1961255294">
    <w:abstractNumId w:val="14"/>
  </w:num>
  <w:num w:numId="32" w16cid:durableId="586958293">
    <w:abstractNumId w:val="13"/>
  </w:num>
  <w:num w:numId="33" w16cid:durableId="780992880">
    <w:abstractNumId w:val="28"/>
  </w:num>
  <w:num w:numId="34" w16cid:durableId="2074160149">
    <w:abstractNumId w:val="16"/>
  </w:num>
  <w:num w:numId="35" w16cid:durableId="1866207956">
    <w:abstractNumId w:val="25"/>
  </w:num>
  <w:num w:numId="36" w16cid:durableId="1564759020">
    <w:abstractNumId w:val="6"/>
  </w:num>
  <w:num w:numId="37" w16cid:durableId="8782060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C3"/>
    <w:rsid w:val="00390FC3"/>
    <w:rsid w:val="0043F930"/>
    <w:rsid w:val="0046A6F8"/>
    <w:rsid w:val="0052654E"/>
    <w:rsid w:val="005C42AF"/>
    <w:rsid w:val="006F6E31"/>
    <w:rsid w:val="009A2795"/>
    <w:rsid w:val="00A3735B"/>
    <w:rsid w:val="00CE2925"/>
    <w:rsid w:val="00E12C5A"/>
    <w:rsid w:val="00EC63B1"/>
    <w:rsid w:val="00FF2051"/>
    <w:rsid w:val="015BF3DD"/>
    <w:rsid w:val="01D22AE2"/>
    <w:rsid w:val="01F84CE1"/>
    <w:rsid w:val="01FEE0D0"/>
    <w:rsid w:val="023D0427"/>
    <w:rsid w:val="02603746"/>
    <w:rsid w:val="0292724D"/>
    <w:rsid w:val="02C0B23B"/>
    <w:rsid w:val="0341DAEC"/>
    <w:rsid w:val="036C897B"/>
    <w:rsid w:val="03B71B34"/>
    <w:rsid w:val="03C9DAD1"/>
    <w:rsid w:val="03F0B386"/>
    <w:rsid w:val="04154D22"/>
    <w:rsid w:val="042C8211"/>
    <w:rsid w:val="04468F29"/>
    <w:rsid w:val="050FEAF4"/>
    <w:rsid w:val="051D65D7"/>
    <w:rsid w:val="05368E34"/>
    <w:rsid w:val="053F0630"/>
    <w:rsid w:val="0565AB32"/>
    <w:rsid w:val="05A53624"/>
    <w:rsid w:val="05CB016F"/>
    <w:rsid w:val="05E115CF"/>
    <w:rsid w:val="062A4485"/>
    <w:rsid w:val="0636B21C"/>
    <w:rsid w:val="06635DF6"/>
    <w:rsid w:val="06880C77"/>
    <w:rsid w:val="068BAA5A"/>
    <w:rsid w:val="068BB819"/>
    <w:rsid w:val="069CC496"/>
    <w:rsid w:val="06A59C05"/>
    <w:rsid w:val="06EEA9D1"/>
    <w:rsid w:val="06FE58BF"/>
    <w:rsid w:val="074CEDE4"/>
    <w:rsid w:val="075C1580"/>
    <w:rsid w:val="075C2CAF"/>
    <w:rsid w:val="07828AE1"/>
    <w:rsid w:val="079D05DD"/>
    <w:rsid w:val="07DC1629"/>
    <w:rsid w:val="07E403AF"/>
    <w:rsid w:val="0813114D"/>
    <w:rsid w:val="093BCB5A"/>
    <w:rsid w:val="097FD410"/>
    <w:rsid w:val="098453C8"/>
    <w:rsid w:val="099ABEF5"/>
    <w:rsid w:val="099DEDA0"/>
    <w:rsid w:val="09B7998F"/>
    <w:rsid w:val="09C34B1C"/>
    <w:rsid w:val="09C700A6"/>
    <w:rsid w:val="09DD3CC7"/>
    <w:rsid w:val="0A029DA2"/>
    <w:rsid w:val="0AA21A3C"/>
    <w:rsid w:val="0AA6D69C"/>
    <w:rsid w:val="0AD64526"/>
    <w:rsid w:val="0B02D623"/>
    <w:rsid w:val="0B4E4327"/>
    <w:rsid w:val="0B790D28"/>
    <w:rsid w:val="0CB774D2"/>
    <w:rsid w:val="0D2877BC"/>
    <w:rsid w:val="0D34B48F"/>
    <w:rsid w:val="0D9F4398"/>
    <w:rsid w:val="0DBC2F68"/>
    <w:rsid w:val="0DD524F4"/>
    <w:rsid w:val="0DE48179"/>
    <w:rsid w:val="0E8962DC"/>
    <w:rsid w:val="0EC4481D"/>
    <w:rsid w:val="0F125E84"/>
    <w:rsid w:val="0F70F555"/>
    <w:rsid w:val="0F826A6E"/>
    <w:rsid w:val="0FA74BBB"/>
    <w:rsid w:val="0FBFC5C5"/>
    <w:rsid w:val="0FD94577"/>
    <w:rsid w:val="0FDE34CC"/>
    <w:rsid w:val="0FE05C9D"/>
    <w:rsid w:val="0FE7280E"/>
    <w:rsid w:val="1015AE8F"/>
    <w:rsid w:val="1091F08F"/>
    <w:rsid w:val="10C9B02A"/>
    <w:rsid w:val="10DAEB01"/>
    <w:rsid w:val="10F61634"/>
    <w:rsid w:val="11367988"/>
    <w:rsid w:val="1167776D"/>
    <w:rsid w:val="1182F86F"/>
    <w:rsid w:val="122B26C1"/>
    <w:rsid w:val="12F76687"/>
    <w:rsid w:val="131D22AA"/>
    <w:rsid w:val="131EC8D0"/>
    <w:rsid w:val="13251F6B"/>
    <w:rsid w:val="133B3659"/>
    <w:rsid w:val="134D4F51"/>
    <w:rsid w:val="1376A1A9"/>
    <w:rsid w:val="13B11CB6"/>
    <w:rsid w:val="144CB57E"/>
    <w:rsid w:val="1479ACA9"/>
    <w:rsid w:val="14B1A5EF"/>
    <w:rsid w:val="153B6A85"/>
    <w:rsid w:val="15E5CA4F"/>
    <w:rsid w:val="15E885DF"/>
    <w:rsid w:val="1615DEEC"/>
    <w:rsid w:val="16284B54"/>
    <w:rsid w:val="1658405A"/>
    <w:rsid w:val="1664E6F8"/>
    <w:rsid w:val="16757AA3"/>
    <w:rsid w:val="16A14803"/>
    <w:rsid w:val="16BB0440"/>
    <w:rsid w:val="16BBBFCF"/>
    <w:rsid w:val="16F8B933"/>
    <w:rsid w:val="171F8CE3"/>
    <w:rsid w:val="17391FE3"/>
    <w:rsid w:val="17AA5F07"/>
    <w:rsid w:val="17B50D47"/>
    <w:rsid w:val="17C41BB5"/>
    <w:rsid w:val="1841EE28"/>
    <w:rsid w:val="191B1C95"/>
    <w:rsid w:val="195FEC16"/>
    <w:rsid w:val="198C642E"/>
    <w:rsid w:val="19A606DF"/>
    <w:rsid w:val="19CC83B2"/>
    <w:rsid w:val="19F36091"/>
    <w:rsid w:val="1A14F72B"/>
    <w:rsid w:val="1A59006B"/>
    <w:rsid w:val="1A709270"/>
    <w:rsid w:val="1AFBBC77"/>
    <w:rsid w:val="1B2A5052"/>
    <w:rsid w:val="1B60668D"/>
    <w:rsid w:val="1B754D06"/>
    <w:rsid w:val="1B7F5E29"/>
    <w:rsid w:val="1C2F032D"/>
    <w:rsid w:val="1C487F1B"/>
    <w:rsid w:val="1CA71341"/>
    <w:rsid w:val="1D0D59F4"/>
    <w:rsid w:val="1D19E1A3"/>
    <w:rsid w:val="1D1F0C49"/>
    <w:rsid w:val="1D3B4DCA"/>
    <w:rsid w:val="1D5F4F97"/>
    <w:rsid w:val="1D75085A"/>
    <w:rsid w:val="1D8F64E4"/>
    <w:rsid w:val="1DDA6F67"/>
    <w:rsid w:val="1DEBAA3E"/>
    <w:rsid w:val="1DF397C4"/>
    <w:rsid w:val="1E3A3F5D"/>
    <w:rsid w:val="1E588835"/>
    <w:rsid w:val="1E9FF4D5"/>
    <w:rsid w:val="1EDF0BB1"/>
    <w:rsid w:val="1F134D33"/>
    <w:rsid w:val="1F87191F"/>
    <w:rsid w:val="1F915312"/>
    <w:rsid w:val="1FB5067D"/>
    <w:rsid w:val="1FDBC524"/>
    <w:rsid w:val="20230C25"/>
    <w:rsid w:val="208B7E3C"/>
    <w:rsid w:val="209F2A31"/>
    <w:rsid w:val="20CE52C2"/>
    <w:rsid w:val="20FAFF27"/>
    <w:rsid w:val="21544408"/>
    <w:rsid w:val="21991C39"/>
    <w:rsid w:val="21A109BF"/>
    <w:rsid w:val="21B6664E"/>
    <w:rsid w:val="21D353B3"/>
    <w:rsid w:val="21D79597"/>
    <w:rsid w:val="21EB8EBE"/>
    <w:rsid w:val="21FD8416"/>
    <w:rsid w:val="22094B19"/>
    <w:rsid w:val="224F6456"/>
    <w:rsid w:val="226A2323"/>
    <w:rsid w:val="22AFF7E5"/>
    <w:rsid w:val="22DF8E03"/>
    <w:rsid w:val="22F4BB60"/>
    <w:rsid w:val="233CDA20"/>
    <w:rsid w:val="23799E29"/>
    <w:rsid w:val="23884C71"/>
    <w:rsid w:val="23BDAB74"/>
    <w:rsid w:val="23F985ED"/>
    <w:rsid w:val="2405F384"/>
    <w:rsid w:val="24468254"/>
    <w:rsid w:val="2456BAF1"/>
    <w:rsid w:val="24A980E1"/>
    <w:rsid w:val="24C6E892"/>
    <w:rsid w:val="25F6BC23"/>
    <w:rsid w:val="26041A8F"/>
    <w:rsid w:val="26332F0F"/>
    <w:rsid w:val="26B43C3A"/>
    <w:rsid w:val="26B6C01D"/>
    <w:rsid w:val="26BFED33"/>
    <w:rsid w:val="26C7A71F"/>
    <w:rsid w:val="26FCC19F"/>
    <w:rsid w:val="2710EB5D"/>
    <w:rsid w:val="2736472A"/>
    <w:rsid w:val="274F1578"/>
    <w:rsid w:val="27922B04"/>
    <w:rsid w:val="279B4358"/>
    <w:rsid w:val="27AA522D"/>
    <w:rsid w:val="27B46BB5"/>
    <w:rsid w:val="2919F377"/>
    <w:rsid w:val="29F78DF5"/>
    <w:rsid w:val="29FCD211"/>
    <w:rsid w:val="2A298095"/>
    <w:rsid w:val="2A5380B1"/>
    <w:rsid w:val="2A86B63A"/>
    <w:rsid w:val="2AAD4F35"/>
    <w:rsid w:val="2AB5548C"/>
    <w:rsid w:val="2AB84FC5"/>
    <w:rsid w:val="2ACA0DEB"/>
    <w:rsid w:val="2ACA2D46"/>
    <w:rsid w:val="2B065D46"/>
    <w:rsid w:val="2B6E8500"/>
    <w:rsid w:val="2B7DDDC4"/>
    <w:rsid w:val="2B83D28D"/>
    <w:rsid w:val="2BCE1A2E"/>
    <w:rsid w:val="2BEF6D8E"/>
    <w:rsid w:val="2C22869B"/>
    <w:rsid w:val="2C591273"/>
    <w:rsid w:val="2C67640B"/>
    <w:rsid w:val="2C87DCD8"/>
    <w:rsid w:val="2CDE7259"/>
    <w:rsid w:val="2CE7A812"/>
    <w:rsid w:val="2D274131"/>
    <w:rsid w:val="2DA588AE"/>
    <w:rsid w:val="2DE4EFF7"/>
    <w:rsid w:val="2DECF54E"/>
    <w:rsid w:val="2E01AEAD"/>
    <w:rsid w:val="2E09BB8E"/>
    <w:rsid w:val="2E1A6E2B"/>
    <w:rsid w:val="2E98F192"/>
    <w:rsid w:val="2EBF4E1F"/>
    <w:rsid w:val="2EC31192"/>
    <w:rsid w:val="2F3FDECA"/>
    <w:rsid w:val="2F41590F"/>
    <w:rsid w:val="2FA6553D"/>
    <w:rsid w:val="2FD317CD"/>
    <w:rsid w:val="30052131"/>
    <w:rsid w:val="3041F623"/>
    <w:rsid w:val="3049E3A9"/>
    <w:rsid w:val="30691583"/>
    <w:rsid w:val="30AD7F92"/>
    <w:rsid w:val="30B31F2C"/>
    <w:rsid w:val="30C2DEB1"/>
    <w:rsid w:val="30C3CF18"/>
    <w:rsid w:val="30CBEE99"/>
    <w:rsid w:val="30DD2970"/>
    <w:rsid w:val="30E516F6"/>
    <w:rsid w:val="30F5B48A"/>
    <w:rsid w:val="311C90B9"/>
    <w:rsid w:val="31249610"/>
    <w:rsid w:val="3135B916"/>
    <w:rsid w:val="3152A4E6"/>
    <w:rsid w:val="3169181D"/>
    <w:rsid w:val="31A64CC1"/>
    <w:rsid w:val="31E9C1D1"/>
    <w:rsid w:val="32576FDF"/>
    <w:rsid w:val="3267BEFA"/>
    <w:rsid w:val="326E1C75"/>
    <w:rsid w:val="32DD3A70"/>
    <w:rsid w:val="32E3ECFB"/>
    <w:rsid w:val="3352DD47"/>
    <w:rsid w:val="338989C2"/>
    <w:rsid w:val="338D3564"/>
    <w:rsid w:val="34A8303B"/>
    <w:rsid w:val="34EECE4B"/>
    <w:rsid w:val="34F010FD"/>
    <w:rsid w:val="35169796"/>
    <w:rsid w:val="352905C5"/>
    <w:rsid w:val="355397A8"/>
    <w:rsid w:val="35935D1D"/>
    <w:rsid w:val="36062CEA"/>
    <w:rsid w:val="360D4694"/>
    <w:rsid w:val="36425951"/>
    <w:rsid w:val="366E5F81"/>
    <w:rsid w:val="3671764F"/>
    <w:rsid w:val="36977A88"/>
    <w:rsid w:val="36C12A84"/>
    <w:rsid w:val="36EB300D"/>
    <w:rsid w:val="3738BFDA"/>
    <w:rsid w:val="374C6AF4"/>
    <w:rsid w:val="376EDD63"/>
    <w:rsid w:val="37A1FD4B"/>
    <w:rsid w:val="384D0808"/>
    <w:rsid w:val="38742768"/>
    <w:rsid w:val="38DF35F2"/>
    <w:rsid w:val="390109A3"/>
    <w:rsid w:val="391E6D1E"/>
    <w:rsid w:val="3927A29E"/>
    <w:rsid w:val="393B335E"/>
    <w:rsid w:val="393DCDAC"/>
    <w:rsid w:val="3989097E"/>
    <w:rsid w:val="39AAB605"/>
    <w:rsid w:val="39E3EBCE"/>
    <w:rsid w:val="3A0DB1BF"/>
    <w:rsid w:val="3A1EB9C5"/>
    <w:rsid w:val="3A26A74B"/>
    <w:rsid w:val="3A40FA76"/>
    <w:rsid w:val="3A50989A"/>
    <w:rsid w:val="3A86D8C1"/>
    <w:rsid w:val="3A8BF93C"/>
    <w:rsid w:val="3AA917C6"/>
    <w:rsid w:val="3AD99E0D"/>
    <w:rsid w:val="3AE4385C"/>
    <w:rsid w:val="3B07B2AB"/>
    <w:rsid w:val="3B7DABB3"/>
    <w:rsid w:val="3BA7C9DD"/>
    <w:rsid w:val="3BC2D92C"/>
    <w:rsid w:val="3BEB7726"/>
    <w:rsid w:val="3C52B288"/>
    <w:rsid w:val="3C647E1B"/>
    <w:rsid w:val="3CEF574D"/>
    <w:rsid w:val="3D02C127"/>
    <w:rsid w:val="3D0320CE"/>
    <w:rsid w:val="3D2E702E"/>
    <w:rsid w:val="3D3CF8A7"/>
    <w:rsid w:val="3E72E559"/>
    <w:rsid w:val="3EB66A8B"/>
    <w:rsid w:val="3EE122E2"/>
    <w:rsid w:val="3EF22AE8"/>
    <w:rsid w:val="3F66654F"/>
    <w:rsid w:val="3F88FD7F"/>
    <w:rsid w:val="3FA63CE6"/>
    <w:rsid w:val="3FA89D67"/>
    <w:rsid w:val="3FD5A164"/>
    <w:rsid w:val="4033B76C"/>
    <w:rsid w:val="40964A4F"/>
    <w:rsid w:val="40A54554"/>
    <w:rsid w:val="41297F03"/>
    <w:rsid w:val="413E57BD"/>
    <w:rsid w:val="41420D47"/>
    <w:rsid w:val="41FBD7D4"/>
    <w:rsid w:val="42154AB9"/>
    <w:rsid w:val="42CE84E4"/>
    <w:rsid w:val="42E7AD41"/>
    <w:rsid w:val="431527F2"/>
    <w:rsid w:val="431D8E9D"/>
    <w:rsid w:val="431DF01D"/>
    <w:rsid w:val="4397A835"/>
    <w:rsid w:val="43B1941D"/>
    <w:rsid w:val="43CEB45F"/>
    <w:rsid w:val="440C13C5"/>
    <w:rsid w:val="44395B00"/>
    <w:rsid w:val="44611FC5"/>
    <w:rsid w:val="447242CB"/>
    <w:rsid w:val="4476063E"/>
    <w:rsid w:val="447A4822"/>
    <w:rsid w:val="4480F5FB"/>
    <w:rsid w:val="44BA1171"/>
    <w:rsid w:val="452AD6CA"/>
    <w:rsid w:val="45D39D51"/>
    <w:rsid w:val="46026E51"/>
    <w:rsid w:val="46157E6A"/>
    <w:rsid w:val="4620390F"/>
    <w:rsid w:val="4662A0F7"/>
    <w:rsid w:val="466D2E86"/>
    <w:rsid w:val="46841B7D"/>
    <w:rsid w:val="46927405"/>
    <w:rsid w:val="46BA2741"/>
    <w:rsid w:val="46C33E29"/>
    <w:rsid w:val="4747FBAE"/>
    <w:rsid w:val="476A7C44"/>
    <w:rsid w:val="478FB15A"/>
    <w:rsid w:val="4798C087"/>
    <w:rsid w:val="47A9E38D"/>
    <w:rsid w:val="47C3D559"/>
    <w:rsid w:val="4805AA62"/>
    <w:rsid w:val="481F3944"/>
    <w:rsid w:val="482ABA50"/>
    <w:rsid w:val="484C63F6"/>
    <w:rsid w:val="485773E1"/>
    <w:rsid w:val="487122D5"/>
    <w:rsid w:val="48972EDC"/>
    <w:rsid w:val="48A2DD8C"/>
    <w:rsid w:val="49064CA5"/>
    <w:rsid w:val="4973A7C4"/>
    <w:rsid w:val="497B2A57"/>
    <w:rsid w:val="498EA0B1"/>
    <w:rsid w:val="49C68AB1"/>
    <w:rsid w:val="4A3DF5E3"/>
    <w:rsid w:val="4A727328"/>
    <w:rsid w:val="4AE989A6"/>
    <w:rsid w:val="4BA62311"/>
    <w:rsid w:val="4BCF0C31"/>
    <w:rsid w:val="4BD1194B"/>
    <w:rsid w:val="4C0AD95B"/>
    <w:rsid w:val="4C68F3EB"/>
    <w:rsid w:val="4C75672A"/>
    <w:rsid w:val="4C7D54B0"/>
    <w:rsid w:val="4C811823"/>
    <w:rsid w:val="4C9AFC0F"/>
    <w:rsid w:val="4CAB4886"/>
    <w:rsid w:val="4CB3360C"/>
    <w:rsid w:val="4CBDEC8F"/>
    <w:rsid w:val="4CBF9691"/>
    <w:rsid w:val="4CC83958"/>
    <w:rsid w:val="4CDBECC4"/>
    <w:rsid w:val="4CE22886"/>
    <w:rsid w:val="4CFEC923"/>
    <w:rsid w:val="4D251F94"/>
    <w:rsid w:val="4D40A1F5"/>
    <w:rsid w:val="4D4C817E"/>
    <w:rsid w:val="4D5FF49D"/>
    <w:rsid w:val="4D6063E9"/>
    <w:rsid w:val="4D6A9FFF"/>
    <w:rsid w:val="4DBD28DD"/>
    <w:rsid w:val="4DE80EA4"/>
    <w:rsid w:val="4E212A68"/>
    <w:rsid w:val="4E9A9984"/>
    <w:rsid w:val="4F3FFC49"/>
    <w:rsid w:val="4FABBFF2"/>
    <w:rsid w:val="4FAD07EC"/>
    <w:rsid w:val="4FADF2F8"/>
    <w:rsid w:val="4FB4F572"/>
    <w:rsid w:val="4FE2E948"/>
    <w:rsid w:val="500C5C9E"/>
    <w:rsid w:val="505A1DD6"/>
    <w:rsid w:val="50610987"/>
    <w:rsid w:val="50762B3D"/>
    <w:rsid w:val="509B3DDA"/>
    <w:rsid w:val="50F1E3E9"/>
    <w:rsid w:val="51223F52"/>
    <w:rsid w:val="51548946"/>
    <w:rsid w:val="51596B62"/>
    <w:rsid w:val="515C76CC"/>
    <w:rsid w:val="51B0987E"/>
    <w:rsid w:val="51DEB79E"/>
    <w:rsid w:val="524907C8"/>
    <w:rsid w:val="52706AB8"/>
    <w:rsid w:val="527771A3"/>
    <w:rsid w:val="52DF6204"/>
    <w:rsid w:val="52F059A7"/>
    <w:rsid w:val="52F49B8B"/>
    <w:rsid w:val="53BBC302"/>
    <w:rsid w:val="53CAE67E"/>
    <w:rsid w:val="53D2D404"/>
    <w:rsid w:val="54493666"/>
    <w:rsid w:val="5482210C"/>
    <w:rsid w:val="54B85A56"/>
    <w:rsid w:val="54D89B1C"/>
    <w:rsid w:val="550B1F59"/>
    <w:rsid w:val="551E7967"/>
    <w:rsid w:val="5561D13A"/>
    <w:rsid w:val="557FDF3C"/>
    <w:rsid w:val="5580A88A"/>
    <w:rsid w:val="559442BD"/>
    <w:rsid w:val="5611D643"/>
    <w:rsid w:val="568409A1"/>
    <w:rsid w:val="56BF1034"/>
    <w:rsid w:val="56C5D69C"/>
    <w:rsid w:val="56CB5E13"/>
    <w:rsid w:val="56E8EC0A"/>
    <w:rsid w:val="571BAF9D"/>
    <w:rsid w:val="57246671"/>
    <w:rsid w:val="576BEC8D"/>
    <w:rsid w:val="57B0CB75"/>
    <w:rsid w:val="58054538"/>
    <w:rsid w:val="5839B0B2"/>
    <w:rsid w:val="586B7DBC"/>
    <w:rsid w:val="58A64527"/>
    <w:rsid w:val="58F85B9A"/>
    <w:rsid w:val="59034812"/>
    <w:rsid w:val="59F70B05"/>
    <w:rsid w:val="5A2B0486"/>
    <w:rsid w:val="5A3E77A5"/>
    <w:rsid w:val="5A421588"/>
    <w:rsid w:val="5A5419AD"/>
    <w:rsid w:val="5A88BD21"/>
    <w:rsid w:val="5AA624D2"/>
    <w:rsid w:val="5ADC4CB6"/>
    <w:rsid w:val="5AFA18F1"/>
    <w:rsid w:val="5B035912"/>
    <w:rsid w:val="5B1D3CFE"/>
    <w:rsid w:val="5BB13D7D"/>
    <w:rsid w:val="5C2A1441"/>
    <w:rsid w:val="5C65A874"/>
    <w:rsid w:val="5CC959D6"/>
    <w:rsid w:val="5D0E7909"/>
    <w:rsid w:val="5D162DF3"/>
    <w:rsid w:val="5D190698"/>
    <w:rsid w:val="5E433928"/>
    <w:rsid w:val="5F40B32D"/>
    <w:rsid w:val="5F4959D9"/>
    <w:rsid w:val="5F67D730"/>
    <w:rsid w:val="5F94C7A3"/>
    <w:rsid w:val="5F9FF643"/>
    <w:rsid w:val="5FA4BCAF"/>
    <w:rsid w:val="5FDAEE4F"/>
    <w:rsid w:val="600CDA43"/>
    <w:rsid w:val="6010571D"/>
    <w:rsid w:val="601C13BD"/>
    <w:rsid w:val="602EE7F6"/>
    <w:rsid w:val="6036A2AB"/>
    <w:rsid w:val="603B4BC8"/>
    <w:rsid w:val="60481053"/>
    <w:rsid w:val="606CD31C"/>
    <w:rsid w:val="6074A857"/>
    <w:rsid w:val="60C35B31"/>
    <w:rsid w:val="60E8FABB"/>
    <w:rsid w:val="610D3452"/>
    <w:rsid w:val="61408D10"/>
    <w:rsid w:val="616611A7"/>
    <w:rsid w:val="61D6A85D"/>
    <w:rsid w:val="621AEB38"/>
    <w:rsid w:val="62671918"/>
    <w:rsid w:val="62B4AED8"/>
    <w:rsid w:val="62C9A329"/>
    <w:rsid w:val="6324936C"/>
    <w:rsid w:val="6347F7DF"/>
    <w:rsid w:val="63579451"/>
    <w:rsid w:val="63DD5494"/>
    <w:rsid w:val="641335F0"/>
    <w:rsid w:val="64142450"/>
    <w:rsid w:val="641D33E3"/>
    <w:rsid w:val="6445AC5C"/>
    <w:rsid w:val="64782DD2"/>
    <w:rsid w:val="64A24DD2"/>
    <w:rsid w:val="64AA3B58"/>
    <w:rsid w:val="64C063CD"/>
    <w:rsid w:val="64C35540"/>
    <w:rsid w:val="65731D1E"/>
    <w:rsid w:val="6593C334"/>
    <w:rsid w:val="65A23721"/>
    <w:rsid w:val="65FD022C"/>
    <w:rsid w:val="6669B7C8"/>
    <w:rsid w:val="66746E5E"/>
    <w:rsid w:val="667A21FC"/>
    <w:rsid w:val="6744CB2A"/>
    <w:rsid w:val="68235688"/>
    <w:rsid w:val="686C062B"/>
    <w:rsid w:val="686C0A72"/>
    <w:rsid w:val="68AB38B2"/>
    <w:rsid w:val="68F865E2"/>
    <w:rsid w:val="6904C477"/>
    <w:rsid w:val="6927EC13"/>
    <w:rsid w:val="6928AC4E"/>
    <w:rsid w:val="69970387"/>
    <w:rsid w:val="69981036"/>
    <w:rsid w:val="69CA24E9"/>
    <w:rsid w:val="6A28B7BE"/>
    <w:rsid w:val="6A436098"/>
    <w:rsid w:val="6AA094D8"/>
    <w:rsid w:val="6B440EBF"/>
    <w:rsid w:val="6BE163FF"/>
    <w:rsid w:val="6BE86679"/>
    <w:rsid w:val="6C0DFB5E"/>
    <w:rsid w:val="6C3C6539"/>
    <w:rsid w:val="6CAD053B"/>
    <w:rsid w:val="6D22053A"/>
    <w:rsid w:val="6DA1DE39"/>
    <w:rsid w:val="6DE09EFA"/>
    <w:rsid w:val="6E1F1018"/>
    <w:rsid w:val="6E2D2F54"/>
    <w:rsid w:val="6E5363A8"/>
    <w:rsid w:val="6E579918"/>
    <w:rsid w:val="6E7FFF24"/>
    <w:rsid w:val="6EBCEB1B"/>
    <w:rsid w:val="6ECA7B54"/>
    <w:rsid w:val="6ECF651B"/>
    <w:rsid w:val="6EFCADF3"/>
    <w:rsid w:val="6F2BB834"/>
    <w:rsid w:val="6F3CF30B"/>
    <w:rsid w:val="6F3D5CC4"/>
    <w:rsid w:val="7054620D"/>
    <w:rsid w:val="70C78895"/>
    <w:rsid w:val="712C0A4D"/>
    <w:rsid w:val="712FE30D"/>
    <w:rsid w:val="7156B0DA"/>
    <w:rsid w:val="71FECB34"/>
    <w:rsid w:val="722CDFB2"/>
    <w:rsid w:val="729F3462"/>
    <w:rsid w:val="72CBE654"/>
    <w:rsid w:val="72D91C70"/>
    <w:rsid w:val="72E1A073"/>
    <w:rsid w:val="73F61D30"/>
    <w:rsid w:val="745F01CD"/>
    <w:rsid w:val="747D70D4"/>
    <w:rsid w:val="74CE16C7"/>
    <w:rsid w:val="74D165DD"/>
    <w:rsid w:val="74D16728"/>
    <w:rsid w:val="74DAEAA2"/>
    <w:rsid w:val="75604CE8"/>
    <w:rsid w:val="7579523F"/>
    <w:rsid w:val="7579A446"/>
    <w:rsid w:val="75819C73"/>
    <w:rsid w:val="75BB1CAC"/>
    <w:rsid w:val="7604A1C7"/>
    <w:rsid w:val="76194135"/>
    <w:rsid w:val="762A21FD"/>
    <w:rsid w:val="763D5735"/>
    <w:rsid w:val="7641B36F"/>
    <w:rsid w:val="769DA9F1"/>
    <w:rsid w:val="76F3454E"/>
    <w:rsid w:val="7721BA9B"/>
    <w:rsid w:val="7721E3A0"/>
    <w:rsid w:val="774995D5"/>
    <w:rsid w:val="7750AE05"/>
    <w:rsid w:val="77661AEB"/>
    <w:rsid w:val="77879B7A"/>
    <w:rsid w:val="77F4FFFC"/>
    <w:rsid w:val="781156F0"/>
    <w:rsid w:val="781C1D5A"/>
    <w:rsid w:val="78226A89"/>
    <w:rsid w:val="78764761"/>
    <w:rsid w:val="7893DAA8"/>
    <w:rsid w:val="78BE8B82"/>
    <w:rsid w:val="78C9F831"/>
    <w:rsid w:val="792740E1"/>
    <w:rsid w:val="7947C45F"/>
    <w:rsid w:val="7990D05D"/>
    <w:rsid w:val="79AB7303"/>
    <w:rsid w:val="79BF69DA"/>
    <w:rsid w:val="7A063801"/>
    <w:rsid w:val="7A288EC3"/>
    <w:rsid w:val="7A618B57"/>
    <w:rsid w:val="7A7CC2EA"/>
    <w:rsid w:val="7A8C2C40"/>
    <w:rsid w:val="7AA4522F"/>
    <w:rsid w:val="7B0580A6"/>
    <w:rsid w:val="7B05DAB5"/>
    <w:rsid w:val="7B48F7B2"/>
    <w:rsid w:val="7B8F9F4B"/>
    <w:rsid w:val="7BBEC8EB"/>
    <w:rsid w:val="7C239248"/>
    <w:rsid w:val="7C241F28"/>
    <w:rsid w:val="7C265FAF"/>
    <w:rsid w:val="7C8882B9"/>
    <w:rsid w:val="7C8FCFD5"/>
    <w:rsid w:val="7CB1C22F"/>
    <w:rsid w:val="7CD098EC"/>
    <w:rsid w:val="7CD8C681"/>
    <w:rsid w:val="7CE4C813"/>
    <w:rsid w:val="7CFEB9BE"/>
    <w:rsid w:val="7D02E4AB"/>
    <w:rsid w:val="7D17CA8A"/>
    <w:rsid w:val="7D2D2399"/>
    <w:rsid w:val="7D2E6F2F"/>
    <w:rsid w:val="7D4EEABD"/>
    <w:rsid w:val="7D6286D2"/>
    <w:rsid w:val="7DBC0670"/>
    <w:rsid w:val="7DC17A04"/>
    <w:rsid w:val="7DE9D39C"/>
    <w:rsid w:val="7DEE31DE"/>
    <w:rsid w:val="7DF0CADE"/>
    <w:rsid w:val="7E3462A9"/>
    <w:rsid w:val="7E5CC105"/>
    <w:rsid w:val="7E809874"/>
    <w:rsid w:val="7EC74CAF"/>
    <w:rsid w:val="7EE3C5AA"/>
    <w:rsid w:val="7F1DC918"/>
    <w:rsid w:val="7F357F4A"/>
    <w:rsid w:val="7FC77097"/>
    <w:rsid w:val="7FD73046"/>
    <w:rsid w:val="7FD8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7BC6"/>
  <w15:chartTrackingRefBased/>
  <w15:docId w15:val="{78BE7BDE-97F0-4BEE-A1C7-D47630CA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DI\Memoria%20actividades%20Netbea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Memoria actividades Netbeans.dotx</Template>
  <TotalTime>26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 Sanz Sanz</dc:creator>
  <cp:keywords/>
  <dc:description/>
  <cp:lastModifiedBy>Andreu Sanz Sanz</cp:lastModifiedBy>
  <cp:revision>4</cp:revision>
  <dcterms:created xsi:type="dcterms:W3CDTF">2024-01-26T19:09:00Z</dcterms:created>
  <dcterms:modified xsi:type="dcterms:W3CDTF">2024-01-27T18:20:00Z</dcterms:modified>
</cp:coreProperties>
</file>