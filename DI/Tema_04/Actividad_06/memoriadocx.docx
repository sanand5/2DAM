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E3BB" w14:textId="77777777" w:rsidR="00A3735B" w:rsidRDefault="30052131" w:rsidP="036C897B">
      <w:pPr>
        <w:jc w:val="center"/>
      </w:pPr>
      <w:r>
        <w:rPr>
          <w:noProof/>
        </w:rPr>
        <w:drawing>
          <wp:inline distT="0" distB="0" distL="0" distR="0" wp14:anchorId="702D75F5" wp14:editId="1B131DFC">
            <wp:extent cx="1332349" cy="827167"/>
            <wp:effectExtent l="0" t="0" r="0" b="0"/>
            <wp:docPr id="1739436238" name="Imagen 173943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49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F2A31">
        <w:rPr>
          <w:noProof/>
        </w:rPr>
        <w:drawing>
          <wp:inline distT="0" distB="0" distL="0" distR="0" wp14:anchorId="47720844" wp14:editId="0A9CE8F6">
            <wp:extent cx="542925" cy="723900"/>
            <wp:effectExtent l="0" t="0" r="0" b="0"/>
            <wp:docPr id="1327020755" name="Imagen 132702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7620"/>
        <w:gridCol w:w="1395"/>
      </w:tblGrid>
      <w:tr w:rsidR="50762B3D" w14:paraId="3298A1A3" w14:textId="77777777" w:rsidTr="43B1941D">
        <w:trPr>
          <w:trHeight w:val="300"/>
          <w:jc w:val="center"/>
        </w:trPr>
        <w:tc>
          <w:tcPr>
            <w:tcW w:w="7620" w:type="dxa"/>
            <w:vAlign w:val="center"/>
          </w:tcPr>
          <w:p w14:paraId="6EBB222C" w14:textId="77777777" w:rsidR="452AD6CA" w:rsidRDefault="0AD64526" w:rsidP="7D2E6F2F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7D2E6F2F">
              <w:rPr>
                <w:b/>
                <w:bCs/>
                <w:sz w:val="36"/>
                <w:szCs w:val="36"/>
              </w:rPr>
              <w:t xml:space="preserve">DESARROLLO </w:t>
            </w:r>
            <w:r w:rsidR="64C35540" w:rsidRPr="7D2E6F2F">
              <w:rPr>
                <w:b/>
                <w:bCs/>
                <w:sz w:val="36"/>
                <w:szCs w:val="36"/>
              </w:rPr>
              <w:t>DE INTERFACES</w:t>
            </w:r>
          </w:p>
          <w:p w14:paraId="1C1AD665" w14:textId="77777777" w:rsidR="452AD6CA" w:rsidRDefault="7F1DC918" w:rsidP="43B1941D">
            <w:pPr>
              <w:jc w:val="center"/>
              <w:rPr>
                <w:sz w:val="24"/>
                <w:szCs w:val="24"/>
              </w:rPr>
            </w:pPr>
            <w:r w:rsidRPr="43B1941D">
              <w:rPr>
                <w:sz w:val="24"/>
                <w:szCs w:val="24"/>
              </w:rPr>
              <w:t>UD</w:t>
            </w:r>
            <w:r w:rsidR="7DF0CADE" w:rsidRPr="43B1941D">
              <w:rPr>
                <w:sz w:val="24"/>
                <w:szCs w:val="24"/>
              </w:rPr>
              <w:t>4</w:t>
            </w:r>
            <w:r w:rsidRPr="43B1941D">
              <w:rPr>
                <w:sz w:val="24"/>
                <w:szCs w:val="24"/>
              </w:rPr>
              <w:t xml:space="preserve">. DISEÑO INTERFACES. </w:t>
            </w:r>
            <w:proofErr w:type="spellStart"/>
            <w:r w:rsidR="712C0A4D" w:rsidRPr="43B1941D">
              <w:rPr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1395" w:type="dxa"/>
            <w:vAlign w:val="center"/>
          </w:tcPr>
          <w:p w14:paraId="4C9F942B" w14:textId="77777777" w:rsidR="452AD6CA" w:rsidRDefault="224F6456" w:rsidP="50762B3D">
            <w:pPr>
              <w:jc w:val="center"/>
              <w:rPr>
                <w:b/>
                <w:bCs/>
                <w:sz w:val="32"/>
                <w:szCs w:val="32"/>
              </w:rPr>
            </w:pPr>
            <w:r w:rsidRPr="7D2E6F2F">
              <w:rPr>
                <w:b/>
                <w:bCs/>
                <w:sz w:val="28"/>
                <w:szCs w:val="28"/>
              </w:rPr>
              <w:t>2</w:t>
            </w:r>
            <w:r w:rsidR="452AD6CA" w:rsidRPr="7D2E6F2F">
              <w:rPr>
                <w:b/>
                <w:bCs/>
                <w:sz w:val="28"/>
                <w:szCs w:val="28"/>
              </w:rPr>
              <w:t xml:space="preserve">CFGS </w:t>
            </w:r>
          </w:p>
          <w:p w14:paraId="2104074C" w14:textId="77777777" w:rsidR="452AD6CA" w:rsidRDefault="4D40A1F5" w:rsidP="50762B3D">
            <w:pPr>
              <w:jc w:val="center"/>
            </w:pPr>
            <w:r>
              <w:t>DAM</w:t>
            </w:r>
          </w:p>
        </w:tc>
      </w:tr>
    </w:tbl>
    <w:p w14:paraId="247DB871" w14:textId="77777777" w:rsidR="50762B3D" w:rsidRDefault="50762B3D" w:rsidP="50762B3D">
      <w:pPr>
        <w:jc w:val="center"/>
      </w:pPr>
    </w:p>
    <w:p w14:paraId="061992CF" w14:textId="77777777" w:rsidR="50762B3D" w:rsidRDefault="50762B3D" w:rsidP="50762B3D">
      <w:pPr>
        <w:jc w:val="center"/>
        <w:rPr>
          <w:sz w:val="52"/>
          <w:szCs w:val="52"/>
        </w:rPr>
      </w:pPr>
    </w:p>
    <w:p w14:paraId="1E21B4D1" w14:textId="1EDA4DEA" w:rsidR="3989097E" w:rsidRDefault="3989097E" w:rsidP="43B1941D">
      <w:pPr>
        <w:jc w:val="center"/>
        <w:rPr>
          <w:b/>
          <w:bCs/>
          <w:sz w:val="56"/>
          <w:szCs w:val="56"/>
        </w:rPr>
      </w:pPr>
      <w:r w:rsidRPr="43B1941D">
        <w:rPr>
          <w:b/>
          <w:bCs/>
          <w:sz w:val="56"/>
          <w:szCs w:val="56"/>
        </w:rPr>
        <w:t xml:space="preserve">Actividad </w:t>
      </w:r>
      <w:r w:rsidR="00A62BCD">
        <w:rPr>
          <w:b/>
          <w:bCs/>
          <w:sz w:val="56"/>
          <w:szCs w:val="56"/>
        </w:rPr>
        <w:t>VI</w:t>
      </w:r>
      <w:r w:rsidRPr="43B1941D">
        <w:rPr>
          <w:b/>
          <w:bCs/>
          <w:sz w:val="56"/>
          <w:szCs w:val="56"/>
        </w:rPr>
        <w:t xml:space="preserve">. </w:t>
      </w:r>
      <w:r w:rsidR="00DA4D5D">
        <w:rPr>
          <w:b/>
          <w:bCs/>
          <w:sz w:val="56"/>
          <w:szCs w:val="56"/>
        </w:rPr>
        <w:t>Inicio Sesión</w:t>
      </w:r>
      <w:r w:rsidRPr="43B1941D">
        <w:rPr>
          <w:b/>
          <w:bCs/>
          <w:sz w:val="56"/>
          <w:szCs w:val="56"/>
        </w:rPr>
        <w:t>.</w:t>
      </w:r>
    </w:p>
    <w:p w14:paraId="0E227073" w14:textId="77777777" w:rsidR="30C3CF18" w:rsidRDefault="30C3CF18" w:rsidP="2F3FDECA">
      <w:pPr>
        <w:jc w:val="center"/>
        <w:rPr>
          <w:sz w:val="56"/>
          <w:szCs w:val="56"/>
        </w:rPr>
      </w:pPr>
    </w:p>
    <w:p w14:paraId="5A4099EF" w14:textId="77777777" w:rsidR="2F3FDECA" w:rsidRDefault="7C265FAF" w:rsidP="2F3FDECA">
      <w:pPr>
        <w:jc w:val="center"/>
      </w:pPr>
      <w:r>
        <w:rPr>
          <w:noProof/>
        </w:rPr>
        <w:drawing>
          <wp:inline distT="0" distB="0" distL="0" distR="0" wp14:anchorId="1D167F8F" wp14:editId="0328621A">
            <wp:extent cx="3022104" cy="3486148"/>
            <wp:effectExtent l="0" t="0" r="0" b="0"/>
            <wp:docPr id="710080382" name="Imagen 71008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04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3B77" w14:textId="77777777" w:rsidR="50762B3D" w:rsidRDefault="50762B3D" w:rsidP="50762B3D">
      <w:pPr>
        <w:jc w:val="center"/>
      </w:pPr>
    </w:p>
    <w:p w14:paraId="691C35AB" w14:textId="77777777" w:rsidR="30C3CF18" w:rsidRDefault="30C3CF18" w:rsidP="6CAD053B">
      <w:pPr>
        <w:jc w:val="right"/>
        <w:rPr>
          <w:sz w:val="48"/>
          <w:szCs w:val="48"/>
        </w:rPr>
      </w:pPr>
    </w:p>
    <w:p w14:paraId="7A43E19F" w14:textId="77777777" w:rsidR="6CAD053B" w:rsidRDefault="3AA917C6" w:rsidP="6CAD053B">
      <w:pPr>
        <w:jc w:val="right"/>
        <w:rPr>
          <w:sz w:val="48"/>
          <w:szCs w:val="48"/>
        </w:rPr>
      </w:pPr>
      <w:r w:rsidRPr="43B1941D">
        <w:rPr>
          <w:sz w:val="48"/>
          <w:szCs w:val="48"/>
        </w:rPr>
        <w:t>Nombre:</w:t>
      </w:r>
      <w:r w:rsidR="00CE2925">
        <w:rPr>
          <w:sz w:val="48"/>
          <w:szCs w:val="48"/>
        </w:rPr>
        <w:t xml:space="preserve"> Andreu Sanz </w:t>
      </w:r>
      <w:proofErr w:type="spellStart"/>
      <w:r w:rsidR="00CE2925">
        <w:rPr>
          <w:sz w:val="48"/>
          <w:szCs w:val="48"/>
        </w:rPr>
        <w:t>Sanz</w:t>
      </w:r>
      <w:proofErr w:type="spellEnd"/>
    </w:p>
    <w:p w14:paraId="19337E4F" w14:textId="77777777" w:rsidR="50762B3D" w:rsidRDefault="50762B3D" w:rsidP="50762B3D">
      <w:pPr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0762B3D" w14:paraId="49482EE0" w14:textId="77777777" w:rsidTr="43B1941D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678165C1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CFGS D</w:t>
            </w:r>
            <w:r w:rsidR="16757AA3" w:rsidRPr="7D2E6F2F">
              <w:rPr>
                <w:sz w:val="28"/>
                <w:szCs w:val="28"/>
              </w:rPr>
              <w:t>ISEÑO APLICACIONES MULTIPLATAFORMA</w:t>
            </w:r>
          </w:p>
          <w:p w14:paraId="6A297AC5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Módulo: 0</w:t>
            </w:r>
            <w:r w:rsidR="603B4BC8" w:rsidRPr="7D2E6F2F">
              <w:rPr>
                <w:sz w:val="28"/>
                <w:szCs w:val="28"/>
              </w:rPr>
              <w:t>488</w:t>
            </w:r>
            <w:r w:rsidRPr="7D2E6F2F">
              <w:rPr>
                <w:sz w:val="28"/>
                <w:szCs w:val="28"/>
              </w:rPr>
              <w:t xml:space="preserve"> – </w:t>
            </w:r>
            <w:r w:rsidR="58F85B9A" w:rsidRPr="7D2E6F2F">
              <w:rPr>
                <w:sz w:val="28"/>
                <w:szCs w:val="28"/>
              </w:rPr>
              <w:t>Desarrollo de Interfaces</w:t>
            </w:r>
          </w:p>
          <w:p w14:paraId="5457D9B7" w14:textId="77777777" w:rsidR="74CE16C7" w:rsidRDefault="6D22053A" w:rsidP="50762B3D">
            <w:pPr>
              <w:rPr>
                <w:sz w:val="28"/>
                <w:szCs w:val="28"/>
              </w:rPr>
            </w:pPr>
            <w:r w:rsidRPr="43B1941D">
              <w:rPr>
                <w:sz w:val="28"/>
                <w:szCs w:val="28"/>
              </w:rPr>
              <w:t>UD</w:t>
            </w:r>
            <w:r w:rsidR="4C68F3EB" w:rsidRPr="43B1941D">
              <w:rPr>
                <w:sz w:val="28"/>
                <w:szCs w:val="28"/>
              </w:rPr>
              <w:t>4</w:t>
            </w:r>
            <w:r w:rsidRPr="43B1941D">
              <w:rPr>
                <w:sz w:val="28"/>
                <w:szCs w:val="28"/>
              </w:rPr>
              <w:t xml:space="preserve">: </w:t>
            </w:r>
            <w:r w:rsidR="6927EC13" w:rsidRPr="43B1941D">
              <w:rPr>
                <w:sz w:val="28"/>
                <w:szCs w:val="28"/>
              </w:rPr>
              <w:t xml:space="preserve">Diseño interfaces. </w:t>
            </w:r>
            <w:proofErr w:type="spellStart"/>
            <w:r w:rsidR="5BB13D7D" w:rsidRPr="43B1941D">
              <w:rPr>
                <w:sz w:val="28"/>
                <w:szCs w:val="28"/>
              </w:rPr>
              <w:t>Netbeans</w:t>
            </w:r>
            <w:proofErr w:type="spellEnd"/>
          </w:p>
        </w:tc>
      </w:tr>
    </w:tbl>
    <w:p w14:paraId="713B28B4" w14:textId="77777777" w:rsidR="50762B3D" w:rsidRDefault="50762B3D" w:rsidP="50762B3D">
      <w:pPr>
        <w:jc w:val="right"/>
        <w:rPr>
          <w:sz w:val="28"/>
          <w:szCs w:val="28"/>
        </w:rPr>
      </w:pPr>
    </w:p>
    <w:p w14:paraId="53519946" w14:textId="75AD3C68" w:rsidR="7D2E6F2F" w:rsidRPr="00DA4D5D" w:rsidRDefault="1F915312" w:rsidP="7D2E6F2F">
      <w:pPr>
        <w:jc w:val="both"/>
      </w:pPr>
      <w:r w:rsidRPr="43B1941D">
        <w:rPr>
          <w:b/>
          <w:bCs/>
          <w:sz w:val="36"/>
          <w:szCs w:val="36"/>
        </w:rPr>
        <w:lastRenderedPageBreak/>
        <w:t xml:space="preserve">MEMORIA ACTIVIDAD </w:t>
      </w:r>
      <w:r w:rsidR="00A62BCD">
        <w:rPr>
          <w:b/>
          <w:bCs/>
          <w:sz w:val="36"/>
          <w:szCs w:val="36"/>
        </w:rPr>
        <w:t>VI</w:t>
      </w:r>
    </w:p>
    <w:p w14:paraId="7C71EDB0" w14:textId="77777777" w:rsidR="4747FBAE" w:rsidRDefault="4747FBAE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497B2A57" w:rsidRPr="43B1941D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7EE3C5AA" w:rsidRPr="43B1941D">
        <w:rPr>
          <w:rFonts w:ascii="Calibri" w:eastAsia="Calibri" w:hAnsi="Calibri" w:cs="Calibri"/>
          <w:b/>
          <w:bCs/>
          <w:sz w:val="32"/>
          <w:szCs w:val="32"/>
        </w:rPr>
        <w:t>INTRODUCCIÓN</w:t>
      </w:r>
      <w:r w:rsidR="6744CB2A" w:rsidRPr="43B1941D">
        <w:rPr>
          <w:rFonts w:ascii="Calibri" w:eastAsia="Calibri" w:hAnsi="Calibri" w:cs="Calibri"/>
          <w:b/>
          <w:bCs/>
          <w:sz w:val="32"/>
          <w:szCs w:val="32"/>
        </w:rPr>
        <w:t>/OBJETIVO</w:t>
      </w:r>
    </w:p>
    <w:p w14:paraId="3D6D9B56" w14:textId="0F5514D2" w:rsidR="00A62BCD" w:rsidRPr="00DA4D5D" w:rsidRDefault="00A62BCD" w:rsidP="43B1941D">
      <w:pPr>
        <w:jc w:val="both"/>
        <w:rPr>
          <w:rFonts w:ascii="Calibri" w:eastAsia="Calibri" w:hAnsi="Calibri" w:cs="Calibri"/>
          <w:sz w:val="24"/>
          <w:szCs w:val="24"/>
        </w:rPr>
      </w:pPr>
      <w:r w:rsidRPr="00DA4D5D">
        <w:rPr>
          <w:rFonts w:ascii="Calibri" w:eastAsia="Calibri" w:hAnsi="Calibri" w:cs="Calibri"/>
          <w:sz w:val="24"/>
          <w:szCs w:val="24"/>
        </w:rPr>
        <w:t>Se ve a crear una interfaz simple para registrarse e iniciar sesión</w:t>
      </w:r>
    </w:p>
    <w:p w14:paraId="766ADC0B" w14:textId="77777777" w:rsidR="3FA89D67" w:rsidRDefault="5FDAEE4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2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>. E</w:t>
      </w:r>
      <w:r w:rsidR="2B065D46" w:rsidRPr="43B1941D">
        <w:rPr>
          <w:rFonts w:ascii="Calibri" w:eastAsia="Calibri" w:hAnsi="Calibri" w:cs="Calibri"/>
          <w:b/>
          <w:bCs/>
          <w:sz w:val="32"/>
          <w:szCs w:val="32"/>
        </w:rPr>
        <w:t>LEMENTOS UTILIZADOS</w:t>
      </w:r>
    </w:p>
    <w:p w14:paraId="755506F0" w14:textId="77777777" w:rsidR="00DA4D5D" w:rsidRDefault="00DA4D5D" w:rsidP="00DA4D5D">
      <w:pPr>
        <w:jc w:val="both"/>
        <w:rPr>
          <w:rFonts w:ascii="Calibri" w:eastAsia="Calibri" w:hAnsi="Calibri" w:cs="Calibri"/>
          <w:i/>
          <w:iCs/>
          <w:sz w:val="24"/>
          <w:szCs w:val="24"/>
          <w:lang w:val="en-US"/>
        </w:rPr>
        <w:sectPr w:rsidR="00DA4D5D" w:rsidSect="00061812">
          <w:pgSz w:w="11906" w:h="16838"/>
          <w:pgMar w:top="567" w:right="1440" w:bottom="1440" w:left="1440" w:header="720" w:footer="720" w:gutter="0"/>
          <w:cols w:space="720"/>
          <w:docGrid w:linePitch="360"/>
        </w:sectPr>
      </w:pPr>
    </w:p>
    <w:p w14:paraId="5AC08916" w14:textId="60F9F1E0" w:rsidR="00DA4D5D" w:rsidRPr="00DA4D5D" w:rsidRDefault="00DA4D5D" w:rsidP="00DA4D5D">
      <w:pPr>
        <w:spacing w:before="60"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DA4D5D">
        <w:rPr>
          <w:rFonts w:ascii="Calibri" w:eastAsia="Calibri" w:hAnsi="Calibri" w:cs="Calibri"/>
          <w:sz w:val="24"/>
          <w:szCs w:val="24"/>
          <w:lang w:val="en-US"/>
        </w:rPr>
        <w:t>jPanel</w:t>
      </w:r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1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JPanel</w:t>
      </w:r>
      <w:proofErr w:type="spellEnd"/>
    </w:p>
    <w:p w14:paraId="2757F28D" w14:textId="6FC115F5" w:rsidR="00DA4D5D" w:rsidRPr="00DA4D5D" w:rsidRDefault="00DA4D5D" w:rsidP="00DA4D5D">
      <w:pPr>
        <w:spacing w:before="60"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jButtonLog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JButton</w:t>
      </w:r>
      <w:proofErr w:type="spellEnd"/>
    </w:p>
    <w:p w14:paraId="7400D1BA" w14:textId="5D74544F" w:rsidR="00DA4D5D" w:rsidRPr="00DA4D5D" w:rsidRDefault="00DA4D5D" w:rsidP="00DA4D5D">
      <w:pPr>
        <w:spacing w:before="60"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jButtonReg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JButton</w:t>
      </w:r>
      <w:proofErr w:type="spellEnd"/>
    </w:p>
    <w:p w14:paraId="5E7AC9D9" w14:textId="52D341BA" w:rsidR="00DA4D5D" w:rsidRPr="00DA4D5D" w:rsidRDefault="00DA4D5D" w:rsidP="00DA4D5D">
      <w:pPr>
        <w:spacing w:before="60"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DA4D5D">
        <w:rPr>
          <w:rFonts w:ascii="Calibri" w:eastAsia="Calibri" w:hAnsi="Calibri" w:cs="Calibri"/>
          <w:sz w:val="24"/>
          <w:szCs w:val="24"/>
          <w:lang w:val="en-US"/>
        </w:rPr>
        <w:t>jPanel</w:t>
      </w:r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2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JPanel</w:t>
      </w:r>
      <w:proofErr w:type="spellEnd"/>
    </w:p>
    <w:p w14:paraId="279E7EA6" w14:textId="0D8D4D0C" w:rsidR="00DA4D5D" w:rsidRPr="00DA4D5D" w:rsidRDefault="00DA4D5D" w:rsidP="00DA4D5D">
      <w:pPr>
        <w:spacing w:before="60"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jPasswordFieldPass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>: JPasswordField</w:t>
      </w:r>
    </w:p>
    <w:p w14:paraId="066D609A" w14:textId="00D17BFC" w:rsidR="00DA4D5D" w:rsidRPr="00DA4D5D" w:rsidRDefault="00DA4D5D" w:rsidP="00DA4D5D">
      <w:pPr>
        <w:spacing w:before="60"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jLabelUser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2D1FB390" w14:textId="7F8E35FB" w:rsidR="00DA4D5D" w:rsidRPr="00DA4D5D" w:rsidRDefault="00DA4D5D" w:rsidP="00DA4D5D">
      <w:pPr>
        <w:spacing w:before="60"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jTextFieldUser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343856F5" w14:textId="0DB9CA4F" w:rsidR="00DA4D5D" w:rsidRPr="00DA4D5D" w:rsidRDefault="00DA4D5D" w:rsidP="00DA4D5D">
      <w:pPr>
        <w:spacing w:before="60" w:after="0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jLabelPass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706CBEF5" w14:textId="764C054A" w:rsidR="00DA4D5D" w:rsidRPr="00DA4D5D" w:rsidRDefault="00DA4D5D" w:rsidP="00DA4D5D">
      <w:pPr>
        <w:spacing w:before="60" w:after="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00DA4D5D">
        <w:rPr>
          <w:rFonts w:ascii="Calibri" w:eastAsia="Calibri" w:hAnsi="Calibri" w:cs="Calibri"/>
          <w:sz w:val="24"/>
          <w:szCs w:val="24"/>
        </w:rPr>
        <w:t>logs :</w:t>
      </w:r>
      <w:proofErr w:type="gramEnd"/>
      <w:r w:rsidRPr="00DA4D5D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HashMap</w:t>
      </w:r>
      <w:proofErr w:type="spellEnd"/>
    </w:p>
    <w:p w14:paraId="65D3C888" w14:textId="77777777" w:rsidR="00DA4D5D" w:rsidRPr="00DA4D5D" w:rsidRDefault="00DA4D5D" w:rsidP="00DA4D5D">
      <w:pPr>
        <w:spacing w:before="60" w:after="0"/>
        <w:ind w:left="708" w:hanging="708"/>
        <w:jc w:val="both"/>
        <w:rPr>
          <w:rFonts w:ascii="Calibri" w:eastAsia="Calibri" w:hAnsi="Calibri" w:cs="Calibri"/>
          <w:sz w:val="24"/>
          <w:szCs w:val="24"/>
        </w:rPr>
      </w:pPr>
    </w:p>
    <w:p w14:paraId="73593AB1" w14:textId="1D411BCA" w:rsidR="00DA4D5D" w:rsidRPr="00DA4D5D" w:rsidRDefault="00DA4D5D" w:rsidP="00DA4D5D">
      <w:pPr>
        <w:spacing w:before="60" w:after="0"/>
        <w:ind w:left="708" w:hanging="70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</w:rPr>
        <w:t>PantallaRegistro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JDialog</w:t>
      </w:r>
      <w:proofErr w:type="spellEnd"/>
    </w:p>
    <w:p w14:paraId="0D5D3332" w14:textId="17175285" w:rsidR="00DA4D5D" w:rsidRPr="00DA4D5D" w:rsidRDefault="00DA4D5D" w:rsidP="00DA4D5D">
      <w:pPr>
        <w:spacing w:before="60" w:after="0"/>
        <w:ind w:left="708" w:hanging="708"/>
        <w:jc w:val="both"/>
        <w:rPr>
          <w:rFonts w:ascii="Calibri" w:eastAsia="Calibri" w:hAnsi="Calibri" w:cs="Calibri"/>
          <w:sz w:val="24"/>
          <w:szCs w:val="24"/>
        </w:rPr>
      </w:pPr>
      <w:r w:rsidRPr="00DA4D5D">
        <w:rPr>
          <w:rFonts w:ascii="Calibri" w:eastAsia="Calibri" w:hAnsi="Calibri" w:cs="Calibri"/>
          <w:sz w:val="24"/>
          <w:szCs w:val="24"/>
        </w:rPr>
        <w:t>jPanel</w:t>
      </w:r>
      <w:proofErr w:type="gramStart"/>
      <w:r w:rsidRPr="00DA4D5D">
        <w:rPr>
          <w:rFonts w:ascii="Calibri" w:eastAsia="Calibri" w:hAnsi="Calibri" w:cs="Calibri"/>
          <w:sz w:val="24"/>
          <w:szCs w:val="24"/>
        </w:rPr>
        <w:t>2 :</w:t>
      </w:r>
      <w:proofErr w:type="gramEnd"/>
      <w:r w:rsidRPr="00DA4D5D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JPanel</w:t>
      </w:r>
      <w:proofErr w:type="spellEnd"/>
    </w:p>
    <w:p w14:paraId="4B81CE98" w14:textId="4039D3A9" w:rsidR="00DA4D5D" w:rsidRPr="00DA4D5D" w:rsidRDefault="00DA4D5D" w:rsidP="00DA4D5D">
      <w:pPr>
        <w:spacing w:before="60" w:after="0"/>
        <w:ind w:left="708" w:hanging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jPasswordFieldPass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>: JPasswordField</w:t>
      </w:r>
    </w:p>
    <w:p w14:paraId="4DDF775B" w14:textId="0579C5DA" w:rsidR="00DA4D5D" w:rsidRPr="00DA4D5D" w:rsidRDefault="00DA4D5D" w:rsidP="00DA4D5D">
      <w:pPr>
        <w:spacing w:before="60" w:after="0"/>
        <w:ind w:left="708" w:hanging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jLabelUser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10F2CB9B" w14:textId="2BA7EC4D" w:rsidR="00DA4D5D" w:rsidRPr="00DA4D5D" w:rsidRDefault="00DA4D5D" w:rsidP="00DA4D5D">
      <w:pPr>
        <w:spacing w:before="60" w:after="0"/>
        <w:ind w:left="708" w:hanging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jTextFieldUser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JTextField</w:t>
      </w:r>
      <w:proofErr w:type="spellEnd"/>
    </w:p>
    <w:p w14:paraId="4D79C237" w14:textId="642110F9" w:rsidR="00DA4D5D" w:rsidRPr="00DA4D5D" w:rsidRDefault="00DA4D5D" w:rsidP="00DA4D5D">
      <w:pPr>
        <w:spacing w:before="60" w:after="0"/>
        <w:ind w:left="708" w:hanging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jLabelPass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014819C7" w14:textId="639519D7" w:rsidR="00DA4D5D" w:rsidRPr="00DA4D5D" w:rsidRDefault="00DA4D5D" w:rsidP="00DA4D5D">
      <w:pPr>
        <w:spacing w:before="60" w:after="0"/>
        <w:ind w:left="708" w:hanging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  <w:lang w:val="en-US"/>
        </w:rPr>
        <w:t>jButtonReg</w:t>
      </w:r>
      <w:proofErr w:type="spell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 :</w:t>
      </w:r>
      <w:proofErr w:type="gramEnd"/>
      <w:r w:rsidRPr="00DA4D5D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DA4D5D">
        <w:rPr>
          <w:rFonts w:ascii="Calibri" w:eastAsia="Calibri" w:hAnsi="Calibri" w:cs="Calibri"/>
          <w:sz w:val="24"/>
          <w:szCs w:val="24"/>
          <w:lang w:val="en-US"/>
        </w:rPr>
        <w:t>JButton</w:t>
      </w:r>
      <w:proofErr w:type="spellEnd"/>
    </w:p>
    <w:p w14:paraId="59F814C1" w14:textId="77777777" w:rsidR="00DA4D5D" w:rsidRDefault="00DA4D5D" w:rsidP="43B1941D">
      <w:pPr>
        <w:jc w:val="both"/>
        <w:rPr>
          <w:rFonts w:ascii="Calibri" w:eastAsia="Calibri" w:hAnsi="Calibri" w:cs="Calibri"/>
          <w:b/>
          <w:bCs/>
          <w:sz w:val="32"/>
          <w:szCs w:val="32"/>
          <w:lang w:val="en-US"/>
        </w:rPr>
        <w:sectPr w:rsidR="00DA4D5D" w:rsidSect="00061812">
          <w:type w:val="continuous"/>
          <w:pgSz w:w="11906" w:h="16838"/>
          <w:pgMar w:top="567" w:right="1440" w:bottom="1440" w:left="1440" w:header="720" w:footer="720" w:gutter="0"/>
          <w:cols w:num="2" w:space="720"/>
          <w:docGrid w:linePitch="360"/>
        </w:sectPr>
      </w:pPr>
    </w:p>
    <w:p w14:paraId="1EBC5BEF" w14:textId="77777777" w:rsidR="6CAD053B" w:rsidRPr="00DA4D5D" w:rsidRDefault="0E8962DC" w:rsidP="43B1941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0DA4D5D">
        <w:rPr>
          <w:rFonts w:ascii="Calibri" w:eastAsia="Calibri" w:hAnsi="Calibri" w:cs="Calibri"/>
          <w:b/>
          <w:bCs/>
          <w:sz w:val="32"/>
          <w:szCs w:val="32"/>
        </w:rPr>
        <w:t>3</w:t>
      </w:r>
      <w:r w:rsidR="3FA89D67" w:rsidRPr="00DA4D5D">
        <w:rPr>
          <w:rFonts w:ascii="Calibri" w:eastAsia="Calibri" w:hAnsi="Calibri" w:cs="Calibri"/>
          <w:b/>
          <w:bCs/>
          <w:sz w:val="32"/>
          <w:szCs w:val="32"/>
        </w:rPr>
        <w:t xml:space="preserve">. </w:t>
      </w:r>
      <w:r w:rsidR="7FD73046" w:rsidRPr="00DA4D5D">
        <w:rPr>
          <w:rFonts w:ascii="Calibri" w:eastAsia="Calibri" w:hAnsi="Calibri" w:cs="Calibri"/>
          <w:b/>
          <w:bCs/>
          <w:sz w:val="32"/>
          <w:szCs w:val="32"/>
        </w:rPr>
        <w:t>FUNCIONAMIENTO</w:t>
      </w:r>
    </w:p>
    <w:p w14:paraId="258CB6AE" w14:textId="5D2BC3DC" w:rsidR="00DA4D5D" w:rsidRPr="00DA4D5D" w:rsidRDefault="00DA4D5D" w:rsidP="00DA4D5D">
      <w:pPr>
        <w:jc w:val="both"/>
        <w:rPr>
          <w:rFonts w:ascii="Calibri" w:eastAsia="Calibri" w:hAnsi="Calibri" w:cs="Calibri"/>
          <w:sz w:val="24"/>
          <w:szCs w:val="24"/>
        </w:rPr>
      </w:pPr>
      <w:r w:rsidRPr="00DA4D5D">
        <w:rPr>
          <w:rFonts w:ascii="Calibri" w:eastAsia="Calibri" w:hAnsi="Calibri" w:cs="Calibri"/>
          <w:sz w:val="24"/>
          <w:szCs w:val="24"/>
        </w:rPr>
        <w:t>En esta aplicación, comencé diseñando la interfaz. Posteriormente, creé dos ventanas.</w:t>
      </w:r>
    </w:p>
    <w:p w14:paraId="62883973" w14:textId="09CB73F2" w:rsidR="00DA4D5D" w:rsidRPr="00DA4D5D" w:rsidRDefault="00DA4D5D" w:rsidP="00DA4D5D">
      <w:pPr>
        <w:jc w:val="both"/>
        <w:rPr>
          <w:rFonts w:ascii="Calibri" w:eastAsia="Calibri" w:hAnsi="Calibri" w:cs="Calibri"/>
          <w:sz w:val="24"/>
          <w:szCs w:val="24"/>
        </w:rPr>
      </w:pPr>
      <w:r w:rsidRPr="00DA4D5D">
        <w:rPr>
          <w:rFonts w:ascii="Calibri" w:eastAsia="Calibri" w:hAnsi="Calibri" w:cs="Calibri"/>
          <w:sz w:val="24"/>
          <w:szCs w:val="24"/>
        </w:rPr>
        <w:t>En la primera ventana, incluí un campo de texto (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TextField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>) para que el usuario pueda ingresar su nombre y un campo de contraseña (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PasswordField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>) para que el usuario pueda escribir su contraseña de manera que se vea en formato oculto. También incorporé dos botones respectivos para el registro o inicio de sesión.</w:t>
      </w:r>
    </w:p>
    <w:p w14:paraId="6758A618" w14:textId="620C37F4" w:rsidR="00DA4D5D" w:rsidRPr="00DA4D5D" w:rsidRDefault="00DA4D5D" w:rsidP="00DA4D5D">
      <w:pPr>
        <w:jc w:val="both"/>
        <w:rPr>
          <w:rFonts w:ascii="Calibri" w:eastAsia="Calibri" w:hAnsi="Calibri" w:cs="Calibri"/>
          <w:sz w:val="24"/>
          <w:szCs w:val="24"/>
        </w:rPr>
      </w:pPr>
      <w:r w:rsidRPr="00DA4D5D">
        <w:rPr>
          <w:rFonts w:ascii="Calibri" w:eastAsia="Calibri" w:hAnsi="Calibri" w:cs="Calibri"/>
          <w:sz w:val="24"/>
          <w:szCs w:val="24"/>
        </w:rPr>
        <w:t>En la segunda ventana, se replicaron los mismos campos, pero con un botón exclusivo para el registro.</w:t>
      </w:r>
    </w:p>
    <w:p w14:paraId="57F57D25" w14:textId="009B54AE" w:rsidR="00DA4D5D" w:rsidRPr="00DA4D5D" w:rsidRDefault="00DA4D5D" w:rsidP="00DA4D5D">
      <w:pPr>
        <w:jc w:val="both"/>
        <w:rPr>
          <w:rFonts w:ascii="Calibri" w:eastAsia="Calibri" w:hAnsi="Calibri" w:cs="Calibri"/>
          <w:sz w:val="24"/>
          <w:szCs w:val="24"/>
        </w:rPr>
      </w:pPr>
      <w:r w:rsidRPr="00DA4D5D">
        <w:rPr>
          <w:rFonts w:ascii="Calibri" w:eastAsia="Calibri" w:hAnsi="Calibri" w:cs="Calibri"/>
          <w:sz w:val="24"/>
          <w:szCs w:val="24"/>
        </w:rPr>
        <w:t xml:space="preserve">En el código fuente de la primera ventana, he creado una variable privada del tipo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HashMap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 para almacenar a los usuarios, junto con 4 funciones para validar los datos y verificar la existencia del usuario. La función </w:t>
      </w: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</w:rPr>
        <w:t>ValidarValores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 w:rsidRPr="00DA4D5D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) se encarga de verificar que el nombre y la contraseña no estén nulos o vacíos. Si todo está correcto, devuelve true; de lo contrario, devuelve false y muestra un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JOptionPane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. La función </w:t>
      </w: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</w:rPr>
        <w:t>nameExist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 w:rsidRPr="00DA4D5D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) verifica si el nombre existe o no en el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HashMap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. La función </w:t>
      </w: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</w:rPr>
        <w:t>anadirUsuario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 w:rsidRPr="00DA4D5D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String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) confirma la validez de los datos, verifica si el usuario no existe y, si todo está correcto, lo añade al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HashMap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. En caso contrario, muestra un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JOptionPane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 y devuelve false. La función </w:t>
      </w: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</w:rPr>
        <w:t>validarUsuario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DA4D5D">
        <w:rPr>
          <w:rFonts w:ascii="Calibri" w:eastAsia="Calibri" w:hAnsi="Calibri" w:cs="Calibri"/>
          <w:sz w:val="24"/>
          <w:szCs w:val="24"/>
        </w:rPr>
        <w:t xml:space="preserve">) obtiene los campos de los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TextField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 y verifica si los valores son correctos y si el usuario existe. Si todo es correcto, devuelve true; de lo contrario, devuelve false y muestra un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JOptionPane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>.</w:t>
      </w:r>
    </w:p>
    <w:p w14:paraId="403EBE9E" w14:textId="2B62992E" w:rsidR="00DA4D5D" w:rsidRPr="00DA4D5D" w:rsidRDefault="00DA4D5D" w:rsidP="00DA4D5D">
      <w:pPr>
        <w:jc w:val="both"/>
        <w:rPr>
          <w:rFonts w:ascii="Calibri" w:eastAsia="Calibri" w:hAnsi="Calibri" w:cs="Calibri"/>
          <w:sz w:val="24"/>
          <w:szCs w:val="24"/>
        </w:rPr>
      </w:pPr>
      <w:r w:rsidRPr="00DA4D5D">
        <w:rPr>
          <w:rFonts w:ascii="Calibri" w:eastAsia="Calibri" w:hAnsi="Calibri" w:cs="Calibri"/>
          <w:sz w:val="24"/>
          <w:szCs w:val="24"/>
        </w:rPr>
        <w:t xml:space="preserve">En relación con los botones, el botón de iniciar sesión invoca la función </w:t>
      </w:r>
      <w:proofErr w:type="spellStart"/>
      <w:proofErr w:type="gramStart"/>
      <w:r w:rsidRPr="00DA4D5D">
        <w:rPr>
          <w:rFonts w:ascii="Calibri" w:eastAsia="Calibri" w:hAnsi="Calibri" w:cs="Calibri"/>
          <w:sz w:val="24"/>
          <w:szCs w:val="24"/>
        </w:rPr>
        <w:t>validarUsuario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DA4D5D">
        <w:rPr>
          <w:rFonts w:ascii="Calibri" w:eastAsia="Calibri" w:hAnsi="Calibri" w:cs="Calibri"/>
          <w:sz w:val="24"/>
          <w:szCs w:val="24"/>
        </w:rPr>
        <w:t xml:space="preserve">). Si esta devuelve true, se muestra un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JOptionPane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 satisfactorio.</w:t>
      </w:r>
    </w:p>
    <w:p w14:paraId="65C9530B" w14:textId="1105ED05" w:rsidR="00DA4D5D" w:rsidRPr="00DA4D5D" w:rsidRDefault="00DA4D5D" w:rsidP="00DA4D5D">
      <w:pPr>
        <w:jc w:val="both"/>
        <w:rPr>
          <w:rFonts w:ascii="Calibri" w:eastAsia="Calibri" w:hAnsi="Calibri" w:cs="Calibri"/>
          <w:sz w:val="24"/>
          <w:szCs w:val="24"/>
        </w:rPr>
      </w:pPr>
      <w:r w:rsidRPr="00DA4D5D">
        <w:rPr>
          <w:rFonts w:ascii="Calibri" w:eastAsia="Calibri" w:hAnsi="Calibri" w:cs="Calibri"/>
          <w:sz w:val="24"/>
          <w:szCs w:val="24"/>
        </w:rPr>
        <w:t>El botón de registro crea un nuevo objeto de la pantalla de registro y la muestra.</w:t>
      </w:r>
    </w:p>
    <w:p w14:paraId="3B6D0F69" w14:textId="7523BECB" w:rsidR="00DA4D5D" w:rsidRDefault="00DA4D5D" w:rsidP="00DA4D5D">
      <w:pPr>
        <w:jc w:val="both"/>
        <w:rPr>
          <w:rFonts w:ascii="Calibri" w:eastAsia="Calibri" w:hAnsi="Calibri" w:cs="Calibri"/>
          <w:sz w:val="24"/>
          <w:szCs w:val="24"/>
        </w:rPr>
      </w:pPr>
      <w:r w:rsidRPr="00DA4D5D">
        <w:rPr>
          <w:rFonts w:ascii="Calibri" w:eastAsia="Calibri" w:hAnsi="Calibri" w:cs="Calibri"/>
          <w:sz w:val="24"/>
          <w:szCs w:val="24"/>
        </w:rPr>
        <w:t xml:space="preserve">En la segunda pantalla, al presionar el botón de registro, se obtienen los campos de los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TextField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 y se llama a la función </w:t>
      </w:r>
      <w:proofErr w:type="spellStart"/>
      <w:r w:rsidRPr="00DA4D5D">
        <w:rPr>
          <w:rFonts w:ascii="Calibri" w:eastAsia="Calibri" w:hAnsi="Calibri" w:cs="Calibri"/>
          <w:sz w:val="24"/>
          <w:szCs w:val="24"/>
        </w:rPr>
        <w:t>añadirUsuario</w:t>
      </w:r>
      <w:proofErr w:type="spellEnd"/>
      <w:r w:rsidRPr="00DA4D5D">
        <w:rPr>
          <w:rFonts w:ascii="Calibri" w:eastAsia="Calibri" w:hAnsi="Calibri" w:cs="Calibri"/>
          <w:sz w:val="24"/>
          <w:szCs w:val="24"/>
        </w:rPr>
        <w:t xml:space="preserve"> de la primera ventana. Si es correcto, la ventana se cierra.</w:t>
      </w:r>
    </w:p>
    <w:p w14:paraId="47F22528" w14:textId="0AAAE38B" w:rsidR="6CAD053B" w:rsidRPr="00DA4D5D" w:rsidRDefault="00DA4D5D" w:rsidP="00DA4D5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  <w:r w:rsidR="05E115CF" w:rsidRPr="43B1941D">
        <w:rPr>
          <w:rFonts w:ascii="Calibri" w:eastAsia="Calibri" w:hAnsi="Calibri" w:cs="Calibri"/>
          <w:b/>
          <w:bCs/>
          <w:sz w:val="32"/>
          <w:szCs w:val="32"/>
        </w:rPr>
        <w:lastRenderedPageBreak/>
        <w:t>4</w:t>
      </w:r>
      <w:r w:rsidR="550B1F59" w:rsidRPr="43B1941D">
        <w:rPr>
          <w:rFonts w:ascii="Calibri" w:eastAsia="Calibri" w:hAnsi="Calibri" w:cs="Calibri"/>
          <w:b/>
          <w:bCs/>
          <w:sz w:val="32"/>
          <w:szCs w:val="32"/>
        </w:rPr>
        <w:t>. CAPTURAS</w:t>
      </w:r>
    </w:p>
    <w:p w14:paraId="2F885C67" w14:textId="10CDAC41" w:rsidR="6CAD053B" w:rsidRDefault="00E80058" w:rsidP="43B1941D">
      <w:pPr>
        <w:jc w:val="both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proofErr w:type="spellStart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>PantallaPrincipal</w:t>
      </w:r>
      <w:proofErr w:type="spellEnd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 xml:space="preserve"> </w:t>
      </w:r>
      <w:proofErr w:type="spellStart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>Source</w:t>
      </w:r>
      <w:proofErr w:type="spellEnd"/>
    </w:p>
    <w:p w14:paraId="0F8D628F" w14:textId="7CF52ADC" w:rsidR="00E80058" w:rsidRDefault="00E80058" w:rsidP="43B1941D">
      <w:pPr>
        <w:jc w:val="both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drawing>
          <wp:inline distT="0" distB="0" distL="0" distR="0" wp14:anchorId="647A2F55" wp14:editId="7253CDF6">
            <wp:extent cx="5731510" cy="659765"/>
            <wp:effectExtent l="0" t="0" r="2540" b="6985"/>
            <wp:docPr id="720807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07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4BEC" w14:textId="1FF2069B" w:rsidR="00E80058" w:rsidRDefault="00E80058" w:rsidP="00DA4D5D">
      <w:pPr>
        <w:jc w:val="center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drawing>
          <wp:inline distT="0" distB="0" distL="0" distR="0" wp14:anchorId="22F41F9C" wp14:editId="7F227682">
            <wp:extent cx="2421802" cy="826431"/>
            <wp:effectExtent l="0" t="0" r="0" b="0"/>
            <wp:docPr id="3013941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9417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749" cy="8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C8DE" w14:textId="743AA017" w:rsidR="00E80058" w:rsidRDefault="00E80058" w:rsidP="43B1941D">
      <w:pPr>
        <w:jc w:val="both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drawing>
          <wp:inline distT="0" distB="0" distL="0" distR="0" wp14:anchorId="081C7FD4" wp14:editId="4A397C66">
            <wp:extent cx="5731510" cy="1117600"/>
            <wp:effectExtent l="0" t="0" r="2540" b="6350"/>
            <wp:docPr id="1916287011" name="Imagen 1" descr="Gráfico, Text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7011" name="Imagen 1" descr="Gráfico, Texto, Gráfico de rectángul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2480" w14:textId="71FA9B35" w:rsidR="00E80058" w:rsidRDefault="00E80058" w:rsidP="43B1941D">
      <w:pPr>
        <w:jc w:val="both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drawing>
          <wp:inline distT="0" distB="0" distL="0" distR="0" wp14:anchorId="362132E5" wp14:editId="4A695BD6">
            <wp:extent cx="5731510" cy="1216660"/>
            <wp:effectExtent l="0" t="0" r="2540" b="2540"/>
            <wp:docPr id="141184201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42016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2488" w14:textId="0E6A0E2D" w:rsidR="00E80058" w:rsidRPr="00E80058" w:rsidRDefault="00E80058" w:rsidP="43B1941D">
      <w:pPr>
        <w:jc w:val="both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drawing>
          <wp:inline distT="0" distB="0" distL="0" distR="0" wp14:anchorId="15AE9623" wp14:editId="2A57C684">
            <wp:extent cx="5731510" cy="1020445"/>
            <wp:effectExtent l="0" t="0" r="2540" b="8255"/>
            <wp:docPr id="17138280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2803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DFAC" w14:textId="2596A8F1" w:rsidR="00E80058" w:rsidRDefault="00E80058" w:rsidP="43B1941D">
      <w:pPr>
        <w:jc w:val="both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proofErr w:type="spellStart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>PantallaRegistro</w:t>
      </w:r>
      <w:proofErr w:type="spellEnd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 xml:space="preserve"> </w:t>
      </w:r>
      <w:proofErr w:type="spellStart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>Source</w:t>
      </w:r>
      <w:proofErr w:type="spellEnd"/>
    </w:p>
    <w:p w14:paraId="545D6778" w14:textId="0C2FC7C3" w:rsidR="00E80058" w:rsidRDefault="00E80058" w:rsidP="00DA4D5D">
      <w:pPr>
        <w:jc w:val="center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drawing>
          <wp:inline distT="0" distB="0" distL="0" distR="0" wp14:anchorId="200F2BC7" wp14:editId="10581B7F">
            <wp:extent cx="4028792" cy="1005636"/>
            <wp:effectExtent l="0" t="0" r="0" b="4445"/>
            <wp:docPr id="1112515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1511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39" cy="10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D92C" w14:textId="4075B48C" w:rsidR="00E80058" w:rsidRPr="00E80058" w:rsidRDefault="00E80058" w:rsidP="00DA4D5D">
      <w:pPr>
        <w:jc w:val="center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drawing>
          <wp:inline distT="0" distB="0" distL="0" distR="0" wp14:anchorId="7E9C2BF5" wp14:editId="37F58F04">
            <wp:extent cx="4485992" cy="1380688"/>
            <wp:effectExtent l="0" t="0" r="0" b="0"/>
            <wp:docPr id="2109042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4264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116" cy="13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837C" w14:textId="73554BFB" w:rsidR="00E80058" w:rsidRDefault="00E80058" w:rsidP="00E80058">
      <w:pPr>
        <w:jc w:val="both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proofErr w:type="spellStart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lastRenderedPageBreak/>
        <w:t>PantallaPrincipal</w:t>
      </w:r>
      <w:proofErr w:type="spellEnd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 xml:space="preserve"> </w:t>
      </w:r>
      <w:proofErr w:type="spellStart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>Design</w:t>
      </w:r>
      <w:proofErr w:type="spellEnd"/>
    </w:p>
    <w:p w14:paraId="43AA2F3C" w14:textId="7E5BDCA3" w:rsidR="00E80058" w:rsidRDefault="00E80058" w:rsidP="00DA4D5D">
      <w:pPr>
        <w:jc w:val="center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drawing>
          <wp:inline distT="0" distB="0" distL="0" distR="0" wp14:anchorId="470400AC" wp14:editId="7F9AB36D">
            <wp:extent cx="3410426" cy="2181529"/>
            <wp:effectExtent l="0" t="0" r="0" b="9525"/>
            <wp:docPr id="14912371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37109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8A59" w14:textId="77777777" w:rsidR="00E80058" w:rsidRPr="00E80058" w:rsidRDefault="00E80058" w:rsidP="00E80058">
      <w:pPr>
        <w:jc w:val="both"/>
        <w:rPr>
          <w:rFonts w:ascii="Calibri" w:eastAsia="Calibri" w:hAnsi="Calibri" w:cs="Calibri"/>
          <w:i/>
          <w:iCs/>
          <w:sz w:val="28"/>
          <w:szCs w:val="28"/>
          <w:u w:val="single"/>
        </w:rPr>
      </w:pPr>
    </w:p>
    <w:p w14:paraId="7F7C032F" w14:textId="2961EAA7" w:rsidR="00E80058" w:rsidRPr="00E80058" w:rsidRDefault="00E80058" w:rsidP="00E80058">
      <w:pPr>
        <w:jc w:val="both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proofErr w:type="spellStart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>PantallaRegistro</w:t>
      </w:r>
      <w:proofErr w:type="spellEnd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 xml:space="preserve"> </w:t>
      </w:r>
      <w:proofErr w:type="spellStart"/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t>Design</w:t>
      </w:r>
      <w:proofErr w:type="spellEnd"/>
    </w:p>
    <w:p w14:paraId="48BF5BB1" w14:textId="426C3B7F" w:rsidR="3CEF574D" w:rsidRDefault="00E80058" w:rsidP="00DA4D5D">
      <w:pPr>
        <w:jc w:val="center"/>
        <w:rPr>
          <w:rFonts w:ascii="Calibri" w:eastAsia="Calibri" w:hAnsi="Calibri" w:cs="Calibri"/>
          <w:sz w:val="24"/>
          <w:szCs w:val="24"/>
        </w:rPr>
      </w:pPr>
      <w:r w:rsidRPr="00E80058">
        <w:rPr>
          <w:rFonts w:ascii="Calibri" w:eastAsia="Calibri" w:hAnsi="Calibri" w:cs="Calibri"/>
          <w:i/>
          <w:iCs/>
          <w:sz w:val="28"/>
          <w:szCs w:val="28"/>
          <w:u w:val="single"/>
        </w:rPr>
        <w:drawing>
          <wp:inline distT="0" distB="0" distL="0" distR="0" wp14:anchorId="4D33468F" wp14:editId="4326CA78">
            <wp:extent cx="3134162" cy="2124371"/>
            <wp:effectExtent l="0" t="0" r="9525" b="9525"/>
            <wp:docPr id="7092227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2797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CEF574D" w:rsidSect="00061812">
      <w:type w:val="continuous"/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43FA"/>
    <w:multiLevelType w:val="hybridMultilevel"/>
    <w:tmpl w:val="4A30A8B4"/>
    <w:lvl w:ilvl="0" w:tplc="AE18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4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B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E2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1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2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8C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2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0B0"/>
    <w:multiLevelType w:val="hybridMultilevel"/>
    <w:tmpl w:val="CC80060A"/>
    <w:lvl w:ilvl="0" w:tplc="1AF8F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3A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E6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0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4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CF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F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9AE4"/>
    <w:multiLevelType w:val="hybridMultilevel"/>
    <w:tmpl w:val="AEC8B02C"/>
    <w:lvl w:ilvl="0" w:tplc="2650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41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43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49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C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A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B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AD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BDB6"/>
    <w:multiLevelType w:val="hybridMultilevel"/>
    <w:tmpl w:val="04ACB6B8"/>
    <w:lvl w:ilvl="0" w:tplc="65947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AAF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42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0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8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06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3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8B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8AF2"/>
    <w:multiLevelType w:val="hybridMultilevel"/>
    <w:tmpl w:val="98FEBAB4"/>
    <w:lvl w:ilvl="0" w:tplc="135644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B94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A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0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1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0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8B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53A8"/>
    <w:multiLevelType w:val="hybridMultilevel"/>
    <w:tmpl w:val="08FCFAD4"/>
    <w:lvl w:ilvl="0" w:tplc="35A457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0FE6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E3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6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F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CB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C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C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C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E48D"/>
    <w:multiLevelType w:val="hybridMultilevel"/>
    <w:tmpl w:val="9F842C7A"/>
    <w:lvl w:ilvl="0" w:tplc="D36EB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E7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2B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4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F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0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CE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40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7F78C"/>
    <w:multiLevelType w:val="hybridMultilevel"/>
    <w:tmpl w:val="0FB849AA"/>
    <w:lvl w:ilvl="0" w:tplc="94C0280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DFF4313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7F0BC2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922469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1C7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DBE92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E0BD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2A11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EF2C75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7543CD"/>
    <w:multiLevelType w:val="hybridMultilevel"/>
    <w:tmpl w:val="97D2EDDE"/>
    <w:lvl w:ilvl="0" w:tplc="DCA08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C29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5B83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44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C9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E8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9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45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E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691A5"/>
    <w:multiLevelType w:val="hybridMultilevel"/>
    <w:tmpl w:val="44A255A0"/>
    <w:lvl w:ilvl="0" w:tplc="3400411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4E84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4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7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4E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C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C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8D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6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201E"/>
    <w:multiLevelType w:val="hybridMultilevel"/>
    <w:tmpl w:val="F61EA63A"/>
    <w:lvl w:ilvl="0" w:tplc="74E62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F08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A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2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68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C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8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09196"/>
    <w:multiLevelType w:val="hybridMultilevel"/>
    <w:tmpl w:val="C57E0A6C"/>
    <w:lvl w:ilvl="0" w:tplc="4F24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C3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4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B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63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0C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CFE6"/>
    <w:multiLevelType w:val="hybridMultilevel"/>
    <w:tmpl w:val="052E1890"/>
    <w:lvl w:ilvl="0" w:tplc="A198DCE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2B24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2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D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8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A5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27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6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1EE8"/>
    <w:multiLevelType w:val="hybridMultilevel"/>
    <w:tmpl w:val="6748C41E"/>
    <w:lvl w:ilvl="0" w:tplc="4F2831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BA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A2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80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A1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A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5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58ED6"/>
    <w:multiLevelType w:val="hybridMultilevel"/>
    <w:tmpl w:val="C3041F5A"/>
    <w:lvl w:ilvl="0" w:tplc="3406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F08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8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40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E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E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7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96E76"/>
    <w:multiLevelType w:val="hybridMultilevel"/>
    <w:tmpl w:val="D7E62DB6"/>
    <w:lvl w:ilvl="0" w:tplc="EF82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8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1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D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5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49BD8"/>
    <w:multiLevelType w:val="hybridMultilevel"/>
    <w:tmpl w:val="1408FA84"/>
    <w:lvl w:ilvl="0" w:tplc="4FCC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8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E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0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80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8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6E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5A1F4"/>
    <w:multiLevelType w:val="hybridMultilevel"/>
    <w:tmpl w:val="11CC0CBA"/>
    <w:lvl w:ilvl="0" w:tplc="B9E05B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C68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E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6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88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4E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AF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E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FA27"/>
    <w:multiLevelType w:val="hybridMultilevel"/>
    <w:tmpl w:val="4A40FE76"/>
    <w:lvl w:ilvl="0" w:tplc="91501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8A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28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2D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0F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C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A5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25D21"/>
    <w:multiLevelType w:val="hybridMultilevel"/>
    <w:tmpl w:val="6F92C10A"/>
    <w:lvl w:ilvl="0" w:tplc="1DC205B0">
      <w:start w:val="1"/>
      <w:numFmt w:val="decimal"/>
      <w:lvlText w:val="%1."/>
      <w:lvlJc w:val="left"/>
      <w:pPr>
        <w:ind w:left="720" w:hanging="360"/>
      </w:pPr>
    </w:lvl>
    <w:lvl w:ilvl="1" w:tplc="808C1C62">
      <w:start w:val="1"/>
      <w:numFmt w:val="lowerLetter"/>
      <w:lvlText w:val="%2."/>
      <w:lvlJc w:val="left"/>
      <w:pPr>
        <w:ind w:left="1440" w:hanging="360"/>
      </w:pPr>
    </w:lvl>
    <w:lvl w:ilvl="2" w:tplc="20CA3C4C">
      <w:start w:val="1"/>
      <w:numFmt w:val="lowerRoman"/>
      <w:lvlText w:val="%3."/>
      <w:lvlJc w:val="right"/>
      <w:pPr>
        <w:ind w:left="2160" w:hanging="180"/>
      </w:pPr>
    </w:lvl>
    <w:lvl w:ilvl="3" w:tplc="9D88178E">
      <w:start w:val="1"/>
      <w:numFmt w:val="decimal"/>
      <w:lvlText w:val="%4."/>
      <w:lvlJc w:val="left"/>
      <w:pPr>
        <w:ind w:left="2880" w:hanging="360"/>
      </w:pPr>
    </w:lvl>
    <w:lvl w:ilvl="4" w:tplc="E7E4CCBE">
      <w:start w:val="1"/>
      <w:numFmt w:val="lowerLetter"/>
      <w:lvlText w:val="%5."/>
      <w:lvlJc w:val="left"/>
      <w:pPr>
        <w:ind w:left="3600" w:hanging="360"/>
      </w:pPr>
    </w:lvl>
    <w:lvl w:ilvl="5" w:tplc="258481BE">
      <w:start w:val="1"/>
      <w:numFmt w:val="lowerRoman"/>
      <w:lvlText w:val="%6."/>
      <w:lvlJc w:val="right"/>
      <w:pPr>
        <w:ind w:left="4320" w:hanging="180"/>
      </w:pPr>
    </w:lvl>
    <w:lvl w:ilvl="6" w:tplc="F9909B18">
      <w:start w:val="1"/>
      <w:numFmt w:val="decimal"/>
      <w:lvlText w:val="%7."/>
      <w:lvlJc w:val="left"/>
      <w:pPr>
        <w:ind w:left="5040" w:hanging="360"/>
      </w:pPr>
    </w:lvl>
    <w:lvl w:ilvl="7" w:tplc="9558C026">
      <w:start w:val="1"/>
      <w:numFmt w:val="lowerLetter"/>
      <w:lvlText w:val="%8."/>
      <w:lvlJc w:val="left"/>
      <w:pPr>
        <w:ind w:left="5760" w:hanging="360"/>
      </w:pPr>
    </w:lvl>
    <w:lvl w:ilvl="8" w:tplc="E74E2C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B8AC1"/>
    <w:multiLevelType w:val="hybridMultilevel"/>
    <w:tmpl w:val="167CE7DC"/>
    <w:lvl w:ilvl="0" w:tplc="8AF44B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C6426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3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5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C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4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5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96E79"/>
    <w:multiLevelType w:val="hybridMultilevel"/>
    <w:tmpl w:val="B38A5858"/>
    <w:lvl w:ilvl="0" w:tplc="C1A43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63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4E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9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E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1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63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4935F"/>
    <w:multiLevelType w:val="hybridMultilevel"/>
    <w:tmpl w:val="FC3C3558"/>
    <w:lvl w:ilvl="0" w:tplc="E6A0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E8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23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69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4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4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5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8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44C2"/>
    <w:multiLevelType w:val="hybridMultilevel"/>
    <w:tmpl w:val="A6E08C04"/>
    <w:lvl w:ilvl="0" w:tplc="1CDC8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4F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4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0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A5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C6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8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EB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23273"/>
    <w:multiLevelType w:val="hybridMultilevel"/>
    <w:tmpl w:val="679C5F20"/>
    <w:lvl w:ilvl="0" w:tplc="BA827B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F18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5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EE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0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09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8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C1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EC0FB"/>
    <w:multiLevelType w:val="hybridMultilevel"/>
    <w:tmpl w:val="F230D1A2"/>
    <w:lvl w:ilvl="0" w:tplc="E7764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E0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D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2F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C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7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2B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8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9E3E"/>
    <w:multiLevelType w:val="hybridMultilevel"/>
    <w:tmpl w:val="F0964A54"/>
    <w:lvl w:ilvl="0" w:tplc="D0BC3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8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AA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A4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C0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A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56FC2"/>
    <w:multiLevelType w:val="hybridMultilevel"/>
    <w:tmpl w:val="6B10D858"/>
    <w:lvl w:ilvl="0" w:tplc="2C76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6F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4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4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7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6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B92EA"/>
    <w:multiLevelType w:val="hybridMultilevel"/>
    <w:tmpl w:val="0794279C"/>
    <w:lvl w:ilvl="0" w:tplc="00122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C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E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C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CD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0F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82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C6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2F89F"/>
    <w:multiLevelType w:val="hybridMultilevel"/>
    <w:tmpl w:val="8D5C7EAC"/>
    <w:lvl w:ilvl="0" w:tplc="135276F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DCA441B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AA1EC38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99EC00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2CCFD4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A90089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D22A80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7540C0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FAC445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0513D6A"/>
    <w:multiLevelType w:val="hybridMultilevel"/>
    <w:tmpl w:val="F47CC852"/>
    <w:lvl w:ilvl="0" w:tplc="7C60D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44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2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C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20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F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EC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04CC9"/>
    <w:multiLevelType w:val="hybridMultilevel"/>
    <w:tmpl w:val="B7721F96"/>
    <w:lvl w:ilvl="0" w:tplc="3DD68D3C">
      <w:start w:val="1"/>
      <w:numFmt w:val="decimal"/>
      <w:lvlText w:val="%1."/>
      <w:lvlJc w:val="left"/>
      <w:pPr>
        <w:ind w:left="720" w:hanging="360"/>
      </w:pPr>
    </w:lvl>
    <w:lvl w:ilvl="1" w:tplc="B6FA1238">
      <w:start w:val="1"/>
      <w:numFmt w:val="lowerLetter"/>
      <w:lvlText w:val="%2."/>
      <w:lvlJc w:val="left"/>
      <w:pPr>
        <w:ind w:left="1440" w:hanging="360"/>
      </w:pPr>
    </w:lvl>
    <w:lvl w:ilvl="2" w:tplc="70E2E77E">
      <w:start w:val="1"/>
      <w:numFmt w:val="lowerRoman"/>
      <w:lvlText w:val="%3."/>
      <w:lvlJc w:val="right"/>
      <w:pPr>
        <w:ind w:left="2160" w:hanging="180"/>
      </w:pPr>
    </w:lvl>
    <w:lvl w:ilvl="3" w:tplc="670CA9F4">
      <w:start w:val="1"/>
      <w:numFmt w:val="decimal"/>
      <w:lvlText w:val="%4."/>
      <w:lvlJc w:val="left"/>
      <w:pPr>
        <w:ind w:left="2880" w:hanging="360"/>
      </w:pPr>
    </w:lvl>
    <w:lvl w:ilvl="4" w:tplc="71F092AA">
      <w:start w:val="1"/>
      <w:numFmt w:val="lowerLetter"/>
      <w:lvlText w:val="%5."/>
      <w:lvlJc w:val="left"/>
      <w:pPr>
        <w:ind w:left="3600" w:hanging="360"/>
      </w:pPr>
    </w:lvl>
    <w:lvl w:ilvl="5" w:tplc="EE2A5580">
      <w:start w:val="1"/>
      <w:numFmt w:val="lowerRoman"/>
      <w:lvlText w:val="%6."/>
      <w:lvlJc w:val="right"/>
      <w:pPr>
        <w:ind w:left="4320" w:hanging="180"/>
      </w:pPr>
    </w:lvl>
    <w:lvl w:ilvl="6" w:tplc="85627E68">
      <w:start w:val="1"/>
      <w:numFmt w:val="decimal"/>
      <w:lvlText w:val="%7."/>
      <w:lvlJc w:val="left"/>
      <w:pPr>
        <w:ind w:left="5040" w:hanging="360"/>
      </w:pPr>
    </w:lvl>
    <w:lvl w:ilvl="7" w:tplc="02F61AE0">
      <w:start w:val="1"/>
      <w:numFmt w:val="lowerLetter"/>
      <w:lvlText w:val="%8."/>
      <w:lvlJc w:val="left"/>
      <w:pPr>
        <w:ind w:left="5760" w:hanging="360"/>
      </w:pPr>
    </w:lvl>
    <w:lvl w:ilvl="8" w:tplc="8B32A56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7174F"/>
    <w:multiLevelType w:val="hybridMultilevel"/>
    <w:tmpl w:val="2E6C46C8"/>
    <w:lvl w:ilvl="0" w:tplc="DA267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A81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46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B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48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6D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6F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42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D14D9"/>
    <w:multiLevelType w:val="hybridMultilevel"/>
    <w:tmpl w:val="19AE9BAA"/>
    <w:lvl w:ilvl="0" w:tplc="73A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C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4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21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3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E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42221"/>
    <w:multiLevelType w:val="hybridMultilevel"/>
    <w:tmpl w:val="F31E6B86"/>
    <w:lvl w:ilvl="0" w:tplc="5566C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BC2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83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25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CB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6C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4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2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A3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85DA2"/>
    <w:multiLevelType w:val="hybridMultilevel"/>
    <w:tmpl w:val="6F163700"/>
    <w:lvl w:ilvl="0" w:tplc="80C6B07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9FC8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6F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4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A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9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09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CB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D1846"/>
    <w:multiLevelType w:val="hybridMultilevel"/>
    <w:tmpl w:val="4836ABB0"/>
    <w:lvl w:ilvl="0" w:tplc="20D04F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0062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E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0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2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4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4667">
    <w:abstractNumId w:val="2"/>
  </w:num>
  <w:num w:numId="2" w16cid:durableId="1916353975">
    <w:abstractNumId w:val="3"/>
  </w:num>
  <w:num w:numId="3" w16cid:durableId="1086028602">
    <w:abstractNumId w:val="22"/>
  </w:num>
  <w:num w:numId="4" w16cid:durableId="1860579456">
    <w:abstractNumId w:val="31"/>
  </w:num>
  <w:num w:numId="5" w16cid:durableId="2097046215">
    <w:abstractNumId w:val="34"/>
  </w:num>
  <w:num w:numId="6" w16cid:durableId="1695962726">
    <w:abstractNumId w:val="18"/>
  </w:num>
  <w:num w:numId="7" w16cid:durableId="481889552">
    <w:abstractNumId w:val="33"/>
  </w:num>
  <w:num w:numId="8" w16cid:durableId="1363551301">
    <w:abstractNumId w:val="36"/>
  </w:num>
  <w:num w:numId="9" w16cid:durableId="2083793362">
    <w:abstractNumId w:val="24"/>
  </w:num>
  <w:num w:numId="10" w16cid:durableId="1767992239">
    <w:abstractNumId w:val="12"/>
  </w:num>
  <w:num w:numId="11" w16cid:durableId="1243679457">
    <w:abstractNumId w:val="15"/>
  </w:num>
  <w:num w:numId="12" w16cid:durableId="915624507">
    <w:abstractNumId w:val="1"/>
  </w:num>
  <w:num w:numId="13" w16cid:durableId="1838954064">
    <w:abstractNumId w:val="17"/>
  </w:num>
  <w:num w:numId="14" w16cid:durableId="1852797999">
    <w:abstractNumId w:val="9"/>
  </w:num>
  <w:num w:numId="15" w16cid:durableId="351955790">
    <w:abstractNumId w:val="20"/>
  </w:num>
  <w:num w:numId="16" w16cid:durableId="1623266036">
    <w:abstractNumId w:val="0"/>
  </w:num>
  <w:num w:numId="17" w16cid:durableId="1471631215">
    <w:abstractNumId w:val="10"/>
  </w:num>
  <w:num w:numId="18" w16cid:durableId="1358654795">
    <w:abstractNumId w:val="5"/>
  </w:num>
  <w:num w:numId="19" w16cid:durableId="1793984531">
    <w:abstractNumId w:val="8"/>
  </w:num>
  <w:num w:numId="20" w16cid:durableId="876965800">
    <w:abstractNumId w:val="27"/>
  </w:num>
  <w:num w:numId="21" w16cid:durableId="980691433">
    <w:abstractNumId w:val="30"/>
  </w:num>
  <w:num w:numId="22" w16cid:durableId="849026715">
    <w:abstractNumId w:val="26"/>
  </w:num>
  <w:num w:numId="23" w16cid:durableId="1070153836">
    <w:abstractNumId w:val="11"/>
  </w:num>
  <w:num w:numId="24" w16cid:durableId="796292209">
    <w:abstractNumId w:val="7"/>
  </w:num>
  <w:num w:numId="25" w16cid:durableId="523909018">
    <w:abstractNumId w:val="29"/>
  </w:num>
  <w:num w:numId="26" w16cid:durableId="1559047796">
    <w:abstractNumId w:val="23"/>
  </w:num>
  <w:num w:numId="27" w16cid:durableId="442766665">
    <w:abstractNumId w:val="21"/>
  </w:num>
  <w:num w:numId="28" w16cid:durableId="1222981768">
    <w:abstractNumId w:val="32"/>
  </w:num>
  <w:num w:numId="29" w16cid:durableId="1768187294">
    <w:abstractNumId w:val="4"/>
  </w:num>
  <w:num w:numId="30" w16cid:durableId="151677700">
    <w:abstractNumId w:val="35"/>
  </w:num>
  <w:num w:numId="31" w16cid:durableId="1961255294">
    <w:abstractNumId w:val="14"/>
  </w:num>
  <w:num w:numId="32" w16cid:durableId="586958293">
    <w:abstractNumId w:val="13"/>
  </w:num>
  <w:num w:numId="33" w16cid:durableId="780992880">
    <w:abstractNumId w:val="28"/>
  </w:num>
  <w:num w:numId="34" w16cid:durableId="2074160149">
    <w:abstractNumId w:val="16"/>
  </w:num>
  <w:num w:numId="35" w16cid:durableId="1866207956">
    <w:abstractNumId w:val="25"/>
  </w:num>
  <w:num w:numId="36" w16cid:durableId="1564759020">
    <w:abstractNumId w:val="6"/>
  </w:num>
  <w:num w:numId="37" w16cid:durableId="8782060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CD"/>
    <w:rsid w:val="00061812"/>
    <w:rsid w:val="0043F930"/>
    <w:rsid w:val="0046A6F8"/>
    <w:rsid w:val="009A2795"/>
    <w:rsid w:val="00A3735B"/>
    <w:rsid w:val="00A62BCD"/>
    <w:rsid w:val="00CE2925"/>
    <w:rsid w:val="00DA4D5D"/>
    <w:rsid w:val="00E12C5A"/>
    <w:rsid w:val="00E80058"/>
    <w:rsid w:val="00F519EE"/>
    <w:rsid w:val="00FF2051"/>
    <w:rsid w:val="015BF3DD"/>
    <w:rsid w:val="01D22AE2"/>
    <w:rsid w:val="01F84CE1"/>
    <w:rsid w:val="01FEE0D0"/>
    <w:rsid w:val="023D0427"/>
    <w:rsid w:val="02603746"/>
    <w:rsid w:val="0292724D"/>
    <w:rsid w:val="02C0B23B"/>
    <w:rsid w:val="0341DAEC"/>
    <w:rsid w:val="036C897B"/>
    <w:rsid w:val="03B71B34"/>
    <w:rsid w:val="03C9DAD1"/>
    <w:rsid w:val="03F0B386"/>
    <w:rsid w:val="04154D22"/>
    <w:rsid w:val="042C8211"/>
    <w:rsid w:val="04468F29"/>
    <w:rsid w:val="050FEAF4"/>
    <w:rsid w:val="051D65D7"/>
    <w:rsid w:val="05368E34"/>
    <w:rsid w:val="053F0630"/>
    <w:rsid w:val="0565AB32"/>
    <w:rsid w:val="05A53624"/>
    <w:rsid w:val="05CB016F"/>
    <w:rsid w:val="05E115CF"/>
    <w:rsid w:val="062A4485"/>
    <w:rsid w:val="0636B21C"/>
    <w:rsid w:val="06635DF6"/>
    <w:rsid w:val="06880C77"/>
    <w:rsid w:val="068BAA5A"/>
    <w:rsid w:val="068BB819"/>
    <w:rsid w:val="069CC496"/>
    <w:rsid w:val="06A59C05"/>
    <w:rsid w:val="06EEA9D1"/>
    <w:rsid w:val="06FE58BF"/>
    <w:rsid w:val="074CEDE4"/>
    <w:rsid w:val="075C1580"/>
    <w:rsid w:val="075C2CAF"/>
    <w:rsid w:val="07828AE1"/>
    <w:rsid w:val="079D05DD"/>
    <w:rsid w:val="07DC1629"/>
    <w:rsid w:val="07E403AF"/>
    <w:rsid w:val="0813114D"/>
    <w:rsid w:val="093BCB5A"/>
    <w:rsid w:val="097FD410"/>
    <w:rsid w:val="098453C8"/>
    <w:rsid w:val="099ABEF5"/>
    <w:rsid w:val="099DEDA0"/>
    <w:rsid w:val="09B7998F"/>
    <w:rsid w:val="09C34B1C"/>
    <w:rsid w:val="09C700A6"/>
    <w:rsid w:val="09DD3CC7"/>
    <w:rsid w:val="0A029DA2"/>
    <w:rsid w:val="0AA21A3C"/>
    <w:rsid w:val="0AA6D69C"/>
    <w:rsid w:val="0AD64526"/>
    <w:rsid w:val="0B02D623"/>
    <w:rsid w:val="0B4E4327"/>
    <w:rsid w:val="0B790D28"/>
    <w:rsid w:val="0CB774D2"/>
    <w:rsid w:val="0D2877BC"/>
    <w:rsid w:val="0D34B48F"/>
    <w:rsid w:val="0D9F4398"/>
    <w:rsid w:val="0DBC2F68"/>
    <w:rsid w:val="0DD524F4"/>
    <w:rsid w:val="0DE48179"/>
    <w:rsid w:val="0E8962DC"/>
    <w:rsid w:val="0EC4481D"/>
    <w:rsid w:val="0F125E84"/>
    <w:rsid w:val="0F70F555"/>
    <w:rsid w:val="0F826A6E"/>
    <w:rsid w:val="0FA74BBB"/>
    <w:rsid w:val="0FBFC5C5"/>
    <w:rsid w:val="0FD94577"/>
    <w:rsid w:val="0FDE34CC"/>
    <w:rsid w:val="0FE05C9D"/>
    <w:rsid w:val="0FE7280E"/>
    <w:rsid w:val="1015AE8F"/>
    <w:rsid w:val="1091F08F"/>
    <w:rsid w:val="10C9B02A"/>
    <w:rsid w:val="10DAEB01"/>
    <w:rsid w:val="10F61634"/>
    <w:rsid w:val="11367988"/>
    <w:rsid w:val="1167776D"/>
    <w:rsid w:val="1182F86F"/>
    <w:rsid w:val="122B26C1"/>
    <w:rsid w:val="12F76687"/>
    <w:rsid w:val="131D22AA"/>
    <w:rsid w:val="131EC8D0"/>
    <w:rsid w:val="13251F6B"/>
    <w:rsid w:val="133B3659"/>
    <w:rsid w:val="134D4F51"/>
    <w:rsid w:val="1376A1A9"/>
    <w:rsid w:val="13B11CB6"/>
    <w:rsid w:val="144CB57E"/>
    <w:rsid w:val="1479ACA9"/>
    <w:rsid w:val="14B1A5EF"/>
    <w:rsid w:val="153B6A85"/>
    <w:rsid w:val="15E5CA4F"/>
    <w:rsid w:val="15E885DF"/>
    <w:rsid w:val="1615DEEC"/>
    <w:rsid w:val="16284B54"/>
    <w:rsid w:val="1658405A"/>
    <w:rsid w:val="1664E6F8"/>
    <w:rsid w:val="16757AA3"/>
    <w:rsid w:val="16A14803"/>
    <w:rsid w:val="16BB0440"/>
    <w:rsid w:val="16BBBFCF"/>
    <w:rsid w:val="16F8B933"/>
    <w:rsid w:val="171F8CE3"/>
    <w:rsid w:val="17391FE3"/>
    <w:rsid w:val="17AA5F07"/>
    <w:rsid w:val="17B50D47"/>
    <w:rsid w:val="17C41BB5"/>
    <w:rsid w:val="1841EE28"/>
    <w:rsid w:val="191B1C95"/>
    <w:rsid w:val="195FEC16"/>
    <w:rsid w:val="198C642E"/>
    <w:rsid w:val="19A606DF"/>
    <w:rsid w:val="19CC83B2"/>
    <w:rsid w:val="19F36091"/>
    <w:rsid w:val="1A14F72B"/>
    <w:rsid w:val="1A59006B"/>
    <w:rsid w:val="1A709270"/>
    <w:rsid w:val="1AFBBC77"/>
    <w:rsid w:val="1B2A5052"/>
    <w:rsid w:val="1B60668D"/>
    <w:rsid w:val="1B754D06"/>
    <w:rsid w:val="1B7F5E29"/>
    <w:rsid w:val="1C2F032D"/>
    <w:rsid w:val="1C487F1B"/>
    <w:rsid w:val="1CA71341"/>
    <w:rsid w:val="1D0D59F4"/>
    <w:rsid w:val="1D19E1A3"/>
    <w:rsid w:val="1D1F0C49"/>
    <w:rsid w:val="1D3B4DCA"/>
    <w:rsid w:val="1D5F4F97"/>
    <w:rsid w:val="1D75085A"/>
    <w:rsid w:val="1D8F64E4"/>
    <w:rsid w:val="1DDA6F67"/>
    <w:rsid w:val="1DEBAA3E"/>
    <w:rsid w:val="1DF397C4"/>
    <w:rsid w:val="1E3A3F5D"/>
    <w:rsid w:val="1E588835"/>
    <w:rsid w:val="1E9FF4D5"/>
    <w:rsid w:val="1EDF0BB1"/>
    <w:rsid w:val="1F134D33"/>
    <w:rsid w:val="1F87191F"/>
    <w:rsid w:val="1F915312"/>
    <w:rsid w:val="1FB5067D"/>
    <w:rsid w:val="1FDBC524"/>
    <w:rsid w:val="20230C25"/>
    <w:rsid w:val="208B7E3C"/>
    <w:rsid w:val="209F2A31"/>
    <w:rsid w:val="20CE52C2"/>
    <w:rsid w:val="20FAFF27"/>
    <w:rsid w:val="21544408"/>
    <w:rsid w:val="21991C39"/>
    <w:rsid w:val="21A109BF"/>
    <w:rsid w:val="21B6664E"/>
    <w:rsid w:val="21D353B3"/>
    <w:rsid w:val="21D79597"/>
    <w:rsid w:val="21EB8EBE"/>
    <w:rsid w:val="21FD8416"/>
    <w:rsid w:val="22094B19"/>
    <w:rsid w:val="224F6456"/>
    <w:rsid w:val="226A2323"/>
    <w:rsid w:val="22AFF7E5"/>
    <w:rsid w:val="22DF8E03"/>
    <w:rsid w:val="22F4BB60"/>
    <w:rsid w:val="233CDA20"/>
    <w:rsid w:val="23799E29"/>
    <w:rsid w:val="23884C71"/>
    <w:rsid w:val="23BDAB74"/>
    <w:rsid w:val="23F985ED"/>
    <w:rsid w:val="2405F384"/>
    <w:rsid w:val="24468254"/>
    <w:rsid w:val="2456BAF1"/>
    <w:rsid w:val="24A980E1"/>
    <w:rsid w:val="24C6E892"/>
    <w:rsid w:val="25F6BC23"/>
    <w:rsid w:val="26041A8F"/>
    <w:rsid w:val="26332F0F"/>
    <w:rsid w:val="26B43C3A"/>
    <w:rsid w:val="26B6C01D"/>
    <w:rsid w:val="26BFED33"/>
    <w:rsid w:val="26C7A71F"/>
    <w:rsid w:val="26FCC19F"/>
    <w:rsid w:val="2710EB5D"/>
    <w:rsid w:val="2736472A"/>
    <w:rsid w:val="274F1578"/>
    <w:rsid w:val="27922B04"/>
    <w:rsid w:val="279B4358"/>
    <w:rsid w:val="27AA522D"/>
    <w:rsid w:val="27B46BB5"/>
    <w:rsid w:val="2919F377"/>
    <w:rsid w:val="29F78DF5"/>
    <w:rsid w:val="29FCD211"/>
    <w:rsid w:val="2A298095"/>
    <w:rsid w:val="2A5380B1"/>
    <w:rsid w:val="2A86B63A"/>
    <w:rsid w:val="2AAD4F35"/>
    <w:rsid w:val="2AB5548C"/>
    <w:rsid w:val="2AB84FC5"/>
    <w:rsid w:val="2ACA0DEB"/>
    <w:rsid w:val="2ACA2D46"/>
    <w:rsid w:val="2B065D46"/>
    <w:rsid w:val="2B6E8500"/>
    <w:rsid w:val="2B7DDDC4"/>
    <w:rsid w:val="2B83D28D"/>
    <w:rsid w:val="2BCE1A2E"/>
    <w:rsid w:val="2BEF6D8E"/>
    <w:rsid w:val="2C22869B"/>
    <w:rsid w:val="2C591273"/>
    <w:rsid w:val="2C67640B"/>
    <w:rsid w:val="2C87DCD8"/>
    <w:rsid w:val="2CDE7259"/>
    <w:rsid w:val="2CE7A812"/>
    <w:rsid w:val="2D274131"/>
    <w:rsid w:val="2DA588AE"/>
    <w:rsid w:val="2DE4EFF7"/>
    <w:rsid w:val="2DECF54E"/>
    <w:rsid w:val="2E01AEAD"/>
    <w:rsid w:val="2E09BB8E"/>
    <w:rsid w:val="2E1A6E2B"/>
    <w:rsid w:val="2E98F192"/>
    <w:rsid w:val="2EBF4E1F"/>
    <w:rsid w:val="2EC31192"/>
    <w:rsid w:val="2F3FDECA"/>
    <w:rsid w:val="2F41590F"/>
    <w:rsid w:val="2FA6553D"/>
    <w:rsid w:val="2FD317CD"/>
    <w:rsid w:val="30052131"/>
    <w:rsid w:val="3041F623"/>
    <w:rsid w:val="3049E3A9"/>
    <w:rsid w:val="30691583"/>
    <w:rsid w:val="30AD7F92"/>
    <w:rsid w:val="30B31F2C"/>
    <w:rsid w:val="30C2DEB1"/>
    <w:rsid w:val="30C3CF18"/>
    <w:rsid w:val="30CBEE99"/>
    <w:rsid w:val="30DD2970"/>
    <w:rsid w:val="30E516F6"/>
    <w:rsid w:val="30F5B48A"/>
    <w:rsid w:val="311C90B9"/>
    <w:rsid w:val="31249610"/>
    <w:rsid w:val="3135B916"/>
    <w:rsid w:val="3152A4E6"/>
    <w:rsid w:val="3169181D"/>
    <w:rsid w:val="31A64CC1"/>
    <w:rsid w:val="31E9C1D1"/>
    <w:rsid w:val="32576FDF"/>
    <w:rsid w:val="3267BEFA"/>
    <w:rsid w:val="326E1C75"/>
    <w:rsid w:val="32DD3A70"/>
    <w:rsid w:val="32E3ECFB"/>
    <w:rsid w:val="3352DD47"/>
    <w:rsid w:val="338989C2"/>
    <w:rsid w:val="338D3564"/>
    <w:rsid w:val="34A8303B"/>
    <w:rsid w:val="34EECE4B"/>
    <w:rsid w:val="34F010FD"/>
    <w:rsid w:val="35169796"/>
    <w:rsid w:val="352905C5"/>
    <w:rsid w:val="355397A8"/>
    <w:rsid w:val="35935D1D"/>
    <w:rsid w:val="36062CEA"/>
    <w:rsid w:val="360D4694"/>
    <w:rsid w:val="36425951"/>
    <w:rsid w:val="366E5F81"/>
    <w:rsid w:val="3671764F"/>
    <w:rsid w:val="36977A88"/>
    <w:rsid w:val="36C12A84"/>
    <w:rsid w:val="36EB300D"/>
    <w:rsid w:val="3738BFDA"/>
    <w:rsid w:val="374C6AF4"/>
    <w:rsid w:val="376EDD63"/>
    <w:rsid w:val="37A1FD4B"/>
    <w:rsid w:val="384D0808"/>
    <w:rsid w:val="38742768"/>
    <w:rsid w:val="38DF35F2"/>
    <w:rsid w:val="390109A3"/>
    <w:rsid w:val="391E6D1E"/>
    <w:rsid w:val="3927A29E"/>
    <w:rsid w:val="393B335E"/>
    <w:rsid w:val="393DCDAC"/>
    <w:rsid w:val="3989097E"/>
    <w:rsid w:val="39AAB605"/>
    <w:rsid w:val="39E3EBCE"/>
    <w:rsid w:val="3A0DB1BF"/>
    <w:rsid w:val="3A1EB9C5"/>
    <w:rsid w:val="3A26A74B"/>
    <w:rsid w:val="3A40FA76"/>
    <w:rsid w:val="3A50989A"/>
    <w:rsid w:val="3A86D8C1"/>
    <w:rsid w:val="3A8BF93C"/>
    <w:rsid w:val="3AA917C6"/>
    <w:rsid w:val="3AD99E0D"/>
    <w:rsid w:val="3AE4385C"/>
    <w:rsid w:val="3B07B2AB"/>
    <w:rsid w:val="3B7DABB3"/>
    <w:rsid w:val="3BA7C9DD"/>
    <w:rsid w:val="3BC2D92C"/>
    <w:rsid w:val="3BEB7726"/>
    <w:rsid w:val="3C52B288"/>
    <w:rsid w:val="3C647E1B"/>
    <w:rsid w:val="3CEF574D"/>
    <w:rsid w:val="3D02C127"/>
    <w:rsid w:val="3D0320CE"/>
    <w:rsid w:val="3D2E702E"/>
    <w:rsid w:val="3D3CF8A7"/>
    <w:rsid w:val="3E72E559"/>
    <w:rsid w:val="3EB66A8B"/>
    <w:rsid w:val="3EE122E2"/>
    <w:rsid w:val="3EF22AE8"/>
    <w:rsid w:val="3F66654F"/>
    <w:rsid w:val="3F88FD7F"/>
    <w:rsid w:val="3FA63CE6"/>
    <w:rsid w:val="3FA89D67"/>
    <w:rsid w:val="3FD5A164"/>
    <w:rsid w:val="4033B76C"/>
    <w:rsid w:val="40964A4F"/>
    <w:rsid w:val="40A54554"/>
    <w:rsid w:val="41297F03"/>
    <w:rsid w:val="413E57BD"/>
    <w:rsid w:val="41420D47"/>
    <w:rsid w:val="41FBD7D4"/>
    <w:rsid w:val="42154AB9"/>
    <w:rsid w:val="42CE84E4"/>
    <w:rsid w:val="42E7AD41"/>
    <w:rsid w:val="431527F2"/>
    <w:rsid w:val="431D8E9D"/>
    <w:rsid w:val="431DF01D"/>
    <w:rsid w:val="4397A835"/>
    <w:rsid w:val="43B1941D"/>
    <w:rsid w:val="43CEB45F"/>
    <w:rsid w:val="440C13C5"/>
    <w:rsid w:val="44395B00"/>
    <w:rsid w:val="44611FC5"/>
    <w:rsid w:val="447242CB"/>
    <w:rsid w:val="4476063E"/>
    <w:rsid w:val="447A4822"/>
    <w:rsid w:val="4480F5FB"/>
    <w:rsid w:val="44BA1171"/>
    <w:rsid w:val="452AD6CA"/>
    <w:rsid w:val="45D39D51"/>
    <w:rsid w:val="46026E51"/>
    <w:rsid w:val="46157E6A"/>
    <w:rsid w:val="4620390F"/>
    <w:rsid w:val="4662A0F7"/>
    <w:rsid w:val="466D2E86"/>
    <w:rsid w:val="46841B7D"/>
    <w:rsid w:val="46927405"/>
    <w:rsid w:val="46BA2741"/>
    <w:rsid w:val="46C33E29"/>
    <w:rsid w:val="4747FBAE"/>
    <w:rsid w:val="476A7C44"/>
    <w:rsid w:val="478FB15A"/>
    <w:rsid w:val="4798C087"/>
    <w:rsid w:val="47A9E38D"/>
    <w:rsid w:val="47C3D559"/>
    <w:rsid w:val="4805AA62"/>
    <w:rsid w:val="481F3944"/>
    <w:rsid w:val="482ABA50"/>
    <w:rsid w:val="484C63F6"/>
    <w:rsid w:val="485773E1"/>
    <w:rsid w:val="487122D5"/>
    <w:rsid w:val="48972EDC"/>
    <w:rsid w:val="48A2DD8C"/>
    <w:rsid w:val="49064CA5"/>
    <w:rsid w:val="4973A7C4"/>
    <w:rsid w:val="497B2A57"/>
    <w:rsid w:val="498EA0B1"/>
    <w:rsid w:val="49C68AB1"/>
    <w:rsid w:val="4A3DF5E3"/>
    <w:rsid w:val="4A727328"/>
    <w:rsid w:val="4AE989A6"/>
    <w:rsid w:val="4BA62311"/>
    <w:rsid w:val="4BCF0C31"/>
    <w:rsid w:val="4BD1194B"/>
    <w:rsid w:val="4C0AD95B"/>
    <w:rsid w:val="4C68F3EB"/>
    <w:rsid w:val="4C75672A"/>
    <w:rsid w:val="4C7D54B0"/>
    <w:rsid w:val="4C811823"/>
    <w:rsid w:val="4C9AFC0F"/>
    <w:rsid w:val="4CAB4886"/>
    <w:rsid w:val="4CB3360C"/>
    <w:rsid w:val="4CBDEC8F"/>
    <w:rsid w:val="4CBF9691"/>
    <w:rsid w:val="4CC83958"/>
    <w:rsid w:val="4CDBECC4"/>
    <w:rsid w:val="4CE22886"/>
    <w:rsid w:val="4CFEC923"/>
    <w:rsid w:val="4D251F94"/>
    <w:rsid w:val="4D40A1F5"/>
    <w:rsid w:val="4D4C817E"/>
    <w:rsid w:val="4D5FF49D"/>
    <w:rsid w:val="4D6063E9"/>
    <w:rsid w:val="4D6A9FFF"/>
    <w:rsid w:val="4DBD28DD"/>
    <w:rsid w:val="4DE80EA4"/>
    <w:rsid w:val="4E212A68"/>
    <w:rsid w:val="4E9A9984"/>
    <w:rsid w:val="4F3FFC49"/>
    <w:rsid w:val="4FABBFF2"/>
    <w:rsid w:val="4FAD07EC"/>
    <w:rsid w:val="4FADF2F8"/>
    <w:rsid w:val="4FB4F572"/>
    <w:rsid w:val="4FE2E948"/>
    <w:rsid w:val="500C5C9E"/>
    <w:rsid w:val="505A1DD6"/>
    <w:rsid w:val="50610987"/>
    <w:rsid w:val="50762B3D"/>
    <w:rsid w:val="509B3DDA"/>
    <w:rsid w:val="50F1E3E9"/>
    <w:rsid w:val="51223F52"/>
    <w:rsid w:val="51548946"/>
    <w:rsid w:val="51596B62"/>
    <w:rsid w:val="515C76CC"/>
    <w:rsid w:val="51B0987E"/>
    <w:rsid w:val="51DEB79E"/>
    <w:rsid w:val="524907C8"/>
    <w:rsid w:val="52706AB8"/>
    <w:rsid w:val="527771A3"/>
    <w:rsid w:val="52DF6204"/>
    <w:rsid w:val="52F059A7"/>
    <w:rsid w:val="52F49B8B"/>
    <w:rsid w:val="53BBC302"/>
    <w:rsid w:val="53CAE67E"/>
    <w:rsid w:val="53D2D404"/>
    <w:rsid w:val="54493666"/>
    <w:rsid w:val="5482210C"/>
    <w:rsid w:val="54B85A56"/>
    <w:rsid w:val="54D89B1C"/>
    <w:rsid w:val="550B1F59"/>
    <w:rsid w:val="551E7967"/>
    <w:rsid w:val="5561D13A"/>
    <w:rsid w:val="557FDF3C"/>
    <w:rsid w:val="5580A88A"/>
    <w:rsid w:val="559442BD"/>
    <w:rsid w:val="5611D643"/>
    <w:rsid w:val="568409A1"/>
    <w:rsid w:val="56BF1034"/>
    <w:rsid w:val="56C5D69C"/>
    <w:rsid w:val="56CB5E13"/>
    <w:rsid w:val="56E8EC0A"/>
    <w:rsid w:val="571BAF9D"/>
    <w:rsid w:val="57246671"/>
    <w:rsid w:val="576BEC8D"/>
    <w:rsid w:val="57B0CB75"/>
    <w:rsid w:val="58054538"/>
    <w:rsid w:val="5839B0B2"/>
    <w:rsid w:val="586B7DBC"/>
    <w:rsid w:val="58A64527"/>
    <w:rsid w:val="58F85B9A"/>
    <w:rsid w:val="59034812"/>
    <w:rsid w:val="59F70B05"/>
    <w:rsid w:val="5A2B0486"/>
    <w:rsid w:val="5A3E77A5"/>
    <w:rsid w:val="5A421588"/>
    <w:rsid w:val="5A5419AD"/>
    <w:rsid w:val="5A88BD21"/>
    <w:rsid w:val="5AA624D2"/>
    <w:rsid w:val="5ADC4CB6"/>
    <w:rsid w:val="5AFA18F1"/>
    <w:rsid w:val="5B035912"/>
    <w:rsid w:val="5B1D3CFE"/>
    <w:rsid w:val="5BB13D7D"/>
    <w:rsid w:val="5C2A1441"/>
    <w:rsid w:val="5C65A874"/>
    <w:rsid w:val="5CC959D6"/>
    <w:rsid w:val="5D0E7909"/>
    <w:rsid w:val="5D162DF3"/>
    <w:rsid w:val="5D190698"/>
    <w:rsid w:val="5E433928"/>
    <w:rsid w:val="5F40B32D"/>
    <w:rsid w:val="5F4959D9"/>
    <w:rsid w:val="5F67D730"/>
    <w:rsid w:val="5F94C7A3"/>
    <w:rsid w:val="5F9FF643"/>
    <w:rsid w:val="5FA4BCAF"/>
    <w:rsid w:val="5FDAEE4F"/>
    <w:rsid w:val="600CDA43"/>
    <w:rsid w:val="6010571D"/>
    <w:rsid w:val="601C13BD"/>
    <w:rsid w:val="602EE7F6"/>
    <w:rsid w:val="6036A2AB"/>
    <w:rsid w:val="603B4BC8"/>
    <w:rsid w:val="60481053"/>
    <w:rsid w:val="606CD31C"/>
    <w:rsid w:val="6074A857"/>
    <w:rsid w:val="60C35B31"/>
    <w:rsid w:val="60E8FABB"/>
    <w:rsid w:val="610D3452"/>
    <w:rsid w:val="61408D10"/>
    <w:rsid w:val="616611A7"/>
    <w:rsid w:val="61D6A85D"/>
    <w:rsid w:val="621AEB38"/>
    <w:rsid w:val="62671918"/>
    <w:rsid w:val="62B4AED8"/>
    <w:rsid w:val="62C9A329"/>
    <w:rsid w:val="6324936C"/>
    <w:rsid w:val="6347F7DF"/>
    <w:rsid w:val="63579451"/>
    <w:rsid w:val="63DD5494"/>
    <w:rsid w:val="641335F0"/>
    <w:rsid w:val="64142450"/>
    <w:rsid w:val="641D33E3"/>
    <w:rsid w:val="6445AC5C"/>
    <w:rsid w:val="64782DD2"/>
    <w:rsid w:val="64A24DD2"/>
    <w:rsid w:val="64AA3B58"/>
    <w:rsid w:val="64C063CD"/>
    <w:rsid w:val="64C35540"/>
    <w:rsid w:val="65731D1E"/>
    <w:rsid w:val="6593C334"/>
    <w:rsid w:val="65A23721"/>
    <w:rsid w:val="65FD022C"/>
    <w:rsid w:val="6669B7C8"/>
    <w:rsid w:val="66746E5E"/>
    <w:rsid w:val="667A21FC"/>
    <w:rsid w:val="6744CB2A"/>
    <w:rsid w:val="68235688"/>
    <w:rsid w:val="686C062B"/>
    <w:rsid w:val="686C0A72"/>
    <w:rsid w:val="68AB38B2"/>
    <w:rsid w:val="68F865E2"/>
    <w:rsid w:val="6904C477"/>
    <w:rsid w:val="6927EC13"/>
    <w:rsid w:val="6928AC4E"/>
    <w:rsid w:val="69970387"/>
    <w:rsid w:val="69981036"/>
    <w:rsid w:val="69CA24E9"/>
    <w:rsid w:val="6A28B7BE"/>
    <w:rsid w:val="6A436098"/>
    <w:rsid w:val="6AA094D8"/>
    <w:rsid w:val="6B440EBF"/>
    <w:rsid w:val="6BE163FF"/>
    <w:rsid w:val="6BE86679"/>
    <w:rsid w:val="6C0DFB5E"/>
    <w:rsid w:val="6C3C6539"/>
    <w:rsid w:val="6CAD053B"/>
    <w:rsid w:val="6D22053A"/>
    <w:rsid w:val="6DA1DE39"/>
    <w:rsid w:val="6DE09EFA"/>
    <w:rsid w:val="6E1F1018"/>
    <w:rsid w:val="6E2D2F54"/>
    <w:rsid w:val="6E5363A8"/>
    <w:rsid w:val="6E579918"/>
    <w:rsid w:val="6E7FFF24"/>
    <w:rsid w:val="6EBCEB1B"/>
    <w:rsid w:val="6ECA7B54"/>
    <w:rsid w:val="6ECF651B"/>
    <w:rsid w:val="6EFCADF3"/>
    <w:rsid w:val="6F2BB834"/>
    <w:rsid w:val="6F3CF30B"/>
    <w:rsid w:val="6F3D5CC4"/>
    <w:rsid w:val="7054620D"/>
    <w:rsid w:val="70C78895"/>
    <w:rsid w:val="712C0A4D"/>
    <w:rsid w:val="712FE30D"/>
    <w:rsid w:val="7156B0DA"/>
    <w:rsid w:val="71FECB34"/>
    <w:rsid w:val="722CDFB2"/>
    <w:rsid w:val="729F3462"/>
    <w:rsid w:val="72CBE654"/>
    <w:rsid w:val="72D91C70"/>
    <w:rsid w:val="72E1A073"/>
    <w:rsid w:val="73F61D30"/>
    <w:rsid w:val="745F01CD"/>
    <w:rsid w:val="747D70D4"/>
    <w:rsid w:val="74CE16C7"/>
    <w:rsid w:val="74D165DD"/>
    <w:rsid w:val="74D16728"/>
    <w:rsid w:val="74DAEAA2"/>
    <w:rsid w:val="75604CE8"/>
    <w:rsid w:val="7579523F"/>
    <w:rsid w:val="7579A446"/>
    <w:rsid w:val="75819C73"/>
    <w:rsid w:val="75BB1CAC"/>
    <w:rsid w:val="7604A1C7"/>
    <w:rsid w:val="76194135"/>
    <w:rsid w:val="762A21FD"/>
    <w:rsid w:val="763D5735"/>
    <w:rsid w:val="7641B36F"/>
    <w:rsid w:val="769DA9F1"/>
    <w:rsid w:val="76F3454E"/>
    <w:rsid w:val="7721BA9B"/>
    <w:rsid w:val="7721E3A0"/>
    <w:rsid w:val="774995D5"/>
    <w:rsid w:val="7750AE05"/>
    <w:rsid w:val="77661AEB"/>
    <w:rsid w:val="77879B7A"/>
    <w:rsid w:val="77F4FFFC"/>
    <w:rsid w:val="781156F0"/>
    <w:rsid w:val="781C1D5A"/>
    <w:rsid w:val="78226A89"/>
    <w:rsid w:val="78764761"/>
    <w:rsid w:val="7893DAA8"/>
    <w:rsid w:val="78BE8B82"/>
    <w:rsid w:val="78C9F831"/>
    <w:rsid w:val="792740E1"/>
    <w:rsid w:val="7947C45F"/>
    <w:rsid w:val="7990D05D"/>
    <w:rsid w:val="79AB7303"/>
    <w:rsid w:val="79BF69DA"/>
    <w:rsid w:val="7A063801"/>
    <w:rsid w:val="7A288EC3"/>
    <w:rsid w:val="7A618B57"/>
    <w:rsid w:val="7A7CC2EA"/>
    <w:rsid w:val="7A8C2C40"/>
    <w:rsid w:val="7AA4522F"/>
    <w:rsid w:val="7B0580A6"/>
    <w:rsid w:val="7B05DAB5"/>
    <w:rsid w:val="7B48F7B2"/>
    <w:rsid w:val="7B8F9F4B"/>
    <w:rsid w:val="7BBEC8EB"/>
    <w:rsid w:val="7C239248"/>
    <w:rsid w:val="7C241F28"/>
    <w:rsid w:val="7C265FAF"/>
    <w:rsid w:val="7C8882B9"/>
    <w:rsid w:val="7C8FCFD5"/>
    <w:rsid w:val="7CB1C22F"/>
    <w:rsid w:val="7CD098EC"/>
    <w:rsid w:val="7CD8C681"/>
    <w:rsid w:val="7CE4C813"/>
    <w:rsid w:val="7CFEB9BE"/>
    <w:rsid w:val="7D02E4AB"/>
    <w:rsid w:val="7D17CA8A"/>
    <w:rsid w:val="7D2D2399"/>
    <w:rsid w:val="7D2E6F2F"/>
    <w:rsid w:val="7D4EEABD"/>
    <w:rsid w:val="7D6286D2"/>
    <w:rsid w:val="7DBC0670"/>
    <w:rsid w:val="7DC17A04"/>
    <w:rsid w:val="7DE9D39C"/>
    <w:rsid w:val="7DEE31DE"/>
    <w:rsid w:val="7DF0CADE"/>
    <w:rsid w:val="7E3462A9"/>
    <w:rsid w:val="7E5CC105"/>
    <w:rsid w:val="7E809874"/>
    <w:rsid w:val="7EC74CAF"/>
    <w:rsid w:val="7EE3C5AA"/>
    <w:rsid w:val="7F1DC918"/>
    <w:rsid w:val="7F357F4A"/>
    <w:rsid w:val="7FC77097"/>
    <w:rsid w:val="7FD73046"/>
    <w:rsid w:val="7FD8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E106"/>
  <w15:chartTrackingRefBased/>
  <w15:docId w15:val="{BBAB2FE6-5E02-4F0E-80AF-D65997A7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DI\Tema_04\Memoria%20actividades%20Netbea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 actividades Netbeans.dotx</Template>
  <TotalTime>61</TotalTime>
  <Pages>4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Andreu Sanz Sanz</cp:lastModifiedBy>
  <cp:revision>1</cp:revision>
  <dcterms:created xsi:type="dcterms:W3CDTF">2024-02-04T10:32:00Z</dcterms:created>
  <dcterms:modified xsi:type="dcterms:W3CDTF">2024-02-04T11:33:00Z</dcterms:modified>
</cp:coreProperties>
</file>