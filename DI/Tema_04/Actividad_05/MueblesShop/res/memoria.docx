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D85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78F5DFEF" wp14:editId="0B9CD84D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1B22BAD9" wp14:editId="1BDFDA05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7CF96AD4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7B1C6B62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0C50872A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085E13C7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1C2971A4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07844772" w14:textId="77777777" w:rsidR="50762B3D" w:rsidRDefault="50762B3D" w:rsidP="50762B3D">
      <w:pPr>
        <w:jc w:val="center"/>
      </w:pPr>
    </w:p>
    <w:p w14:paraId="78B5A0C6" w14:textId="77777777" w:rsidR="50762B3D" w:rsidRDefault="50762B3D" w:rsidP="50762B3D">
      <w:pPr>
        <w:jc w:val="center"/>
        <w:rPr>
          <w:sz w:val="52"/>
          <w:szCs w:val="52"/>
        </w:rPr>
      </w:pPr>
    </w:p>
    <w:p w14:paraId="6AE5CD41" w14:textId="36941524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1A7939">
        <w:rPr>
          <w:b/>
          <w:bCs/>
          <w:sz w:val="56"/>
          <w:szCs w:val="56"/>
        </w:rPr>
        <w:t>V</w:t>
      </w:r>
      <w:r w:rsidRPr="43B1941D">
        <w:rPr>
          <w:b/>
          <w:bCs/>
          <w:sz w:val="56"/>
          <w:szCs w:val="56"/>
        </w:rPr>
        <w:t xml:space="preserve">. </w:t>
      </w:r>
      <w:r w:rsidR="001A7939">
        <w:rPr>
          <w:b/>
          <w:bCs/>
          <w:sz w:val="56"/>
          <w:szCs w:val="56"/>
        </w:rPr>
        <w:t>Tienda Muebles</w:t>
      </w:r>
      <w:r w:rsidRPr="43B1941D">
        <w:rPr>
          <w:b/>
          <w:bCs/>
          <w:sz w:val="56"/>
          <w:szCs w:val="56"/>
        </w:rPr>
        <w:t>.</w:t>
      </w:r>
    </w:p>
    <w:p w14:paraId="0D00243D" w14:textId="77777777" w:rsidR="30C3CF18" w:rsidRDefault="30C3CF18" w:rsidP="2F3FDECA">
      <w:pPr>
        <w:jc w:val="center"/>
        <w:rPr>
          <w:sz w:val="56"/>
          <w:szCs w:val="56"/>
        </w:rPr>
      </w:pPr>
    </w:p>
    <w:p w14:paraId="597AE1BE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67A5B34B" wp14:editId="5ADC2D72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EF5" w14:textId="77777777" w:rsidR="50762B3D" w:rsidRDefault="50762B3D" w:rsidP="50762B3D">
      <w:pPr>
        <w:jc w:val="center"/>
      </w:pPr>
    </w:p>
    <w:p w14:paraId="789D4D49" w14:textId="77777777" w:rsidR="30C3CF18" w:rsidRDefault="30C3CF18" w:rsidP="6CAD053B">
      <w:pPr>
        <w:jc w:val="right"/>
        <w:rPr>
          <w:sz w:val="48"/>
          <w:szCs w:val="48"/>
        </w:rPr>
      </w:pPr>
    </w:p>
    <w:p w14:paraId="45AAD305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456E3711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03EF00A0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30434F42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214466C7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5827A4ED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02F7BC84" w14:textId="77777777" w:rsidR="50762B3D" w:rsidRDefault="50762B3D" w:rsidP="50762B3D">
      <w:pPr>
        <w:jc w:val="right"/>
        <w:rPr>
          <w:sz w:val="28"/>
          <w:szCs w:val="28"/>
        </w:rPr>
      </w:pPr>
    </w:p>
    <w:p w14:paraId="7507C4E1" w14:textId="77777777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>MEMORIA ACTIVIDAD X</w:t>
      </w:r>
    </w:p>
    <w:p w14:paraId="4618DD08" w14:textId="77777777" w:rsidR="7D2E6F2F" w:rsidRDefault="7D2E6F2F" w:rsidP="7D2E6F2F">
      <w:pPr>
        <w:jc w:val="both"/>
        <w:rPr>
          <w:sz w:val="24"/>
          <w:szCs w:val="24"/>
        </w:rPr>
      </w:pPr>
    </w:p>
    <w:p w14:paraId="42E45F09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7CB923D6" w14:textId="2B309D08" w:rsidR="001A7939" w:rsidRDefault="00FF514B" w:rsidP="001A7939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>Se va a diseñar y programar una aplicación para gestionar las ventas de una tienda. Con esto, aprenderemos una nueva función, "</w:t>
      </w:r>
      <w:proofErr w:type="spellStart"/>
      <w:r w:rsidRPr="00FF514B">
        <w:rPr>
          <w:rFonts w:ascii="Calibri" w:eastAsia="Calibri" w:hAnsi="Calibri" w:cs="Calibri"/>
          <w:i/>
          <w:iCs/>
          <w:sz w:val="24"/>
          <w:szCs w:val="24"/>
        </w:rPr>
        <w:t>JOptionPane</w:t>
      </w:r>
      <w:proofErr w:type="spellEnd"/>
      <w:r w:rsidRPr="00FF514B">
        <w:rPr>
          <w:rFonts w:ascii="Calibri" w:eastAsia="Calibri" w:hAnsi="Calibri" w:cs="Calibri"/>
          <w:i/>
          <w:iCs/>
          <w:sz w:val="24"/>
          <w:szCs w:val="24"/>
        </w:rPr>
        <w:t>", y veremos cómo modificar las filas de una tabla</w:t>
      </w:r>
      <w:r w:rsidR="001A7939"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14:paraId="0D062D49" w14:textId="7777777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2F42B522" w14:textId="77777777" w:rsidR="00D2357D" w:rsidRDefault="00D2357D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  <w:sectPr w:rsidR="00D2357D" w:rsidSect="00EC5A58">
          <w:pgSz w:w="11906" w:h="16838"/>
          <w:pgMar w:top="567" w:right="1440" w:bottom="1440" w:left="1440" w:header="720" w:footer="720" w:gutter="0"/>
          <w:cols w:space="720"/>
          <w:docGrid w:linePitch="360"/>
        </w:sectPr>
      </w:pPr>
    </w:p>
    <w:p w14:paraId="1603833D" w14:textId="4123EDBB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jLabelTitulo</w:t>
      </w:r>
      <w:proofErr w:type="spell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JLabel</w:t>
      </w:r>
      <w:proofErr w:type="spellEnd"/>
    </w:p>
    <w:p w14:paraId="1FCE7C20" w14:textId="1A640703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jPanel</w:t>
      </w:r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1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JPanel</w:t>
      </w:r>
      <w:proofErr w:type="spellEnd"/>
    </w:p>
    <w:p w14:paraId="4F7C9D9B" w14:textId="0A6DBD09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jButtonTabla</w:t>
      </w:r>
      <w:proofErr w:type="spell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</w:t>
      </w:r>
      <w:proofErr w:type="spellEnd"/>
    </w:p>
    <w:p w14:paraId="7AB7362C" w14:textId="2EF9A590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jButtonVenta</w:t>
      </w:r>
      <w:proofErr w:type="spell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</w:t>
      </w:r>
      <w:proofErr w:type="spellEnd"/>
    </w:p>
    <w:p w14:paraId="61A62148" w14:textId="3A514DFE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jButtonInfo</w:t>
      </w:r>
      <w:proofErr w:type="spell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JButton</w:t>
      </w:r>
      <w:proofErr w:type="spellEnd"/>
    </w:p>
    <w:p w14:paraId="3D57A531" w14:textId="13520EFB" w:rsidR="00FF514B" w:rsidRPr="00D2357D" w:rsidRDefault="00FF514B" w:rsidP="00FF514B">
      <w:pPr>
        <w:ind w:left="708" w:hanging="708"/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tabla</w:t>
      </w: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:</w:t>
      </w: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TablaVentas</w:t>
      </w:r>
      <w:proofErr w:type="spellEnd"/>
    </w:p>
    <w:p w14:paraId="363902A6" w14:textId="05F5A041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</w:pPr>
      <w:proofErr w:type="gram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muebles</w:t>
      </w: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:</w:t>
      </w:r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D2357D">
        <w:rPr>
          <w:rFonts w:ascii="Calibri" w:eastAsia="Calibri" w:hAnsi="Calibri" w:cs="Calibri"/>
          <w:i/>
          <w:iCs/>
          <w:color w:val="2E74B5" w:themeColor="accent5" w:themeShade="BF"/>
          <w:sz w:val="24"/>
          <w:szCs w:val="24"/>
        </w:rPr>
        <w:t>VentanaMuebles</w:t>
      </w:r>
      <w:proofErr w:type="spellEnd"/>
    </w:p>
    <w:p w14:paraId="509A64DC" w14:textId="5C29EA74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jScrollPane</w:t>
      </w:r>
      <w:proofErr w:type="gram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1 :</w:t>
      </w:r>
      <w:proofErr w:type="gramEnd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JScrollPane</w:t>
      </w:r>
      <w:proofErr w:type="spellEnd"/>
    </w:p>
    <w:p w14:paraId="6FB323CE" w14:textId="4671876D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jTableTabla</w:t>
      </w:r>
      <w:proofErr w:type="spellEnd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JTable</w:t>
      </w:r>
      <w:proofErr w:type="spellEnd"/>
    </w:p>
    <w:p w14:paraId="1CD21B21" w14:textId="3B11907D" w:rsidR="00D2357D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dtm</w:t>
      </w:r>
      <w:proofErr w:type="spellEnd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C45911" w:themeColor="accent2" w:themeShade="BF"/>
          <w:sz w:val="24"/>
          <w:szCs w:val="24"/>
        </w:rPr>
        <w:t>DefaultTableModel</w:t>
      </w:r>
      <w:proofErr w:type="spellEnd"/>
    </w:p>
    <w:p w14:paraId="0B80CBB8" w14:textId="2C8B070A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jPanel</w:t>
      </w:r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1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JPanel</w:t>
      </w:r>
      <w:proofErr w:type="spellEnd"/>
    </w:p>
    <w:p w14:paraId="6713F5E2" w14:textId="6C99D688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jButtonSalon</w:t>
      </w:r>
      <w:proofErr w:type="spell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</w:t>
      </w:r>
      <w:proofErr w:type="spellEnd"/>
    </w:p>
    <w:p w14:paraId="03CCC71B" w14:textId="64C81FAE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jButtonCocina</w:t>
      </w:r>
      <w:proofErr w:type="spell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</w:t>
      </w:r>
      <w:proofErr w:type="spellEnd"/>
    </w:p>
    <w:p w14:paraId="61FF0EC7" w14:textId="6C745536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jButtonTerraza</w:t>
      </w:r>
      <w:proofErr w:type="spell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</w:t>
      </w:r>
      <w:proofErr w:type="spellEnd"/>
    </w:p>
    <w:p w14:paraId="10E6DC6F" w14:textId="57364FDA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jButtonHabitacion</w:t>
      </w:r>
      <w:proofErr w:type="spell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JButton</w:t>
      </w:r>
      <w:proofErr w:type="spellEnd"/>
    </w:p>
    <w:p w14:paraId="03A356A2" w14:textId="59A24452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spellStart"/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jLabelTitulo</w:t>
      </w:r>
      <w:proofErr w:type="spell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: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JLabel</w:t>
      </w:r>
      <w:proofErr w:type="spellEnd"/>
    </w:p>
    <w:p w14:paraId="32F943CB" w14:textId="1D53B0A3" w:rsidR="00FF514B" w:rsidRPr="00D2357D" w:rsidRDefault="00FF514B" w:rsidP="00FF514B">
      <w:pPr>
        <w:jc w:val="both"/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</w:pPr>
      <w:proofErr w:type="gram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tabla</w:t>
      </w: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:</w:t>
      </w:r>
      <w:proofErr w:type="gramEnd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:</w:t>
      </w:r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 xml:space="preserve"> </w:t>
      </w:r>
      <w:proofErr w:type="spellStart"/>
      <w:r w:rsidRPr="00D2357D">
        <w:rPr>
          <w:rFonts w:ascii="Calibri" w:eastAsia="Calibri" w:hAnsi="Calibri" w:cs="Calibri"/>
          <w:i/>
          <w:iCs/>
          <w:color w:val="538135" w:themeColor="accent6" w:themeShade="BF"/>
          <w:sz w:val="24"/>
          <w:szCs w:val="24"/>
        </w:rPr>
        <w:t>TablaVentas</w:t>
      </w:r>
      <w:proofErr w:type="spellEnd"/>
    </w:p>
    <w:p w14:paraId="2D2BA362" w14:textId="77777777" w:rsidR="00D2357D" w:rsidRDefault="00D2357D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  <w:sectPr w:rsidR="00D2357D" w:rsidSect="00EC5A58">
          <w:type w:val="continuous"/>
          <w:pgSz w:w="11906" w:h="16838"/>
          <w:pgMar w:top="567" w:right="1440" w:bottom="1440" w:left="1440" w:header="720" w:footer="720" w:gutter="0"/>
          <w:cols w:num="2" w:space="720"/>
          <w:docGrid w:linePitch="360"/>
        </w:sectPr>
      </w:pPr>
    </w:p>
    <w:p w14:paraId="50867A63" w14:textId="77777777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0788F0A8" w14:textId="254C91B6" w:rsidR="00FF514B" w:rsidRPr="00FF514B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En esta aplicación, primero diseñé la parte de la interfaz. Luego, creé tres ventanas. En la primera ventana, tenemos 3 botones para movernos entre las ventanas y un </w:t>
      </w:r>
      <w:proofErr w:type="spellStart"/>
      <w:r w:rsidRPr="00FF514B">
        <w:rPr>
          <w:rFonts w:ascii="Calibri" w:eastAsia="Calibri" w:hAnsi="Calibri" w:cs="Calibri"/>
          <w:i/>
          <w:iCs/>
          <w:sz w:val="24"/>
          <w:szCs w:val="24"/>
        </w:rPr>
        <w:t>label</w:t>
      </w:r>
      <w:proofErr w:type="spellEnd"/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 para el título. El primer botón mostrará la ventana con la información de la tabla. En el código de esta ventana, inicializaremos la tabla con los valores requeridos y creamos una función que modifique la tabla. Para ello, necesitamos como parámetros de entrada el valor a añadir y la columna deseada. Esta función recorre toda la columna de la tabla deseada y en el lugar donde esté vacío, reescribe la fila con los demás valores que había y el nuevo producto.</w:t>
      </w:r>
    </w:p>
    <w:p w14:paraId="2DA2DCB3" w14:textId="057EC910" w:rsidR="00FF514B" w:rsidRPr="00FF514B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El segundo botón muestra la ventana donde debemos añadir qué tipo de producto queremos añadir y el nombre de este. Para ello, hay cuatro botones para saber qué tipo de producto queremos añadir a la lista. Presionando cualquiera de estos botones, se muestra un </w:t>
      </w:r>
      <w:proofErr w:type="spellStart"/>
      <w:r w:rsidRPr="00FF514B">
        <w:rPr>
          <w:rFonts w:ascii="Calibri" w:eastAsia="Calibri" w:hAnsi="Calibri" w:cs="Calibri"/>
          <w:i/>
          <w:iCs/>
          <w:sz w:val="24"/>
          <w:szCs w:val="24"/>
        </w:rPr>
        <w:t>JOptionPane</w:t>
      </w:r>
      <w:proofErr w:type="spellEnd"/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 para añadir el nombre del producto y finalmente llamar a la función para modificar la tabla.</w:t>
      </w:r>
    </w:p>
    <w:p w14:paraId="34C8F15A" w14:textId="5BF97BB8" w:rsidR="001A7939" w:rsidRDefault="00FF514B" w:rsidP="00FF514B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proofErr w:type="gramStart"/>
      <w:r w:rsidRPr="00FF514B">
        <w:rPr>
          <w:rFonts w:ascii="Calibri" w:eastAsia="Calibri" w:hAnsi="Calibri" w:cs="Calibri"/>
          <w:i/>
          <w:iCs/>
          <w:sz w:val="24"/>
          <w:szCs w:val="24"/>
        </w:rPr>
        <w:t>Y</w:t>
      </w:r>
      <w:proofErr w:type="gramEnd"/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 por último, el tercer botón muestra un </w:t>
      </w:r>
      <w:proofErr w:type="spellStart"/>
      <w:r w:rsidRPr="00FF514B">
        <w:rPr>
          <w:rFonts w:ascii="Calibri" w:eastAsia="Calibri" w:hAnsi="Calibri" w:cs="Calibri"/>
          <w:i/>
          <w:iCs/>
          <w:sz w:val="24"/>
          <w:szCs w:val="24"/>
        </w:rPr>
        <w:t>JOptionPane</w:t>
      </w:r>
      <w:proofErr w:type="spellEnd"/>
      <w:r w:rsidRPr="00FF514B">
        <w:rPr>
          <w:rFonts w:ascii="Calibri" w:eastAsia="Calibri" w:hAnsi="Calibri" w:cs="Calibri"/>
          <w:i/>
          <w:iCs/>
          <w:sz w:val="24"/>
          <w:szCs w:val="24"/>
        </w:rPr>
        <w:t xml:space="preserve"> informativo sobre la tienda."</w:t>
      </w:r>
    </w:p>
    <w:p w14:paraId="3C6DDAE1" w14:textId="77777777" w:rsidR="006F331C" w:rsidRDefault="006F331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1812AB0E" w14:textId="0B50F905" w:rsidR="6CAD053B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65642879" w14:textId="2B24ACD0" w:rsidR="6CAD053B" w:rsidRDefault="006F331C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Pantalla Principal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Design</w:t>
      </w:r>
      <w:proofErr w:type="spellEnd"/>
    </w:p>
    <w:p w14:paraId="2030CDB9" w14:textId="2CDEA0F5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73D1B496" wp14:editId="5803E8D8">
            <wp:extent cx="2838450" cy="1937242"/>
            <wp:effectExtent l="0" t="0" r="0" b="6350"/>
            <wp:docPr id="12244277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2778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609" cy="19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0F28" w14:textId="66E48A49" w:rsidR="006F331C" w:rsidRPr="006F331C" w:rsidRDefault="006F331C" w:rsidP="43B1941D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6F331C">
        <w:rPr>
          <w:rFonts w:ascii="Calibri" w:eastAsia="Calibri" w:hAnsi="Calibri" w:cs="Calibri"/>
          <w:b/>
          <w:bCs/>
          <w:sz w:val="24"/>
          <w:szCs w:val="24"/>
        </w:rPr>
        <w:t>JOptionPane</w:t>
      </w:r>
      <w:proofErr w:type="spellEnd"/>
      <w:r w:rsidRPr="006F331C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proofErr w:type="spellStart"/>
      <w:r w:rsidRPr="006F331C">
        <w:rPr>
          <w:rFonts w:ascii="Calibri" w:eastAsia="Calibri" w:hAnsi="Calibri" w:cs="Calibri"/>
          <w:b/>
          <w:bCs/>
          <w:sz w:val="24"/>
          <w:szCs w:val="24"/>
        </w:rPr>
        <w:t>Boton</w:t>
      </w:r>
      <w:proofErr w:type="spellEnd"/>
      <w:r w:rsidRPr="006F331C">
        <w:rPr>
          <w:rFonts w:ascii="Calibri" w:eastAsia="Calibri" w:hAnsi="Calibri" w:cs="Calibri"/>
          <w:b/>
          <w:bCs/>
          <w:sz w:val="24"/>
          <w:szCs w:val="24"/>
        </w:rPr>
        <w:t xml:space="preserve"> Rojo)</w:t>
      </w:r>
    </w:p>
    <w:p w14:paraId="3DB17902" w14:textId="22D7676D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3CA7944B" wp14:editId="241C98D4">
            <wp:extent cx="3962400" cy="1252008"/>
            <wp:effectExtent l="0" t="0" r="0" b="5715"/>
            <wp:docPr id="3085575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575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425" cy="12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1391" w14:textId="138B1013" w:rsidR="006F331C" w:rsidRDefault="006F331C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Tabla Ventas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Design</w:t>
      </w:r>
      <w:proofErr w:type="spellEnd"/>
    </w:p>
    <w:p w14:paraId="725E19F4" w14:textId="01BD976E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616701D1" wp14:editId="283F11D1">
            <wp:extent cx="4324350" cy="2389747"/>
            <wp:effectExtent l="0" t="0" r="0" b="0"/>
            <wp:docPr id="21202769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6983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325" cy="23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DD75" w14:textId="77777777" w:rsidR="006F331C" w:rsidRDefault="006F331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654534EE" w14:textId="5C3582A8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Ventana Muebles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Design</w:t>
      </w:r>
      <w:proofErr w:type="spellEnd"/>
    </w:p>
    <w:p w14:paraId="30B2F85C" w14:textId="3C57FAFC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F331C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1815BA9E" wp14:editId="066AB79F">
            <wp:extent cx="3105150" cy="1880583"/>
            <wp:effectExtent l="0" t="0" r="0" b="5715"/>
            <wp:docPr id="20117412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41298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8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31C">
        <w:rPr>
          <w:rFonts w:ascii="Calibri" w:eastAsia="Calibri" w:hAnsi="Calibri" w:cs="Calibri"/>
          <w:b/>
          <w:bCs/>
          <w:sz w:val="32"/>
          <w:szCs w:val="32"/>
        </w:rPr>
        <w:drawing>
          <wp:inline distT="0" distB="0" distL="0" distR="0" wp14:anchorId="6BFA14B5" wp14:editId="73F941A3">
            <wp:extent cx="2057400" cy="981511"/>
            <wp:effectExtent l="0" t="0" r="0" b="9525"/>
            <wp:docPr id="85946809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809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574" cy="9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D2C2" w14:textId="7D7D5C4A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Pantalla Principal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Source</w:t>
      </w:r>
      <w:proofErr w:type="spellEnd"/>
    </w:p>
    <w:p w14:paraId="67B022BE" w14:textId="66982A90" w:rsidR="006F331C" w:rsidRDefault="006F331C" w:rsidP="006F331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12F80A5" w14:textId="76A5C953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14:paraId="2AD325F7" w14:textId="77777777" w:rsidR="006F331C" w:rsidRDefault="006F331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4AFB55A3" w14:textId="7FB701F6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Tabla Ventas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Source</w:t>
      </w:r>
      <w:proofErr w:type="spellEnd"/>
    </w:p>
    <w:p w14:paraId="4A5ABDBE" w14:textId="51296E63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14:paraId="0AB138DA" w14:textId="3D7CA1E8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14:paraId="27111D1E" w14:textId="2EAD36CF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Ventana Muebles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Source</w:t>
      </w:r>
      <w:proofErr w:type="spellEnd"/>
    </w:p>
    <w:p w14:paraId="7EDECB0A" w14:textId="715C283B" w:rsidR="006F331C" w:rsidRDefault="006F331C" w:rsidP="006F331C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14:paraId="4E71A5E3" w14:textId="77777777" w:rsidR="3CEF574D" w:rsidRDefault="3CEF574D" w:rsidP="3CEF574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3CEF574D" w:rsidSect="00EC5A58">
      <w:type w:val="continuous"/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39"/>
    <w:rsid w:val="001A7939"/>
    <w:rsid w:val="0043F930"/>
    <w:rsid w:val="0046A6F8"/>
    <w:rsid w:val="006F331C"/>
    <w:rsid w:val="009A2795"/>
    <w:rsid w:val="00A3735B"/>
    <w:rsid w:val="00CE2925"/>
    <w:rsid w:val="00D2357D"/>
    <w:rsid w:val="00E12C5A"/>
    <w:rsid w:val="00EC5A58"/>
    <w:rsid w:val="00FF2051"/>
    <w:rsid w:val="00FF514B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3B9A"/>
  <w15:chartTrackingRefBased/>
  <w15:docId w15:val="{2C4D4148-4B7F-42C9-B91B-BBF4A289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36</TotalTime>
  <Pages>5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1</cp:revision>
  <dcterms:created xsi:type="dcterms:W3CDTF">2024-01-30T12:34:00Z</dcterms:created>
  <dcterms:modified xsi:type="dcterms:W3CDTF">2024-01-30T13:10:00Z</dcterms:modified>
</cp:coreProperties>
</file>